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E0C6D5" w14:textId="77777777" w:rsidR="003D6A17" w:rsidRDefault="003D6A17" w:rsidP="00D57A04">
      <w:pPr>
        <w:tabs>
          <w:tab w:val="clear" w:pos="360"/>
          <w:tab w:val="clear" w:pos="720"/>
          <w:tab w:val="clear" w:pos="1080"/>
          <w:tab w:val="left" w:pos="3460"/>
        </w:tabs>
        <w:spacing w:after="0"/>
        <w:jc w:val="center"/>
        <w:rPr>
          <w:szCs w:val="22"/>
        </w:rPr>
      </w:pPr>
    </w:p>
    <w:p w14:paraId="3F38CF04" w14:textId="77777777" w:rsidR="00CA3CF7" w:rsidRPr="00747ED9" w:rsidRDefault="00CA3CF7" w:rsidP="00D57A04">
      <w:pPr>
        <w:tabs>
          <w:tab w:val="clear" w:pos="360"/>
          <w:tab w:val="clear" w:pos="720"/>
          <w:tab w:val="clear" w:pos="1080"/>
          <w:tab w:val="left" w:pos="3460"/>
        </w:tabs>
        <w:spacing w:after="0"/>
        <w:jc w:val="center"/>
        <w:rPr>
          <w:szCs w:val="22"/>
        </w:rPr>
      </w:pPr>
    </w:p>
    <w:p w14:paraId="6B0348BF" w14:textId="1D28D9D1" w:rsidR="00DB4216" w:rsidRDefault="00DB4216" w:rsidP="00D57A04">
      <w:pPr>
        <w:pStyle w:val="NormalIndent"/>
        <w:spacing w:after="0"/>
        <w:ind w:firstLine="0"/>
        <w:jc w:val="center"/>
        <w:rPr>
          <w:b/>
          <w:caps/>
          <w:sz w:val="24"/>
          <w:szCs w:val="22"/>
        </w:rPr>
      </w:pPr>
      <w:r>
        <w:rPr>
          <w:b/>
          <w:caps/>
          <w:sz w:val="24"/>
          <w:szCs w:val="22"/>
        </w:rPr>
        <w:t>USING STK TO VISUALIZE DEVS SIMULATIONS</w:t>
      </w:r>
    </w:p>
    <w:p w14:paraId="7BB1E92A" w14:textId="12E59BB1" w:rsidR="007861B9" w:rsidRDefault="007861B9" w:rsidP="00D57A04">
      <w:pPr>
        <w:pStyle w:val="NormalIndent"/>
        <w:spacing w:after="0"/>
        <w:ind w:firstLine="0"/>
        <w:jc w:val="center"/>
        <w:rPr>
          <w:b/>
          <w:bCs/>
          <w:szCs w:val="22"/>
        </w:rPr>
      </w:pPr>
      <w:r>
        <w:rPr>
          <w:b/>
          <w:bCs/>
          <w:szCs w:val="22"/>
        </w:rPr>
        <w:t xml:space="preserve">Use case: </w:t>
      </w:r>
      <w:r w:rsidR="001503EA">
        <w:rPr>
          <w:b/>
          <w:bCs/>
          <w:szCs w:val="22"/>
        </w:rPr>
        <w:t xml:space="preserve">An </w:t>
      </w:r>
      <w:r>
        <w:rPr>
          <w:b/>
          <w:bCs/>
          <w:szCs w:val="22"/>
        </w:rPr>
        <w:t xml:space="preserve">Air </w:t>
      </w:r>
      <w:r w:rsidR="0057765C">
        <w:rPr>
          <w:b/>
          <w:bCs/>
          <w:szCs w:val="22"/>
        </w:rPr>
        <w:t>Defence</w:t>
      </w:r>
      <w:r w:rsidR="006B2133">
        <w:rPr>
          <w:b/>
          <w:bCs/>
          <w:szCs w:val="22"/>
        </w:rPr>
        <w:t xml:space="preserve"> System</w:t>
      </w:r>
      <w:r>
        <w:rPr>
          <w:b/>
          <w:bCs/>
          <w:szCs w:val="22"/>
        </w:rPr>
        <w:t xml:space="preserve"> Scenario</w:t>
      </w:r>
    </w:p>
    <w:tbl>
      <w:tblPr>
        <w:tblW w:w="9356" w:type="dxa"/>
        <w:tblLook w:val="01E0" w:firstRow="1" w:lastRow="1" w:firstColumn="1" w:lastColumn="1" w:noHBand="0" w:noVBand="0"/>
      </w:tblPr>
      <w:tblGrid>
        <w:gridCol w:w="9356"/>
      </w:tblGrid>
      <w:tr w:rsidR="007861B9" w:rsidRPr="00B95D5C" w14:paraId="516559E5" w14:textId="77777777" w:rsidTr="006D1DED">
        <w:trPr>
          <w:trHeight w:val="892"/>
        </w:trPr>
        <w:tc>
          <w:tcPr>
            <w:tcW w:w="9356" w:type="dxa"/>
            <w:vAlign w:val="center"/>
          </w:tcPr>
          <w:p w14:paraId="59998AB4" w14:textId="77777777" w:rsidR="007861B9" w:rsidRDefault="007861B9" w:rsidP="00D57A04">
            <w:pPr>
              <w:pStyle w:val="NormalIndent"/>
              <w:spacing w:after="0"/>
              <w:ind w:firstLine="0"/>
              <w:jc w:val="center"/>
              <w:rPr>
                <w:szCs w:val="22"/>
              </w:rPr>
            </w:pPr>
          </w:p>
          <w:p w14:paraId="726AF155" w14:textId="3A90472E" w:rsidR="007861B9" w:rsidRDefault="007861B9" w:rsidP="00D57A04">
            <w:pPr>
              <w:pStyle w:val="NormalIndent"/>
              <w:spacing w:after="0"/>
              <w:ind w:firstLine="0"/>
              <w:jc w:val="center"/>
              <w:rPr>
                <w:szCs w:val="22"/>
              </w:rPr>
            </w:pPr>
            <w:r>
              <w:rPr>
                <w:szCs w:val="22"/>
              </w:rPr>
              <w:t>Françoise Blanc</w:t>
            </w:r>
          </w:p>
          <w:p w14:paraId="0BB930D5" w14:textId="77777777" w:rsidR="007861B9" w:rsidRPr="00B95D5C" w:rsidRDefault="007861B9" w:rsidP="00D57A04">
            <w:pPr>
              <w:pStyle w:val="NormalIndent"/>
              <w:spacing w:after="0"/>
              <w:ind w:firstLine="0"/>
              <w:jc w:val="center"/>
              <w:rPr>
                <w:szCs w:val="22"/>
              </w:rPr>
            </w:pPr>
          </w:p>
        </w:tc>
      </w:tr>
      <w:tr w:rsidR="007861B9" w:rsidRPr="00B95D5C" w14:paraId="539C9850" w14:textId="77777777" w:rsidTr="006D1DED">
        <w:trPr>
          <w:trHeight w:val="600"/>
        </w:trPr>
        <w:tc>
          <w:tcPr>
            <w:tcW w:w="9356" w:type="dxa"/>
          </w:tcPr>
          <w:p w14:paraId="383691B7" w14:textId="1CD009B8" w:rsidR="007861B9" w:rsidRPr="00B95D5C" w:rsidRDefault="007861B9" w:rsidP="00D57A04">
            <w:pPr>
              <w:pStyle w:val="NormalIndent"/>
              <w:spacing w:after="0"/>
              <w:ind w:firstLine="0"/>
              <w:jc w:val="center"/>
              <w:rPr>
                <w:szCs w:val="22"/>
              </w:rPr>
            </w:pPr>
            <w:r w:rsidRPr="00B95D5C">
              <w:rPr>
                <w:szCs w:val="22"/>
              </w:rPr>
              <w:t>Department of</w:t>
            </w:r>
            <w:r w:rsidR="001B6FC8">
              <w:rPr>
                <w:szCs w:val="22"/>
              </w:rPr>
              <w:t xml:space="preserve"> Systems and Computer Engineering</w:t>
            </w:r>
          </w:p>
          <w:p w14:paraId="2080E60F" w14:textId="7B28BDB1" w:rsidR="007861B9" w:rsidRPr="00B95D5C" w:rsidRDefault="001B6FC8" w:rsidP="00D57A04">
            <w:pPr>
              <w:pStyle w:val="NormalIndent"/>
              <w:spacing w:after="0"/>
              <w:ind w:firstLine="0"/>
              <w:jc w:val="center"/>
              <w:rPr>
                <w:szCs w:val="22"/>
              </w:rPr>
            </w:pPr>
            <w:r>
              <w:rPr>
                <w:szCs w:val="22"/>
              </w:rPr>
              <w:t>Carleton University</w:t>
            </w:r>
          </w:p>
        </w:tc>
      </w:tr>
      <w:tr w:rsidR="007861B9" w:rsidRPr="00B95D5C" w14:paraId="6058F025" w14:textId="77777777" w:rsidTr="006D1DED">
        <w:trPr>
          <w:trHeight w:val="600"/>
        </w:trPr>
        <w:tc>
          <w:tcPr>
            <w:tcW w:w="9356" w:type="dxa"/>
            <w:vAlign w:val="center"/>
          </w:tcPr>
          <w:p w14:paraId="398C0A68" w14:textId="291E2379" w:rsidR="007861B9" w:rsidRPr="00B95D5C" w:rsidRDefault="001B6FC8" w:rsidP="00D57A04">
            <w:pPr>
              <w:pStyle w:val="NormalIndent"/>
              <w:spacing w:after="0"/>
              <w:ind w:firstLine="0"/>
              <w:jc w:val="center"/>
              <w:rPr>
                <w:szCs w:val="22"/>
              </w:rPr>
            </w:pPr>
            <w:r>
              <w:rPr>
                <w:szCs w:val="22"/>
              </w:rPr>
              <w:t xml:space="preserve">1125 Colonel </w:t>
            </w:r>
            <w:proofErr w:type="gramStart"/>
            <w:r>
              <w:rPr>
                <w:szCs w:val="22"/>
              </w:rPr>
              <w:t>By</w:t>
            </w:r>
            <w:proofErr w:type="gramEnd"/>
            <w:r>
              <w:rPr>
                <w:szCs w:val="22"/>
              </w:rPr>
              <w:t xml:space="preserve"> Drive</w:t>
            </w:r>
          </w:p>
          <w:p w14:paraId="4C780D59" w14:textId="17208556" w:rsidR="007861B9" w:rsidRPr="00B95D5C" w:rsidRDefault="001B6FC8" w:rsidP="00D57A04">
            <w:pPr>
              <w:pStyle w:val="NormalIndent"/>
              <w:spacing w:after="0"/>
              <w:ind w:firstLine="0"/>
              <w:jc w:val="center"/>
              <w:rPr>
                <w:szCs w:val="22"/>
              </w:rPr>
            </w:pPr>
            <w:r>
              <w:rPr>
                <w:szCs w:val="22"/>
              </w:rPr>
              <w:t>Ottawa, ON, K1S 5B6, Canada</w:t>
            </w:r>
          </w:p>
        </w:tc>
      </w:tr>
      <w:tr w:rsidR="007861B9" w:rsidRPr="00B95D5C" w14:paraId="25DA27F9" w14:textId="77777777" w:rsidTr="006D1DED">
        <w:trPr>
          <w:trHeight w:val="292"/>
        </w:trPr>
        <w:tc>
          <w:tcPr>
            <w:tcW w:w="9356" w:type="dxa"/>
            <w:vAlign w:val="center"/>
          </w:tcPr>
          <w:p w14:paraId="4F01B679" w14:textId="021181C2" w:rsidR="007861B9" w:rsidRPr="00B95D5C" w:rsidRDefault="001B6FC8" w:rsidP="00D57A04">
            <w:pPr>
              <w:pStyle w:val="NormalIndent"/>
              <w:spacing w:after="0"/>
              <w:ind w:firstLine="0"/>
              <w:jc w:val="center"/>
              <w:rPr>
                <w:szCs w:val="22"/>
              </w:rPr>
            </w:pPr>
            <w:r>
              <w:rPr>
                <w:szCs w:val="22"/>
              </w:rPr>
              <w:t>francoiseblanc@cmail.carleton.ca</w:t>
            </w:r>
          </w:p>
        </w:tc>
      </w:tr>
      <w:tr w:rsidR="007861B9" w:rsidRPr="00B95D5C" w14:paraId="3359D037" w14:textId="77777777" w:rsidTr="006D1DED">
        <w:trPr>
          <w:trHeight w:val="307"/>
        </w:trPr>
        <w:tc>
          <w:tcPr>
            <w:tcW w:w="9356" w:type="dxa"/>
            <w:vAlign w:val="center"/>
          </w:tcPr>
          <w:p w14:paraId="3D3C2FD5" w14:textId="77777777" w:rsidR="007861B9" w:rsidRPr="00B95D5C" w:rsidRDefault="007861B9" w:rsidP="00D57A04">
            <w:pPr>
              <w:pStyle w:val="NormalIndent"/>
              <w:spacing w:after="0"/>
              <w:ind w:firstLine="0"/>
              <w:jc w:val="center"/>
              <w:rPr>
                <w:szCs w:val="22"/>
              </w:rPr>
            </w:pPr>
          </w:p>
        </w:tc>
      </w:tr>
      <w:tr w:rsidR="007861B9" w:rsidRPr="00B95D5C" w14:paraId="3AC80F25" w14:textId="77777777" w:rsidTr="006D1DED">
        <w:trPr>
          <w:trHeight w:val="292"/>
        </w:trPr>
        <w:tc>
          <w:tcPr>
            <w:tcW w:w="9356" w:type="dxa"/>
            <w:vAlign w:val="center"/>
          </w:tcPr>
          <w:p w14:paraId="1795A0B4" w14:textId="77777777" w:rsidR="007861B9" w:rsidRPr="00B95D5C" w:rsidRDefault="007861B9" w:rsidP="00D57A04">
            <w:pPr>
              <w:pStyle w:val="NormalIndent"/>
              <w:spacing w:after="0"/>
              <w:ind w:firstLine="0"/>
              <w:jc w:val="center"/>
              <w:rPr>
                <w:szCs w:val="22"/>
              </w:rPr>
            </w:pPr>
          </w:p>
        </w:tc>
      </w:tr>
    </w:tbl>
    <w:p w14:paraId="1E52DC51" w14:textId="77777777" w:rsidR="003D6A17" w:rsidRPr="00B95D5C" w:rsidRDefault="003D6A17" w:rsidP="0019457C">
      <w:pPr>
        <w:pStyle w:val="NormalIndent"/>
        <w:ind w:firstLine="0"/>
        <w:jc w:val="center"/>
        <w:rPr>
          <w:szCs w:val="22"/>
        </w:rPr>
      </w:pPr>
    </w:p>
    <w:p w14:paraId="6BDAC6F2" w14:textId="77777777" w:rsidR="003D6A17" w:rsidRPr="00B95D5C" w:rsidRDefault="003D6A17" w:rsidP="00DC0EA1">
      <w:pPr>
        <w:pStyle w:val="Heading1"/>
        <w:numPr>
          <w:ilvl w:val="0"/>
          <w:numId w:val="0"/>
        </w:numPr>
        <w:ind w:left="448" w:hanging="448"/>
      </w:pPr>
      <w:r w:rsidRPr="00B95D5C">
        <w:t>ABSTRACT</w:t>
      </w:r>
    </w:p>
    <w:p w14:paraId="2EFEE8D0" w14:textId="1F8BB335" w:rsidR="000B2421" w:rsidRDefault="00E334FA" w:rsidP="00D61AE9">
      <w:r w:rsidRPr="0019457C">
        <w:t xml:space="preserve">Cadmium </w:t>
      </w:r>
      <w:r w:rsidR="004C07EA" w:rsidRPr="0019457C">
        <w:t>is a simulator for discrete-event modelling and simulation using discrete</w:t>
      </w:r>
      <w:r w:rsidR="001709B4">
        <w:t>-</w:t>
      </w:r>
      <w:r w:rsidR="004C07EA" w:rsidRPr="0019457C">
        <w:t>event system</w:t>
      </w:r>
      <w:r w:rsidR="001709B4">
        <w:t>s</w:t>
      </w:r>
      <w:r w:rsidR="004C07EA" w:rsidRPr="0019457C">
        <w:t xml:space="preserve"> specification (DEVS)</w:t>
      </w:r>
      <w:r w:rsidR="004E1853">
        <w:t xml:space="preserve"> formalism</w:t>
      </w:r>
      <w:r w:rsidR="004C07EA" w:rsidRPr="0019457C">
        <w:t>. Even though Cadmium simulation results can be visualized using</w:t>
      </w:r>
      <w:r w:rsidR="004E1853">
        <w:t xml:space="preserve"> a tool called</w:t>
      </w:r>
      <w:r w:rsidR="004C07EA" w:rsidRPr="0019457C">
        <w:t xml:space="preserve"> DEVS WebViewer, other </w:t>
      </w:r>
      <w:r w:rsidR="004E1853">
        <w:t xml:space="preserve">existing </w:t>
      </w:r>
      <w:r w:rsidR="004C07EA" w:rsidRPr="0019457C">
        <w:t xml:space="preserve">visualization tools may provide more insights </w:t>
      </w:r>
      <w:r w:rsidR="00FF2784">
        <w:t>into</w:t>
      </w:r>
      <w:r w:rsidR="004C07EA" w:rsidRPr="0019457C">
        <w:t xml:space="preserve"> the simulation results. This paper presents </w:t>
      </w:r>
      <w:r w:rsidR="001F6411">
        <w:t>the</w:t>
      </w:r>
      <w:r w:rsidR="00102784">
        <w:t xml:space="preserve"> </w:t>
      </w:r>
      <w:r w:rsidR="001F6411">
        <w:t>findings of an</w:t>
      </w:r>
      <w:r w:rsidR="00FF2784">
        <w:t xml:space="preserve"> explorative study </w:t>
      </w:r>
      <w:r w:rsidR="004E1853">
        <w:t>on</w:t>
      </w:r>
      <w:r w:rsidR="00FF2784">
        <w:t xml:space="preserve"> the use of Systems Tool Kit (STK), a commercial off the shelf software developed by Analytical Graphic's Inc.</w:t>
      </w:r>
      <w:r w:rsidR="004E1853">
        <w:t>,</w:t>
      </w:r>
      <w:r w:rsidR="004C07EA" w:rsidRPr="0019457C">
        <w:t xml:space="preserve"> to</w:t>
      </w:r>
      <w:r w:rsidR="00F51874" w:rsidRPr="0019457C">
        <w:t xml:space="preserve"> visualiz</w:t>
      </w:r>
      <w:r w:rsidR="004C07EA" w:rsidRPr="0019457C">
        <w:t xml:space="preserve">e </w:t>
      </w:r>
      <w:r w:rsidR="004E1853">
        <w:t xml:space="preserve">Cadmium </w:t>
      </w:r>
      <w:r w:rsidR="004C07EA" w:rsidRPr="0019457C">
        <w:t>DEVS simulation</w:t>
      </w:r>
      <w:r w:rsidR="004E1853">
        <w:t>s</w:t>
      </w:r>
      <w:r w:rsidR="00F51874" w:rsidRPr="0019457C">
        <w:t xml:space="preserve">. </w:t>
      </w:r>
      <w:r w:rsidR="002E6E75" w:rsidRPr="0019457C">
        <w:t>A sim</w:t>
      </w:r>
      <w:r w:rsidR="004C07EA" w:rsidRPr="0019457C">
        <w:t>plified DEVS model</w:t>
      </w:r>
      <w:r w:rsidR="00FF2784">
        <w:t xml:space="preserve"> representing an air defence system</w:t>
      </w:r>
      <w:r w:rsidR="002E6E75" w:rsidRPr="0019457C">
        <w:t xml:space="preserve"> was </w:t>
      </w:r>
      <w:r w:rsidR="004C07EA" w:rsidRPr="0019457C">
        <w:t>de</w:t>
      </w:r>
      <w:r w:rsidR="004E1853">
        <w:t>veloped</w:t>
      </w:r>
      <w:r w:rsidR="002E6E75" w:rsidRPr="0019457C">
        <w:t xml:space="preserve"> to explore and demonstrate</w:t>
      </w:r>
      <w:r w:rsidR="004C07EA" w:rsidRPr="0019457C">
        <w:t xml:space="preserve"> the use of STK.</w:t>
      </w:r>
      <w:r w:rsidR="002E6E75" w:rsidRPr="0019457C">
        <w:t xml:space="preserve"> This study revealed that STK can </w:t>
      </w:r>
      <w:r w:rsidR="004E1853">
        <w:t>effectively</w:t>
      </w:r>
      <w:r w:rsidR="002E6E75" w:rsidRPr="0019457C">
        <w:t xml:space="preserve"> </w:t>
      </w:r>
      <w:r w:rsidR="00FF2784">
        <w:t>visualize Cadmium DEVS outputs by converting</w:t>
      </w:r>
      <w:r w:rsidR="002E6E75" w:rsidRPr="0019457C">
        <w:t xml:space="preserve"> the </w:t>
      </w:r>
      <w:r w:rsidR="003B1A8C">
        <w:t>simulation</w:t>
      </w:r>
      <w:r w:rsidR="002E6E75" w:rsidRPr="0019457C">
        <w:t xml:space="preserve"> output</w:t>
      </w:r>
      <w:r w:rsidR="004F2364" w:rsidRPr="0019457C">
        <w:t>s</w:t>
      </w:r>
      <w:r w:rsidR="002E6E75" w:rsidRPr="0019457C">
        <w:t xml:space="preserve"> into</w:t>
      </w:r>
      <w:r w:rsidR="004C07EA" w:rsidRPr="0019457C">
        <w:t xml:space="preserve"> a set of STK Connect command</w:t>
      </w:r>
      <w:r w:rsidR="004F2364" w:rsidRPr="0019457C">
        <w:t>s</w:t>
      </w:r>
      <w:r w:rsidR="004E1853">
        <w:t xml:space="preserve"> auto</w:t>
      </w:r>
      <w:r w:rsidR="004F2364" w:rsidRPr="0019457C">
        <w:t>generating an STK scenario.</w:t>
      </w:r>
    </w:p>
    <w:p w14:paraId="5031ACD7" w14:textId="49C409E5" w:rsidR="000B2421" w:rsidRPr="000B2421" w:rsidRDefault="000B2421" w:rsidP="00DC0EA1">
      <w:pPr>
        <w:spacing w:line="250" w:lineRule="exact"/>
      </w:pPr>
      <w:r w:rsidRPr="000B2421">
        <w:rPr>
          <w:b/>
          <w:bCs/>
        </w:rPr>
        <w:t>Keywords:</w:t>
      </w:r>
      <w:r>
        <w:rPr>
          <w:b/>
          <w:bCs/>
        </w:rPr>
        <w:t xml:space="preserve"> </w:t>
      </w:r>
      <w:r>
        <w:t xml:space="preserve">Discrete-event system, Visualization, Systems Tool Kit, STK, </w:t>
      </w:r>
      <w:r w:rsidR="0057765C">
        <w:t>Defence</w:t>
      </w:r>
    </w:p>
    <w:p w14:paraId="04356D11" w14:textId="58BEB9A6" w:rsidR="003D6A17" w:rsidRPr="00B95D5C" w:rsidRDefault="003D6A17" w:rsidP="0019457C">
      <w:pPr>
        <w:pStyle w:val="Heading1"/>
      </w:pPr>
      <w:r w:rsidRPr="00B95D5C">
        <w:t>INTRODUCTION</w:t>
      </w:r>
    </w:p>
    <w:p w14:paraId="681D6E54" w14:textId="423A1415" w:rsidR="007E4C41" w:rsidRDefault="00E334FA" w:rsidP="0027226D">
      <w:r>
        <w:t>D</w:t>
      </w:r>
      <w:r w:rsidR="00405D8E">
        <w:t>iscrete</w:t>
      </w:r>
      <w:r w:rsidR="001709B4">
        <w:t>-</w:t>
      </w:r>
      <w:r w:rsidR="00405D8E">
        <w:t>event system</w:t>
      </w:r>
      <w:r w:rsidR="001709B4">
        <w:t>s</w:t>
      </w:r>
      <w:r w:rsidR="00405D8E">
        <w:t xml:space="preserve"> specification (DEVS) </w:t>
      </w:r>
      <w:r w:rsidR="00E37EE3">
        <w:t>formalism</w:t>
      </w:r>
      <w:r w:rsidR="00AE049F">
        <w:t xml:space="preserve"> (Zeigler et al. 2000)</w:t>
      </w:r>
      <w:r w:rsidR="00E37EE3">
        <w:t xml:space="preserve"> </w:t>
      </w:r>
      <w:r>
        <w:t xml:space="preserve">provides </w:t>
      </w:r>
      <w:r w:rsidR="00E37EE3">
        <w:t xml:space="preserve">a common basis for discrete-event modelling and simulation. Several DEVS simulators have been developed to provide an environment to </w:t>
      </w:r>
      <w:r w:rsidR="00D061B4">
        <w:t>define</w:t>
      </w:r>
      <w:r w:rsidR="00E37EE3">
        <w:t xml:space="preserve"> and execute DEVS models.</w:t>
      </w:r>
      <w:r w:rsidR="00D061B4">
        <w:t xml:space="preserve"> One of these simulators</w:t>
      </w:r>
      <w:r w:rsidR="00FF2784">
        <w:t xml:space="preserve"> is Cadmium (Belloli et al. 2019), a tool</w:t>
      </w:r>
      <w:r w:rsidR="003F225E">
        <w:t xml:space="preserve"> developed at the Advanced Real-Time Simulation Laboratory at Carleton University</w:t>
      </w:r>
      <w:r w:rsidR="00D33542">
        <w:t>, Ottawa</w:t>
      </w:r>
      <w:r w:rsidR="00FF2784">
        <w:t>.</w:t>
      </w:r>
      <w:r w:rsidR="00D061B4">
        <w:t xml:space="preserve"> </w:t>
      </w:r>
      <w:r w:rsidR="003F225E">
        <w:t>To</w:t>
      </w:r>
      <w:r w:rsidR="00D061B4">
        <w:t xml:space="preserve"> visualize </w:t>
      </w:r>
      <w:r w:rsidR="003F225E">
        <w:t xml:space="preserve">DEVS </w:t>
      </w:r>
      <w:r w:rsidR="00D061B4">
        <w:t>simulation results from Cadmium,</w:t>
      </w:r>
      <w:r w:rsidR="003F225E">
        <w:t xml:space="preserve"> a </w:t>
      </w:r>
      <w:r w:rsidR="00CD3BCD">
        <w:t>visuali</w:t>
      </w:r>
      <w:r w:rsidR="00FB02E0">
        <w:t>z</w:t>
      </w:r>
      <w:r w:rsidR="00CD3BCD">
        <w:t>ation tool</w:t>
      </w:r>
      <w:r w:rsidR="003F225E">
        <w:t xml:space="preserve"> was also developed: DEVS WebViewer. DEVS WebViewer provides an animated visualization of the simulation outputs generated by</w:t>
      </w:r>
      <w:r w:rsidR="00D061B4">
        <w:t xml:space="preserve"> </w:t>
      </w:r>
      <w:r>
        <w:t>Cadmium</w:t>
      </w:r>
      <w:r w:rsidR="003F225E">
        <w:t xml:space="preserve">. </w:t>
      </w:r>
      <w:r w:rsidR="0076363D">
        <w:t>For DEVS models, t</w:t>
      </w:r>
      <w:r w:rsidR="003F225E">
        <w:t xml:space="preserve">his viewer uses </w:t>
      </w:r>
      <w:r w:rsidR="0076363D">
        <w:t xml:space="preserve">a </w:t>
      </w:r>
      <w:r w:rsidR="009621CA">
        <w:t>S</w:t>
      </w:r>
      <w:r w:rsidR="0076363D">
        <w:t xml:space="preserve">calable </w:t>
      </w:r>
      <w:r w:rsidR="009621CA">
        <w:t>V</w:t>
      </w:r>
      <w:r w:rsidR="0076363D">
        <w:t xml:space="preserve">ector </w:t>
      </w:r>
      <w:r w:rsidR="009621CA">
        <w:t>G</w:t>
      </w:r>
      <w:r w:rsidR="0076363D">
        <w:t>raphics file</w:t>
      </w:r>
      <w:r w:rsidR="003F225E">
        <w:t xml:space="preserve"> </w:t>
      </w:r>
      <w:r w:rsidR="0076363D">
        <w:t xml:space="preserve">representing </w:t>
      </w:r>
      <w:r w:rsidR="003F225E">
        <w:t xml:space="preserve">the </w:t>
      </w:r>
      <w:r w:rsidR="00922399">
        <w:t>model's structural elements</w:t>
      </w:r>
      <w:r w:rsidR="006921D4">
        <w:t xml:space="preserve"> (i.e., atomic and coupled models, ports, and couplings)</w:t>
      </w:r>
      <w:r w:rsidR="0076363D">
        <w:t xml:space="preserve">. The DEVS WebViewer </w:t>
      </w:r>
      <w:r w:rsidR="003B1A8C">
        <w:t>displays</w:t>
      </w:r>
      <w:r w:rsidR="0076363D">
        <w:t xml:space="preserve"> the simulation results by highlighting the active</w:t>
      </w:r>
      <w:r w:rsidR="00D33542">
        <w:t xml:space="preserve"> model's</w:t>
      </w:r>
      <w:r w:rsidR="0076363D">
        <w:t xml:space="preserve"> elements in every </w:t>
      </w:r>
      <w:r w:rsidR="00FF2784">
        <w:t>simulation time step</w:t>
      </w:r>
      <w:r w:rsidR="0076363D">
        <w:t xml:space="preserve">. This viewer </w:t>
      </w:r>
      <w:r w:rsidR="008A65A2">
        <w:t>gives</w:t>
      </w:r>
      <w:r w:rsidR="0076363D">
        <w:t xml:space="preserve"> an accurate representation of the model</w:t>
      </w:r>
      <w:r w:rsidR="00FF2784">
        <w:t>'</w:t>
      </w:r>
      <w:r w:rsidR="0076363D">
        <w:t>s behaviour</w:t>
      </w:r>
      <w:r w:rsidR="00FF2784">
        <w:t>;</w:t>
      </w:r>
      <w:r w:rsidR="0076363D">
        <w:t xml:space="preserve"> however,</w:t>
      </w:r>
      <w:r w:rsidR="003B1A8C">
        <w:t xml:space="preserve"> </w:t>
      </w:r>
      <w:r w:rsidR="003C4453">
        <w:t>for DEVS model</w:t>
      </w:r>
      <w:r w:rsidR="00BF0D35">
        <w:t>s</w:t>
      </w:r>
      <w:r w:rsidR="003C4453">
        <w:t xml:space="preserve"> using geographic locations,</w:t>
      </w:r>
      <w:r w:rsidR="0076363D">
        <w:t xml:space="preserve"> </w:t>
      </w:r>
      <w:r w:rsidR="00FF2784">
        <w:t xml:space="preserve">other existing viewers may </w:t>
      </w:r>
      <w:r w:rsidR="001F6411">
        <w:t>better represent</w:t>
      </w:r>
      <w:r w:rsidR="00FF2784">
        <w:t xml:space="preserve"> the simulation</w:t>
      </w:r>
      <w:r w:rsidR="0076363D">
        <w:t>.</w:t>
      </w:r>
      <w:r w:rsidR="007B124C">
        <w:t xml:space="preserve"> </w:t>
      </w:r>
      <w:r w:rsidR="00FF2784">
        <w:t xml:space="preserve">An </w:t>
      </w:r>
      <w:r w:rsidR="007B124C">
        <w:t>existing tool that c</w:t>
      </w:r>
      <w:r w:rsidR="008A65A2">
        <w:t>an</w:t>
      </w:r>
      <w:r w:rsidR="007B124C">
        <w:t xml:space="preserve"> be explore</w:t>
      </w:r>
      <w:r w:rsidR="00FF2784">
        <w:t>d</w:t>
      </w:r>
      <w:r w:rsidR="007B124C">
        <w:t xml:space="preserve"> for analyzing DEVS outputs is Systems Tool Kit (STK)</w:t>
      </w:r>
      <w:r w:rsidR="004F5676">
        <w:t xml:space="preserve"> (Analytical Graphics Inc. 2020)</w:t>
      </w:r>
      <w:r w:rsidR="007B124C">
        <w:t>.</w:t>
      </w:r>
    </w:p>
    <w:p w14:paraId="15293336" w14:textId="00EA24B4" w:rsidR="007B124C" w:rsidRPr="00CA094C" w:rsidRDefault="007B124C" w:rsidP="0027226D">
      <w:r>
        <w:t>This paper p</w:t>
      </w:r>
      <w:r w:rsidR="008A65A2">
        <w:t>resents</w:t>
      </w:r>
      <w:r w:rsidR="003E23E3">
        <w:t xml:space="preserve"> the </w:t>
      </w:r>
      <w:r w:rsidR="002966EA">
        <w:t>main elements</w:t>
      </w:r>
      <w:r w:rsidR="003E23E3">
        <w:t xml:space="preserve"> of an explorative study</w:t>
      </w:r>
      <w:r w:rsidR="00CD1ADA">
        <w:t xml:space="preserve"> evaluating</w:t>
      </w:r>
      <w:r w:rsidR="003E23E3">
        <w:t xml:space="preserve"> </w:t>
      </w:r>
      <w:r w:rsidR="00FF2784">
        <w:t>STK's ability</w:t>
      </w:r>
      <w:r w:rsidR="003E23E3">
        <w:t xml:space="preserve"> </w:t>
      </w:r>
      <w:r w:rsidR="00405D8E">
        <w:t>to visualize</w:t>
      </w:r>
      <w:r w:rsidR="003E23E3">
        <w:t xml:space="preserve"> DEVS simulation outputs. This demonstration </w:t>
      </w:r>
      <w:r w:rsidR="00AA7421">
        <w:t>is</w:t>
      </w:r>
      <w:r w:rsidR="003E23E3">
        <w:t xml:space="preserve"> </w:t>
      </w:r>
      <w:r w:rsidR="00D33542">
        <w:t>supported</w:t>
      </w:r>
      <w:r w:rsidR="003E23E3">
        <w:t xml:space="preserve"> by the use of a </w:t>
      </w:r>
      <w:r w:rsidR="00932520">
        <w:t>basic</w:t>
      </w:r>
      <w:r w:rsidR="00FF2784">
        <w:t xml:space="preserve"> DEVS model representing an</w:t>
      </w:r>
      <w:r w:rsidR="003E23E3">
        <w:t xml:space="preserve"> air defen</w:t>
      </w:r>
      <w:r w:rsidR="0057765C">
        <w:t>c</w:t>
      </w:r>
      <w:r w:rsidR="003E23E3">
        <w:t>e system.</w:t>
      </w:r>
      <w:r>
        <w:t xml:space="preserve"> Section 2 </w:t>
      </w:r>
      <w:r w:rsidR="00D33542">
        <w:t>contains</w:t>
      </w:r>
      <w:r w:rsidR="00405D8E">
        <w:t xml:space="preserve"> background information </w:t>
      </w:r>
      <w:r w:rsidR="00BF0D35">
        <w:t>on</w:t>
      </w:r>
      <w:r w:rsidR="00405D8E">
        <w:t xml:space="preserve"> STK. </w:t>
      </w:r>
      <w:r w:rsidR="00D33542">
        <w:t>S</w:t>
      </w:r>
      <w:r w:rsidR="00405D8E">
        <w:t xml:space="preserve">ection 3 provides detailed information about the DEVS model </w:t>
      </w:r>
      <w:r w:rsidR="00D33542">
        <w:t>used</w:t>
      </w:r>
      <w:r w:rsidR="00405D8E">
        <w:t xml:space="preserve"> for th</w:t>
      </w:r>
      <w:r w:rsidR="00D33542">
        <w:t>e demonstration of STK</w:t>
      </w:r>
      <w:r w:rsidR="00405D8E">
        <w:t xml:space="preserve">. </w:t>
      </w:r>
      <w:r>
        <w:t xml:space="preserve">Section 4 details the implementation </w:t>
      </w:r>
      <w:r w:rsidR="00405D8E">
        <w:t>activities</w:t>
      </w:r>
      <w:r w:rsidR="00D33542">
        <w:t>. S</w:t>
      </w:r>
      <w:r w:rsidR="00405D8E">
        <w:t xml:space="preserve">ection 5 provides the STK results for a specific experiment using the air </w:t>
      </w:r>
      <w:r w:rsidR="0057765C">
        <w:t>defence</w:t>
      </w:r>
      <w:r w:rsidR="00D33542">
        <w:t xml:space="preserve"> system</w:t>
      </w:r>
      <w:r w:rsidR="00405D8E">
        <w:t xml:space="preserve"> DEVS model. Section 6 concludes this paper with the main findings and proposed future work.</w:t>
      </w:r>
    </w:p>
    <w:p w14:paraId="62C72769" w14:textId="0942E08A" w:rsidR="0030279E" w:rsidRPr="00B95D5C" w:rsidRDefault="007861B9" w:rsidP="0019457C">
      <w:pPr>
        <w:pStyle w:val="Heading1"/>
      </w:pPr>
      <w:r>
        <w:lastRenderedPageBreak/>
        <w:t>BACKGROUND</w:t>
      </w:r>
    </w:p>
    <w:p w14:paraId="77CE6098" w14:textId="7D5A10CA" w:rsidR="009B65A5" w:rsidRDefault="008857F4" w:rsidP="0019457C">
      <w:pPr>
        <w:pStyle w:val="Heading2"/>
      </w:pPr>
      <w:r>
        <w:t>S</w:t>
      </w:r>
      <w:r w:rsidR="00B704C0">
        <w:t>ystems Too</w:t>
      </w:r>
      <w:r w:rsidR="00B60AD5">
        <w:t>l</w:t>
      </w:r>
      <w:r w:rsidR="00B704C0">
        <w:t xml:space="preserve"> Kit</w:t>
      </w:r>
    </w:p>
    <w:p w14:paraId="36D30F56" w14:textId="4AEFB264" w:rsidR="0027226D" w:rsidRDefault="00B704C0" w:rsidP="0027226D">
      <w:r>
        <w:t>Systems Tool Kit (STK)</w:t>
      </w:r>
      <w:r w:rsidR="00EF4544">
        <w:t>, formerly known as Satellite Tool Kit,</w:t>
      </w:r>
      <w:r>
        <w:t xml:space="preserve"> is a </w:t>
      </w:r>
      <w:r w:rsidR="00BF0D35">
        <w:t>2D and 3D modelling environment d</w:t>
      </w:r>
      <w:r>
        <w:t xml:space="preserve">eveloped by Analytical Graphics, Inc. STK </w:t>
      </w:r>
      <w:r w:rsidR="00EF4544">
        <w:t xml:space="preserve">was </w:t>
      </w:r>
      <w:r w:rsidR="0057765C">
        <w:t>designed initially</w:t>
      </w:r>
      <w:r w:rsidR="00EF4544">
        <w:t xml:space="preserve"> for orbit analysis and access calculations between sensors. STK has now been expanded to perform complex</w:t>
      </w:r>
      <w:r>
        <w:t xml:space="preserve"> analysis in</w:t>
      </w:r>
      <w:r w:rsidR="00EF4544">
        <w:t xml:space="preserve"> </w:t>
      </w:r>
      <w:r w:rsidR="00F0277F">
        <w:t>multiple</w:t>
      </w:r>
      <w:r>
        <w:t xml:space="preserve"> domain</w:t>
      </w:r>
      <w:r w:rsidR="00F0277F">
        <w:t>s</w:t>
      </w:r>
      <w:r w:rsidR="0057765C">
        <w:t>,</w:t>
      </w:r>
      <w:r>
        <w:t xml:space="preserve"> including ground, sea, air, space and cybe</w:t>
      </w:r>
      <w:r w:rsidR="00334C88">
        <w:t>r</w:t>
      </w:r>
      <w:r>
        <w:t xml:space="preserve">. </w:t>
      </w:r>
      <w:r w:rsidR="00BF0D35">
        <w:t xml:space="preserve">Typical </w:t>
      </w:r>
      <w:r w:rsidR="00F51874">
        <w:t>STK</w:t>
      </w:r>
      <w:r w:rsidR="00BF0D35">
        <w:t xml:space="preserve"> scenarios include</w:t>
      </w:r>
      <w:r w:rsidR="00EF4544">
        <w:t xml:space="preserve"> intelligence, surveillance and reconnaissance (ISR), missile </w:t>
      </w:r>
      <w:r w:rsidR="0057765C">
        <w:t>defence</w:t>
      </w:r>
      <w:r w:rsidR="00EF4544">
        <w:t>, space systems, and electronic warfare.</w:t>
      </w:r>
    </w:p>
    <w:p w14:paraId="23B85302" w14:textId="350DD63E" w:rsidR="0027226D" w:rsidRDefault="00BB6FB8" w:rsidP="0027226D">
      <w:r>
        <w:t xml:space="preserve">STK requires a license to </w:t>
      </w:r>
      <w:r w:rsidR="00334C88">
        <w:t xml:space="preserve">either access STK Pro or STK Cloud. STK Pro is the standard product from which specialized modules can be added. STK Cloud allows </w:t>
      </w:r>
      <w:r w:rsidR="0057765C">
        <w:t>access to</w:t>
      </w:r>
      <w:r w:rsidR="00334C88">
        <w:t xml:space="preserve"> STK</w:t>
      </w:r>
      <w:r w:rsidR="00FF2784">
        <w:t>'</w:t>
      </w:r>
      <w:r w:rsidR="00334C88">
        <w:t>s capabilities in a browser. For this study, STK Pro without specialized modules was used.</w:t>
      </w:r>
    </w:p>
    <w:p w14:paraId="37767DB8" w14:textId="138C33BA" w:rsidR="00CA3782" w:rsidRDefault="00CA3782" w:rsidP="0027226D">
      <w:r>
        <w:t xml:space="preserve">Building a simple STK scenario can be </w:t>
      </w:r>
      <w:r w:rsidR="004E772B">
        <w:t xml:space="preserve">accomplished </w:t>
      </w:r>
      <w:r>
        <w:t xml:space="preserve">following a few steps. The user must first create a new scenario in STK. Then, the user </w:t>
      </w:r>
      <w:r w:rsidR="00BF0D35">
        <w:t>inserts</w:t>
      </w:r>
      <w:r>
        <w:t xml:space="preserve"> STK </w:t>
      </w:r>
      <w:r w:rsidR="00CC54F7">
        <w:t>o</w:t>
      </w:r>
      <w:r>
        <w:t xml:space="preserve">bjects to </w:t>
      </w:r>
      <w:r w:rsidR="004E772B">
        <w:t>the</w:t>
      </w:r>
      <w:r>
        <w:t xml:space="preserve"> scenario</w:t>
      </w:r>
      <w:r w:rsidR="0057765C">
        <w:t>,</w:t>
      </w:r>
      <w:r>
        <w:t xml:space="preserve"> as shown in </w:t>
      </w:r>
      <w:r w:rsidR="00D93CBA">
        <w:fldChar w:fldCharType="begin"/>
      </w:r>
      <w:r w:rsidR="00D93CBA">
        <w:instrText xml:space="preserve"> REF _Ref59005992 \h </w:instrText>
      </w:r>
      <w:r w:rsidR="0027226D">
        <w:instrText xml:space="preserve"> \* MERGEFORMAT </w:instrText>
      </w:r>
      <w:r w:rsidR="00D93CBA">
        <w:fldChar w:fldCharType="separate"/>
      </w:r>
      <w:r w:rsidR="00083488">
        <w:t xml:space="preserve">Figure </w:t>
      </w:r>
      <w:r w:rsidR="00083488">
        <w:rPr>
          <w:noProof/>
        </w:rPr>
        <w:t>1</w:t>
      </w:r>
      <w:r w:rsidR="00D93CBA">
        <w:fldChar w:fldCharType="end"/>
      </w:r>
      <w:r>
        <w:t xml:space="preserve">. These STK </w:t>
      </w:r>
      <w:r w:rsidR="00CC54F7">
        <w:t>o</w:t>
      </w:r>
      <w:r>
        <w:t xml:space="preserve">bjects provide a general template </w:t>
      </w:r>
      <w:r w:rsidR="0057765C">
        <w:t>that</w:t>
      </w:r>
      <w:r>
        <w:t xml:space="preserve"> can be configured as desired.</w:t>
      </w:r>
      <w:r w:rsidR="00D25A8B">
        <w:t xml:space="preserve"> Once an STK </w:t>
      </w:r>
      <w:r w:rsidR="00CC54F7">
        <w:t>o</w:t>
      </w:r>
      <w:r w:rsidR="00D25A8B">
        <w:t xml:space="preserve">bject is inserted into a scenario, the user can attach other STK </w:t>
      </w:r>
      <w:r w:rsidR="00CC54F7">
        <w:t>o</w:t>
      </w:r>
      <w:r w:rsidR="00D25A8B">
        <w:t xml:space="preserve">bjects to </w:t>
      </w:r>
      <w:r w:rsidR="0018321C">
        <w:t>it</w:t>
      </w:r>
      <w:r w:rsidR="00D25A8B">
        <w:t xml:space="preserve">. For example, a user can insert an </w:t>
      </w:r>
      <w:r w:rsidR="00630BDC" w:rsidRPr="00630BDC">
        <w:rPr>
          <w:i/>
          <w:iCs/>
        </w:rPr>
        <w:t>A</w:t>
      </w:r>
      <w:r w:rsidR="00D25A8B" w:rsidRPr="00630BDC">
        <w:rPr>
          <w:i/>
          <w:iCs/>
        </w:rPr>
        <w:t>ircraft</w:t>
      </w:r>
      <w:r w:rsidR="00D25A8B">
        <w:t xml:space="preserve"> and then attached to it an </w:t>
      </w:r>
      <w:r w:rsidR="00630BDC" w:rsidRPr="00630BDC">
        <w:rPr>
          <w:i/>
          <w:iCs/>
        </w:rPr>
        <w:t>A</w:t>
      </w:r>
      <w:r w:rsidR="00D25A8B" w:rsidRPr="00630BDC">
        <w:rPr>
          <w:i/>
          <w:iCs/>
        </w:rPr>
        <w:t>ntenna</w:t>
      </w:r>
      <w:r w:rsidR="0018321C">
        <w:t xml:space="preserve"> and a </w:t>
      </w:r>
      <w:r w:rsidR="00630BDC" w:rsidRPr="00630BDC">
        <w:rPr>
          <w:i/>
          <w:iCs/>
        </w:rPr>
        <w:t>R</w:t>
      </w:r>
      <w:r w:rsidR="0018321C" w:rsidRPr="00630BDC">
        <w:rPr>
          <w:i/>
          <w:iCs/>
        </w:rPr>
        <w:t>adar</w:t>
      </w:r>
      <w:r w:rsidR="00D25A8B">
        <w:t>.</w:t>
      </w:r>
      <w:r w:rsidR="004E772B">
        <w:t xml:space="preserve"> One of STK's key </w:t>
      </w:r>
      <w:r w:rsidR="004E772B" w:rsidRPr="002C3607">
        <w:t xml:space="preserve">features is its </w:t>
      </w:r>
      <w:r w:rsidR="004E772B" w:rsidRPr="00630BDC">
        <w:rPr>
          <w:i/>
          <w:iCs/>
        </w:rPr>
        <w:t>Compute Access</w:t>
      </w:r>
      <w:r w:rsidR="004E772B" w:rsidRPr="002C3607">
        <w:t xml:space="preserve"> function, which allows determining</w:t>
      </w:r>
      <w:r w:rsidRPr="002C3607">
        <w:t xml:space="preserve"> the times one object can access another object</w:t>
      </w:r>
      <w:r w:rsidR="004E772B" w:rsidRPr="002C3607">
        <w:t>. I</w:t>
      </w:r>
      <w:r w:rsidRPr="002C3607">
        <w:t>n other words</w:t>
      </w:r>
      <w:r w:rsidR="0057765C" w:rsidRPr="002C3607">
        <w:t>,</w:t>
      </w:r>
      <w:r w:rsidRPr="002C3607">
        <w:t xml:space="preserve"> </w:t>
      </w:r>
      <w:r w:rsidR="004E772B" w:rsidRPr="002C3607">
        <w:t xml:space="preserve">this feature </w:t>
      </w:r>
      <w:r w:rsidRPr="002C3607">
        <w:t>calculate</w:t>
      </w:r>
      <w:r w:rsidR="004E772B" w:rsidRPr="002C3607">
        <w:t>s</w:t>
      </w:r>
      <w:r w:rsidRPr="002C3607">
        <w:t xml:space="preserve"> object-to-object visibility based on the STK </w:t>
      </w:r>
      <w:r w:rsidR="00CC54F7">
        <w:t>o</w:t>
      </w:r>
      <w:r w:rsidRPr="002C3607">
        <w:t>bjects</w:t>
      </w:r>
      <w:r w:rsidR="00630BDC">
        <w:t>'</w:t>
      </w:r>
      <w:r w:rsidRPr="002C3607">
        <w:t xml:space="preserve"> properties and constraints.</w:t>
      </w:r>
      <w:r w:rsidR="0018321C" w:rsidRPr="002C3607">
        <w:t xml:space="preserve"> STK provides several different types of constraints to model real-world limitations.</w:t>
      </w:r>
      <w:r w:rsidR="002C3607" w:rsidRPr="002C3607">
        <w:t xml:space="preserve"> Such limitations include</w:t>
      </w:r>
      <w:r w:rsidR="002C3607">
        <w:t>, for example,</w:t>
      </w:r>
      <w:r w:rsidR="002C3607" w:rsidRPr="002C3607">
        <w:t xml:space="preserve"> basic</w:t>
      </w:r>
      <w:r w:rsidR="0018321C" w:rsidRPr="002C3607">
        <w:t xml:space="preserve"> constraints (e.g., range, altitude and angular limitations)</w:t>
      </w:r>
      <w:r w:rsidR="002C3607" w:rsidRPr="002C3607">
        <w:t xml:space="preserve"> and</w:t>
      </w:r>
      <w:r w:rsidR="0018321C" w:rsidRPr="002C3607">
        <w:t xml:space="preserve"> temporal constraints</w:t>
      </w:r>
      <w:r w:rsidR="002C3607" w:rsidRPr="002C3607">
        <w:t>.</w:t>
      </w:r>
    </w:p>
    <w:p w14:paraId="360A636F" w14:textId="77777777" w:rsidR="00F56520" w:rsidRDefault="00F56520" w:rsidP="0019457C"/>
    <w:p w14:paraId="52DFAE68" w14:textId="77777777" w:rsidR="00CA3782" w:rsidRDefault="00CA3782" w:rsidP="0019457C">
      <w:pPr>
        <w:keepNext/>
        <w:jc w:val="center"/>
      </w:pPr>
      <w:r>
        <w:rPr>
          <w:noProof/>
          <w:snapToGrid/>
        </w:rPr>
        <w:drawing>
          <wp:inline distT="0" distB="0" distL="0" distR="0" wp14:anchorId="23039D92" wp14:editId="016F6162">
            <wp:extent cx="3417685" cy="2343886"/>
            <wp:effectExtent l="38100" t="38100" r="87630" b="946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41481" cy="2360206"/>
                    </a:xfrm>
                    <a:prstGeom prst="rect">
                      <a:avLst/>
                    </a:prstGeom>
                    <a:effectLst>
                      <a:outerShdw blurRad="50800" dist="38100" dir="2700000" algn="tl" rotWithShape="0">
                        <a:prstClr val="black">
                          <a:alpha val="40000"/>
                        </a:prstClr>
                      </a:outerShdw>
                    </a:effectLst>
                  </pic:spPr>
                </pic:pic>
              </a:graphicData>
            </a:graphic>
          </wp:inline>
        </w:drawing>
      </w:r>
    </w:p>
    <w:p w14:paraId="4129D804" w14:textId="72ADB8F2" w:rsidR="00CA3782" w:rsidRDefault="00CA3782" w:rsidP="00745A8E">
      <w:pPr>
        <w:pStyle w:val="Caption"/>
      </w:pPr>
      <w:bookmarkStart w:id="0" w:name="_Ref59005992"/>
      <w:r>
        <w:t xml:space="preserve">Figure </w:t>
      </w:r>
      <w:r>
        <w:fldChar w:fldCharType="begin"/>
      </w:r>
      <w:r>
        <w:instrText xml:space="preserve"> SEQ Figure \* ARABIC </w:instrText>
      </w:r>
      <w:r>
        <w:fldChar w:fldCharType="separate"/>
      </w:r>
      <w:r w:rsidR="00083488">
        <w:rPr>
          <w:noProof/>
        </w:rPr>
        <w:t>1</w:t>
      </w:r>
      <w:r>
        <w:fldChar w:fldCharType="end"/>
      </w:r>
      <w:bookmarkEnd w:id="0"/>
      <w:r>
        <w:t xml:space="preserve">: STK </w:t>
      </w:r>
      <w:r w:rsidR="00CC54F7">
        <w:t>o</w:t>
      </w:r>
      <w:r>
        <w:t>bjects</w:t>
      </w:r>
      <w:r w:rsidR="00CC54F7">
        <w:t xml:space="preserve"> and attached objects</w:t>
      </w:r>
      <w:r w:rsidR="00DB7134">
        <w:t>.</w:t>
      </w:r>
    </w:p>
    <w:p w14:paraId="6377CBFB" w14:textId="64F19AF2" w:rsidR="00C9649E" w:rsidRDefault="001B6FC8" w:rsidP="0019457C">
      <w:pPr>
        <w:pStyle w:val="Heading1"/>
      </w:pPr>
      <w:r>
        <w:t xml:space="preserve">USE CASE: </w:t>
      </w:r>
      <w:r w:rsidR="007B1D61">
        <w:t xml:space="preserve">AN </w:t>
      </w:r>
      <w:r>
        <w:t xml:space="preserve">AIR </w:t>
      </w:r>
      <w:r w:rsidR="0057765C">
        <w:t>DEFENCE</w:t>
      </w:r>
      <w:r>
        <w:t xml:space="preserve"> </w:t>
      </w:r>
      <w:r w:rsidR="00F0277F">
        <w:t xml:space="preserve">SYSTEM </w:t>
      </w:r>
      <w:r>
        <w:t>SCENARIO</w:t>
      </w:r>
    </w:p>
    <w:p w14:paraId="4B66BFEC" w14:textId="1B4BAE19" w:rsidR="00125C56" w:rsidRPr="00125C56" w:rsidRDefault="0057765C" w:rsidP="0027226D">
      <w:r>
        <w:t>A simplified air defence system model was designed to demonstrate STK</w:t>
      </w:r>
      <w:r w:rsidR="00932520">
        <w:t>'s potential in visualizing</w:t>
      </w:r>
      <w:r>
        <w:t xml:space="preserve"> Cadmium DEVS outputs</w:t>
      </w:r>
      <w:r w:rsidR="0068148C">
        <w:t>.</w:t>
      </w:r>
      <w:r w:rsidR="00F06A82">
        <w:t xml:space="preserve"> As STK </w:t>
      </w:r>
      <w:r w:rsidR="0068148C">
        <w:t xml:space="preserve">is often used for </w:t>
      </w:r>
      <w:r>
        <w:t>defence</w:t>
      </w:r>
      <w:r w:rsidR="0068148C">
        <w:t xml:space="preserve"> applications</w:t>
      </w:r>
      <w:r w:rsidR="00F06A82">
        <w:t xml:space="preserve">, this scenario provides a realistic demonstration of how STK could be integrated </w:t>
      </w:r>
      <w:r w:rsidR="007F4773">
        <w:t>for</w:t>
      </w:r>
      <w:r w:rsidR="00F06A82">
        <w:t xml:space="preserve"> DEVS modelling and simulation. </w:t>
      </w:r>
      <w:r w:rsidR="00125C56">
        <w:t xml:space="preserve">This section provides </w:t>
      </w:r>
      <w:r w:rsidR="00F06A82">
        <w:t xml:space="preserve">background information regarding the chosen scenario and </w:t>
      </w:r>
      <w:r w:rsidR="002F6AC0">
        <w:t xml:space="preserve">also </w:t>
      </w:r>
      <w:r w:rsidR="00F06A82">
        <w:t>describes the DEVS model</w:t>
      </w:r>
      <w:r w:rsidR="007124C2">
        <w:t>'</w:t>
      </w:r>
      <w:r w:rsidR="008840FF">
        <w:t>s elements</w:t>
      </w:r>
      <w:r w:rsidR="00125C56">
        <w:t>.</w:t>
      </w:r>
    </w:p>
    <w:p w14:paraId="64E3835A" w14:textId="738B2B98" w:rsidR="002D3B05" w:rsidRDefault="00330578" w:rsidP="0019457C">
      <w:pPr>
        <w:pStyle w:val="Heading2"/>
      </w:pPr>
      <w:r>
        <w:t>Context</w:t>
      </w:r>
    </w:p>
    <w:p w14:paraId="494D6055" w14:textId="4162AE67" w:rsidR="00211434" w:rsidRDefault="002D3B05" w:rsidP="0027226D">
      <w:r w:rsidRPr="002D3B05">
        <w:t>Military aircraft deployed in theatre can encounter various threats. As new threats and new technologies are being developed, countries need to address these challenges to ensure military aircraft protection readiness. One way to assess aircraft protection is through the use of modelling and simulation</w:t>
      </w:r>
      <w:r>
        <w:t>.</w:t>
      </w:r>
    </w:p>
    <w:p w14:paraId="025E4D91" w14:textId="397D6A62" w:rsidR="002D3B05" w:rsidRDefault="002D3B05" w:rsidP="0027226D">
      <w:r w:rsidRPr="0085012A">
        <w:lastRenderedPageBreak/>
        <w:t>One major threat against military aircraft in conflicts involving non-state armed groups (NSAG) is man-portable air defen</w:t>
      </w:r>
      <w:r>
        <w:t>c</w:t>
      </w:r>
      <w:r w:rsidRPr="0085012A">
        <w:t>e system</w:t>
      </w:r>
      <w:r w:rsidR="0057765C">
        <w:t>s</w:t>
      </w:r>
      <w:r w:rsidRPr="0085012A">
        <w:t xml:space="preserve"> (MANPADS). MANPADS</w:t>
      </w:r>
      <w:r>
        <w:t xml:space="preserve">, such as the one shown in </w:t>
      </w:r>
      <w:r>
        <w:fldChar w:fldCharType="begin"/>
      </w:r>
      <w:r>
        <w:instrText xml:space="preserve"> REF _Ref53559475 \h </w:instrText>
      </w:r>
      <w:r w:rsidR="0027226D">
        <w:instrText xml:space="preserve"> \* MERGEFORMAT </w:instrText>
      </w:r>
      <w:r>
        <w:fldChar w:fldCharType="separate"/>
      </w:r>
      <w:r w:rsidR="00083488">
        <w:t xml:space="preserve">Figure </w:t>
      </w:r>
      <w:r w:rsidR="00083488">
        <w:rPr>
          <w:noProof/>
        </w:rPr>
        <w:t>2</w:t>
      </w:r>
      <w:r>
        <w:fldChar w:fldCharType="end"/>
      </w:r>
      <w:r>
        <w:t xml:space="preserve">, </w:t>
      </w:r>
      <w:r w:rsidRPr="0085012A">
        <w:t>are short-range surface-to-air missile systems intended for low-flying aircraft. These systems are usually designed to be shoulder-launched by one single person. MANPADS are often the weapons of choice to NSAG as they are widely proliferated, relatively cheap, and easy to transport and use.</w:t>
      </w:r>
      <w:r w:rsidR="002F6AC0">
        <w:t xml:space="preserve"> </w:t>
      </w:r>
      <w:r w:rsidRPr="0085012A">
        <w:t xml:space="preserve">Cueing devices, such as radar providing target position well beyond the visual acquisition range, are now being incorporated into MANPADS and used by NSAG. DEVS modelling </w:t>
      </w:r>
      <w:r w:rsidR="00011830">
        <w:t>can</w:t>
      </w:r>
      <w:r w:rsidR="002F6AC0">
        <w:t xml:space="preserve"> </w:t>
      </w:r>
      <w:r w:rsidR="00011830">
        <w:t>represent such</w:t>
      </w:r>
      <w:r w:rsidR="00E313A0">
        <w:t xml:space="preserve"> air defence system</w:t>
      </w:r>
      <w:r w:rsidR="00CF3BCE">
        <w:t>s</w:t>
      </w:r>
      <w:r w:rsidR="00E313A0">
        <w:t xml:space="preserve"> using radar-augmented MANPADS</w:t>
      </w:r>
      <w:r w:rsidR="00011830">
        <w:t xml:space="preserve"> </w:t>
      </w:r>
      <w:r w:rsidR="002F6AC0">
        <w:t>to</w:t>
      </w:r>
      <w:r w:rsidR="00011830">
        <w:t xml:space="preserve"> answer specific question</w:t>
      </w:r>
      <w:r w:rsidR="003B4C51">
        <w:t xml:space="preserve">s. For example, this model could be used to measure the effectiveness of </w:t>
      </w:r>
      <w:r w:rsidR="00CF3BCE">
        <w:t>an</w:t>
      </w:r>
      <w:r w:rsidR="003B4C51">
        <w:t xml:space="preserve"> air defence system and to assess and develop tactics on either the enemy or </w:t>
      </w:r>
      <w:r w:rsidR="002669E7">
        <w:t xml:space="preserve">the </w:t>
      </w:r>
      <w:r w:rsidR="003B4C51">
        <w:t>friendly side.</w:t>
      </w:r>
    </w:p>
    <w:p w14:paraId="4C13608C" w14:textId="77777777" w:rsidR="00F56520" w:rsidRPr="0085012A" w:rsidRDefault="00F56520" w:rsidP="0019457C"/>
    <w:p w14:paraId="59CEC327" w14:textId="5499E5D2" w:rsidR="002D3B05" w:rsidRDefault="000F0109" w:rsidP="0019457C">
      <w:pPr>
        <w:keepNext/>
        <w:jc w:val="center"/>
      </w:pPr>
      <w:r>
        <w:rPr>
          <w:noProof/>
        </w:rPr>
        <w:drawing>
          <wp:inline distT="0" distB="0" distL="0" distR="0" wp14:anchorId="227B4DCA" wp14:editId="011674AA">
            <wp:extent cx="2317115" cy="1677035"/>
            <wp:effectExtent l="38100" t="38100" r="102235" b="946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17115" cy="167703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C21918C" w14:textId="4A1838D6" w:rsidR="002D3B05" w:rsidRPr="0085012A" w:rsidRDefault="002D3B05" w:rsidP="0019457C">
      <w:pPr>
        <w:pStyle w:val="Caption"/>
      </w:pPr>
      <w:bookmarkStart w:id="1" w:name="_Ref53559475"/>
      <w:r>
        <w:t xml:space="preserve">Figure </w:t>
      </w:r>
      <w:r>
        <w:fldChar w:fldCharType="begin"/>
      </w:r>
      <w:r>
        <w:instrText xml:space="preserve"> SEQ Figure \* ARABIC </w:instrText>
      </w:r>
      <w:r>
        <w:fldChar w:fldCharType="separate"/>
      </w:r>
      <w:r w:rsidR="00083488">
        <w:rPr>
          <w:noProof/>
        </w:rPr>
        <w:t>2</w:t>
      </w:r>
      <w:r>
        <w:rPr>
          <w:noProof/>
        </w:rPr>
        <w:fldChar w:fldCharType="end"/>
      </w:r>
      <w:bookmarkEnd w:id="1"/>
      <w:r>
        <w:t xml:space="preserve">: </w:t>
      </w:r>
      <w:r w:rsidR="000F0109">
        <w:t>Radar-</w:t>
      </w:r>
      <w:r w:rsidR="002A1DAC">
        <w:t>a</w:t>
      </w:r>
      <w:r w:rsidR="000F0109">
        <w:t xml:space="preserve">ugmented </w:t>
      </w:r>
      <w:r w:rsidR="000F0109" w:rsidRPr="000F0109">
        <w:t>MANPADS</w:t>
      </w:r>
      <w:r w:rsidR="00DD008E" w:rsidRPr="000F0109">
        <w:t xml:space="preserve"> (</w:t>
      </w:r>
      <w:r w:rsidR="004F5676">
        <w:t>Rheinmetall Defence 2020</w:t>
      </w:r>
      <w:r w:rsidR="00DD008E" w:rsidRPr="000F0109">
        <w:t>)</w:t>
      </w:r>
      <w:r w:rsidR="00DB7134" w:rsidRPr="000F0109">
        <w:t>.</w:t>
      </w:r>
    </w:p>
    <w:p w14:paraId="29C16169" w14:textId="543B8CCE" w:rsidR="002D3B05" w:rsidRPr="002D3B05" w:rsidRDefault="002D3B05" w:rsidP="0019457C">
      <w:pPr>
        <w:pStyle w:val="Heading2"/>
      </w:pPr>
      <w:r>
        <w:t>Model Overview</w:t>
      </w:r>
    </w:p>
    <w:p w14:paraId="14674910" w14:textId="51E14CCD" w:rsidR="003B5772" w:rsidRDefault="002F6AC0" w:rsidP="006574A6">
      <w:r>
        <w:fldChar w:fldCharType="begin"/>
      </w:r>
      <w:r>
        <w:instrText xml:space="preserve"> REF _Ref59006027 \h  \* MERGEFORMAT </w:instrText>
      </w:r>
      <w:r>
        <w:fldChar w:fldCharType="separate"/>
      </w:r>
      <w:r w:rsidR="00083488">
        <w:t xml:space="preserve">Figure </w:t>
      </w:r>
      <w:r w:rsidR="00083488">
        <w:rPr>
          <w:noProof/>
        </w:rPr>
        <w:t>3</w:t>
      </w:r>
      <w:r>
        <w:fldChar w:fldCharType="end"/>
      </w:r>
      <w:r>
        <w:t xml:space="preserve"> depicts the conceptual model</w:t>
      </w:r>
      <w:r w:rsidR="00C83AD1">
        <w:t xml:space="preserve"> developed to represent an air </w:t>
      </w:r>
      <w:r>
        <w:t xml:space="preserve">defence system using </w:t>
      </w:r>
      <w:r w:rsidR="002440A1">
        <w:t>radar-augmented MANPADS</w:t>
      </w:r>
      <w:r>
        <w:t xml:space="preserve">. Note that this model was not designed to provide an accurate representation of such </w:t>
      </w:r>
      <w:r w:rsidR="007F4773">
        <w:t xml:space="preserve">a </w:t>
      </w:r>
      <w:r>
        <w:t xml:space="preserve">system. </w:t>
      </w:r>
      <w:r w:rsidR="00616A16">
        <w:t>A h</w:t>
      </w:r>
      <w:r>
        <w:t>igh-fidelity model</w:t>
      </w:r>
      <w:r w:rsidR="00616A16">
        <w:t xml:space="preserve"> </w:t>
      </w:r>
      <w:r>
        <w:t>would involve extensive modelling</w:t>
      </w:r>
      <w:r w:rsidR="00616A16">
        <w:t>,</w:t>
      </w:r>
      <w:r>
        <w:t xml:space="preserve"> which is not the project</w:t>
      </w:r>
      <w:r w:rsidR="007124C2">
        <w:t>'</w:t>
      </w:r>
      <w:r>
        <w:t>s purpose.</w:t>
      </w:r>
      <w:r w:rsidR="00A818DA">
        <w:t xml:space="preserve"> </w:t>
      </w:r>
      <w:r w:rsidR="00825B3B">
        <w:t>The model</w:t>
      </w:r>
      <w:r w:rsidR="00A818DA">
        <w:t xml:space="preserve"> c</w:t>
      </w:r>
      <w:r w:rsidR="002440A1">
        <w:t>on</w:t>
      </w:r>
      <w:r w:rsidR="002440A1" w:rsidRPr="0085012A">
        <w:t xml:space="preserve">sists of </w:t>
      </w:r>
      <w:r w:rsidR="002440A1">
        <w:t xml:space="preserve">two main components: </w:t>
      </w:r>
      <w:proofErr w:type="gramStart"/>
      <w:r w:rsidR="002440A1">
        <w:t>an</w:t>
      </w:r>
      <w:proofErr w:type="gramEnd"/>
      <w:r w:rsidR="002440A1">
        <w:t xml:space="preserve"> </w:t>
      </w:r>
      <w:r w:rsidR="002440A1">
        <w:rPr>
          <w:i/>
          <w:iCs/>
        </w:rPr>
        <w:t xml:space="preserve">Aircraft </w:t>
      </w:r>
      <w:r w:rsidR="002440A1">
        <w:t xml:space="preserve">and an </w:t>
      </w:r>
      <w:r w:rsidR="002440A1">
        <w:rPr>
          <w:i/>
          <w:iCs/>
        </w:rPr>
        <w:t>Air Defence System</w:t>
      </w:r>
      <w:r w:rsidR="002440A1">
        <w:t xml:space="preserve">. The </w:t>
      </w:r>
      <w:r w:rsidR="002440A1">
        <w:rPr>
          <w:i/>
          <w:iCs/>
        </w:rPr>
        <w:t xml:space="preserve">Air Defence System </w:t>
      </w:r>
      <w:r w:rsidR="002440A1">
        <w:t xml:space="preserve">component is further divided into </w:t>
      </w:r>
      <w:r w:rsidR="00A818DA">
        <w:t>four atomic models: radar, command and control (C2), MANPADS gunner and missile</w:t>
      </w:r>
      <w:r w:rsidR="002440A1">
        <w:t>.</w:t>
      </w:r>
    </w:p>
    <w:p w14:paraId="1F8B0A07" w14:textId="53E7AE36" w:rsidR="002669E7" w:rsidRDefault="002669E7" w:rsidP="006574A6">
      <w:r>
        <w:t>The simulation starts once an aircraft approaches the air defence system. Once the aircraft is within the radar's detection range, the C2 starts analyzing the situation and then coordinates missile launches with the gunners. These components have been developed using</w:t>
      </w:r>
      <w:r w:rsidR="00DE4D23">
        <w:t xml:space="preserve"> Cadmium</w:t>
      </w:r>
      <w:r>
        <w:t>. Each atomic and coupled model has been tested individually to ensure correct model's behaviour.</w:t>
      </w:r>
    </w:p>
    <w:p w14:paraId="1BFDF3C0" w14:textId="77777777" w:rsidR="00491E10" w:rsidRPr="0085012A" w:rsidRDefault="00491E10" w:rsidP="00491E10">
      <w:pPr>
        <w:pStyle w:val="Heading2"/>
      </w:pPr>
      <w:r>
        <w:t>Model Assumptions</w:t>
      </w:r>
    </w:p>
    <w:p w14:paraId="787CBF79" w14:textId="77777777" w:rsidR="00491E10" w:rsidRPr="0085012A" w:rsidRDefault="00491E10" w:rsidP="00491E10">
      <w:r>
        <w:t>As previously mentioned, this model does not provide an accurate representation of such air defence systems. This model was designed as a proof of concept to demonstrate STK's ability to display DEVS outputs. T</w:t>
      </w:r>
      <w:r w:rsidRPr="0085012A">
        <w:t xml:space="preserve">he following assumptions </w:t>
      </w:r>
      <w:r>
        <w:t>were</w:t>
      </w:r>
      <w:r w:rsidRPr="0085012A">
        <w:t xml:space="preserve"> made:</w:t>
      </w:r>
    </w:p>
    <w:p w14:paraId="64CA8409" w14:textId="77777777" w:rsidR="00491E10" w:rsidRDefault="00491E10" w:rsidP="00491E10">
      <w:pPr>
        <w:pStyle w:val="ListParagraph"/>
        <w:numPr>
          <w:ilvl w:val="0"/>
          <w:numId w:val="34"/>
        </w:numPr>
        <w:tabs>
          <w:tab w:val="clear" w:pos="360"/>
          <w:tab w:val="clear" w:pos="720"/>
          <w:tab w:val="clear" w:pos="1080"/>
        </w:tabs>
        <w:suppressAutoHyphens w:val="0"/>
        <w:rPr>
          <w:rFonts w:cs="Arial"/>
          <w:szCs w:val="24"/>
        </w:rPr>
      </w:pPr>
      <w:r>
        <w:rPr>
          <w:rFonts w:cs="Arial"/>
          <w:szCs w:val="24"/>
        </w:rPr>
        <w:t>The model consists</w:t>
      </w:r>
      <w:r w:rsidRPr="0085012A">
        <w:rPr>
          <w:rFonts w:cs="Arial"/>
          <w:szCs w:val="24"/>
        </w:rPr>
        <w:t xml:space="preserve"> of one aircraft, one radar</w:t>
      </w:r>
      <w:r>
        <w:rPr>
          <w:rFonts w:cs="Arial"/>
          <w:szCs w:val="24"/>
        </w:rPr>
        <w:t>, one C2, three MANPADS gunners and three associated missile models</w:t>
      </w:r>
      <w:r w:rsidRPr="0085012A">
        <w:rPr>
          <w:rFonts w:cs="Arial"/>
          <w:szCs w:val="24"/>
        </w:rPr>
        <w:t>;</w:t>
      </w:r>
    </w:p>
    <w:p w14:paraId="48382982" w14:textId="77777777" w:rsidR="00491E10" w:rsidRDefault="00491E10" w:rsidP="00491E10">
      <w:pPr>
        <w:pStyle w:val="ListParagraph"/>
        <w:numPr>
          <w:ilvl w:val="0"/>
          <w:numId w:val="34"/>
        </w:numPr>
        <w:tabs>
          <w:tab w:val="clear" w:pos="360"/>
          <w:tab w:val="clear" w:pos="720"/>
          <w:tab w:val="clear" w:pos="1080"/>
        </w:tabs>
        <w:suppressAutoHyphens w:val="0"/>
        <w:rPr>
          <w:rFonts w:cs="Arial"/>
          <w:szCs w:val="24"/>
        </w:rPr>
      </w:pPr>
      <w:r w:rsidRPr="0085012A">
        <w:rPr>
          <w:rFonts w:cs="Arial"/>
          <w:szCs w:val="24"/>
        </w:rPr>
        <w:t>The mission area is a flat terrain (no obstruction) and</w:t>
      </w:r>
      <w:r>
        <w:rPr>
          <w:rFonts w:cs="Arial"/>
          <w:szCs w:val="24"/>
        </w:rPr>
        <w:t xml:space="preserve"> sky clear;</w:t>
      </w:r>
    </w:p>
    <w:p w14:paraId="2D9D2AB5" w14:textId="77777777" w:rsidR="00491E10" w:rsidRDefault="00491E10" w:rsidP="00491E10">
      <w:pPr>
        <w:pStyle w:val="ListParagraph"/>
        <w:numPr>
          <w:ilvl w:val="0"/>
          <w:numId w:val="34"/>
        </w:numPr>
        <w:tabs>
          <w:tab w:val="clear" w:pos="360"/>
          <w:tab w:val="clear" w:pos="720"/>
          <w:tab w:val="clear" w:pos="1080"/>
        </w:tabs>
        <w:suppressAutoHyphens w:val="0"/>
        <w:rPr>
          <w:rFonts w:cs="Arial"/>
          <w:szCs w:val="24"/>
        </w:rPr>
      </w:pPr>
      <w:r w:rsidRPr="0085012A">
        <w:rPr>
          <w:rFonts w:cs="Arial"/>
          <w:szCs w:val="24"/>
        </w:rPr>
        <w:t>The aircraft maintains a predefined</w:t>
      </w:r>
      <w:r>
        <w:rPr>
          <w:rFonts w:cs="Arial"/>
          <w:szCs w:val="24"/>
        </w:rPr>
        <w:t xml:space="preserve"> straight</w:t>
      </w:r>
      <w:r w:rsidRPr="0085012A">
        <w:rPr>
          <w:rFonts w:cs="Arial"/>
          <w:szCs w:val="24"/>
        </w:rPr>
        <w:t xml:space="preserve"> path at constant altitude and speed without evasive manoeuvre;</w:t>
      </w:r>
    </w:p>
    <w:p w14:paraId="017C2A5D" w14:textId="77777777" w:rsidR="00491E10" w:rsidRPr="0085012A" w:rsidRDefault="00491E10" w:rsidP="00491E10">
      <w:pPr>
        <w:pStyle w:val="ListParagraph"/>
        <w:numPr>
          <w:ilvl w:val="0"/>
          <w:numId w:val="34"/>
        </w:numPr>
        <w:tabs>
          <w:tab w:val="clear" w:pos="360"/>
          <w:tab w:val="clear" w:pos="720"/>
          <w:tab w:val="clear" w:pos="1080"/>
        </w:tabs>
        <w:suppressAutoHyphens w:val="0"/>
        <w:rPr>
          <w:rFonts w:cs="Arial"/>
          <w:szCs w:val="24"/>
        </w:rPr>
      </w:pPr>
      <w:r w:rsidRPr="0085012A">
        <w:rPr>
          <w:rFonts w:cs="Arial"/>
          <w:szCs w:val="24"/>
        </w:rPr>
        <w:t xml:space="preserve">The </w:t>
      </w:r>
      <w:r>
        <w:rPr>
          <w:rFonts w:cs="Arial"/>
          <w:szCs w:val="24"/>
        </w:rPr>
        <w:t xml:space="preserve">radar </w:t>
      </w:r>
      <w:r w:rsidRPr="0085012A">
        <w:rPr>
          <w:rFonts w:cs="Arial"/>
          <w:szCs w:val="24"/>
        </w:rPr>
        <w:t>detection range is not target</w:t>
      </w:r>
      <w:r>
        <w:rPr>
          <w:rFonts w:cs="Arial"/>
          <w:szCs w:val="24"/>
        </w:rPr>
        <w:t>-</w:t>
      </w:r>
      <w:r w:rsidRPr="0085012A">
        <w:rPr>
          <w:rFonts w:cs="Arial"/>
          <w:szCs w:val="24"/>
        </w:rPr>
        <w:t>dependent</w:t>
      </w:r>
      <w:r>
        <w:rPr>
          <w:rFonts w:cs="Arial"/>
          <w:szCs w:val="24"/>
        </w:rPr>
        <w:t>;</w:t>
      </w:r>
    </w:p>
    <w:p w14:paraId="1371E5A3" w14:textId="77777777" w:rsidR="00491E10" w:rsidRPr="0085012A" w:rsidRDefault="00491E10" w:rsidP="00491E10">
      <w:pPr>
        <w:pStyle w:val="ListParagraph"/>
        <w:numPr>
          <w:ilvl w:val="0"/>
          <w:numId w:val="34"/>
        </w:numPr>
        <w:tabs>
          <w:tab w:val="clear" w:pos="360"/>
          <w:tab w:val="clear" w:pos="720"/>
          <w:tab w:val="clear" w:pos="1080"/>
        </w:tabs>
        <w:suppressAutoHyphens w:val="0"/>
        <w:rPr>
          <w:rFonts w:cs="Arial"/>
          <w:szCs w:val="24"/>
        </w:rPr>
      </w:pPr>
      <w:r w:rsidRPr="0085012A">
        <w:rPr>
          <w:rFonts w:cs="Arial"/>
          <w:szCs w:val="24"/>
        </w:rPr>
        <w:t>The maximum missile range is</w:t>
      </w:r>
      <w:r>
        <w:rPr>
          <w:rFonts w:cs="Arial"/>
          <w:szCs w:val="24"/>
        </w:rPr>
        <w:t xml:space="preserve"> set to</w:t>
      </w:r>
      <w:r w:rsidRPr="0085012A">
        <w:rPr>
          <w:rFonts w:cs="Arial"/>
          <w:szCs w:val="24"/>
        </w:rPr>
        <w:t xml:space="preserve"> 6 km;</w:t>
      </w:r>
      <w:r>
        <w:rPr>
          <w:rFonts w:cs="Arial"/>
          <w:szCs w:val="24"/>
        </w:rPr>
        <w:t xml:space="preserve"> and</w:t>
      </w:r>
    </w:p>
    <w:p w14:paraId="13836C5F" w14:textId="77777777" w:rsidR="00491E10" w:rsidRPr="0085012A" w:rsidRDefault="00491E10" w:rsidP="00491E10">
      <w:pPr>
        <w:pStyle w:val="ListParagraph"/>
        <w:numPr>
          <w:ilvl w:val="0"/>
          <w:numId w:val="34"/>
        </w:numPr>
        <w:tabs>
          <w:tab w:val="clear" w:pos="360"/>
          <w:tab w:val="clear" w:pos="720"/>
          <w:tab w:val="clear" w:pos="1080"/>
        </w:tabs>
        <w:suppressAutoHyphens w:val="0"/>
        <w:rPr>
          <w:rFonts w:cs="Arial"/>
          <w:szCs w:val="24"/>
        </w:rPr>
      </w:pPr>
      <w:r>
        <w:rPr>
          <w:rFonts w:cs="Arial"/>
          <w:szCs w:val="24"/>
        </w:rPr>
        <w:t>The p</w:t>
      </w:r>
      <w:r w:rsidRPr="0085012A">
        <w:rPr>
          <w:rFonts w:cs="Arial"/>
          <w:szCs w:val="24"/>
        </w:rPr>
        <w:t xml:space="preserve">robability of hit </w:t>
      </w:r>
      <w:r>
        <w:rPr>
          <w:rFonts w:cs="Arial"/>
          <w:szCs w:val="24"/>
        </w:rPr>
        <w:t xml:space="preserve">only </w:t>
      </w:r>
      <w:r w:rsidRPr="0085012A">
        <w:rPr>
          <w:rFonts w:cs="Arial"/>
          <w:szCs w:val="24"/>
        </w:rPr>
        <w:t>depends on</w:t>
      </w:r>
      <w:r>
        <w:rPr>
          <w:rFonts w:cs="Arial"/>
          <w:szCs w:val="24"/>
        </w:rPr>
        <w:t xml:space="preserve"> the distance between the missile and the aircraft.</w:t>
      </w:r>
    </w:p>
    <w:p w14:paraId="73F4C747" w14:textId="77777777" w:rsidR="003B5772" w:rsidRDefault="003B5772" w:rsidP="00CF3F7C">
      <w:pPr>
        <w:keepNext/>
        <w:jc w:val="center"/>
      </w:pPr>
      <w:r>
        <w:rPr>
          <w:noProof/>
          <w:snapToGrid/>
        </w:rPr>
        <w:lastRenderedPageBreak/>
        <w:drawing>
          <wp:inline distT="0" distB="0" distL="0" distR="0" wp14:anchorId="30C016D4" wp14:editId="4EC4E1B0">
            <wp:extent cx="5943600" cy="27266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26690"/>
                    </a:xfrm>
                    <a:prstGeom prst="rect">
                      <a:avLst/>
                    </a:prstGeom>
                  </pic:spPr>
                </pic:pic>
              </a:graphicData>
            </a:graphic>
          </wp:inline>
        </w:drawing>
      </w:r>
    </w:p>
    <w:p w14:paraId="108DF36B" w14:textId="2F0912D6" w:rsidR="003B5772" w:rsidRPr="002440A1" w:rsidRDefault="003B5772" w:rsidP="00CF3F7C">
      <w:pPr>
        <w:pStyle w:val="Caption"/>
      </w:pPr>
      <w:bookmarkStart w:id="2" w:name="_Ref59006027"/>
      <w:r>
        <w:t xml:space="preserve">Figure </w:t>
      </w:r>
      <w:r>
        <w:fldChar w:fldCharType="begin"/>
      </w:r>
      <w:r>
        <w:instrText xml:space="preserve"> SEQ Figure \* ARABIC </w:instrText>
      </w:r>
      <w:r>
        <w:fldChar w:fldCharType="separate"/>
      </w:r>
      <w:r w:rsidR="00083488">
        <w:rPr>
          <w:noProof/>
        </w:rPr>
        <w:t>3</w:t>
      </w:r>
      <w:r>
        <w:fldChar w:fldCharType="end"/>
      </w:r>
      <w:bookmarkEnd w:id="2"/>
      <w:r>
        <w:t xml:space="preserve">: </w:t>
      </w:r>
      <w:r w:rsidR="00825B3B">
        <w:t xml:space="preserve">Air </w:t>
      </w:r>
      <w:r w:rsidR="001F65B5">
        <w:t>d</w:t>
      </w:r>
      <w:r w:rsidR="00825B3B">
        <w:t>efen</w:t>
      </w:r>
      <w:r w:rsidR="003B4C51">
        <w:t>c</w:t>
      </w:r>
      <w:r w:rsidR="00825B3B">
        <w:t xml:space="preserve">e </w:t>
      </w:r>
      <w:r w:rsidR="001F65B5">
        <w:t>s</w:t>
      </w:r>
      <w:r w:rsidR="00825B3B">
        <w:t xml:space="preserve">ystem </w:t>
      </w:r>
      <w:r w:rsidR="001F65B5">
        <w:t>c</w:t>
      </w:r>
      <w:r w:rsidRPr="00745A8E">
        <w:t>onceptual</w:t>
      </w:r>
      <w:r>
        <w:t xml:space="preserve"> </w:t>
      </w:r>
      <w:r w:rsidR="001F65B5">
        <w:t>m</w:t>
      </w:r>
      <w:r w:rsidRPr="00CF3F7C">
        <w:t>odel</w:t>
      </w:r>
      <w:r>
        <w:t>.</w:t>
      </w:r>
    </w:p>
    <w:p w14:paraId="286197B6" w14:textId="776ADED7" w:rsidR="003D629D" w:rsidRDefault="003D629D" w:rsidP="0019457C">
      <w:pPr>
        <w:pStyle w:val="Heading2"/>
      </w:pPr>
      <w:r>
        <w:t>Atomic Model</w:t>
      </w:r>
      <w:r w:rsidR="00992328">
        <w:t>s</w:t>
      </w:r>
    </w:p>
    <w:p w14:paraId="7BB14F2B" w14:textId="007A6507" w:rsidR="00992328" w:rsidRDefault="00992328" w:rsidP="0019457C">
      <w:pPr>
        <w:pStyle w:val="Heading3"/>
      </w:pPr>
      <w:r>
        <w:t>Aircraft Atomic Model</w:t>
      </w:r>
    </w:p>
    <w:p w14:paraId="5E1A2E58" w14:textId="57B68EB8" w:rsidR="00F10375" w:rsidRDefault="003D629D" w:rsidP="0027226D">
      <w:r w:rsidRPr="00F45DF4">
        <w:t xml:space="preserve">The aircraft </w:t>
      </w:r>
      <w:r w:rsidR="00F10375">
        <w:t xml:space="preserve">atomic </w:t>
      </w:r>
      <w:r w:rsidRPr="00F45DF4">
        <w:t xml:space="preserve">model </w:t>
      </w:r>
      <w:r w:rsidR="00867D84">
        <w:t xml:space="preserve">has three phases: </w:t>
      </w:r>
      <w:r w:rsidR="00011830" w:rsidRPr="00F10375">
        <w:rPr>
          <w:i/>
          <w:iCs/>
        </w:rPr>
        <w:t>FLYING</w:t>
      </w:r>
      <w:r w:rsidR="00867D84">
        <w:t>,</w:t>
      </w:r>
      <w:r w:rsidR="00011830">
        <w:t xml:space="preserve"> </w:t>
      </w:r>
      <w:r w:rsidR="00011830" w:rsidRPr="00F10375">
        <w:rPr>
          <w:i/>
          <w:iCs/>
        </w:rPr>
        <w:t>MISSION COMPLETED</w:t>
      </w:r>
      <w:r w:rsidR="00011830">
        <w:t>, or</w:t>
      </w:r>
      <w:r w:rsidR="00011830" w:rsidRPr="00F10375">
        <w:rPr>
          <w:i/>
          <w:iCs/>
        </w:rPr>
        <w:t xml:space="preserve"> HIT</w:t>
      </w:r>
      <w:r w:rsidR="00867D84">
        <w:t xml:space="preserve">. The aircraft model </w:t>
      </w:r>
      <w:r w:rsidRPr="00F45DF4">
        <w:t xml:space="preserve">generates </w:t>
      </w:r>
      <w:r w:rsidR="00011830">
        <w:t xml:space="preserve">an updated aircraft position every second based on </w:t>
      </w:r>
      <w:r w:rsidR="0057765C">
        <w:t>it</w:t>
      </w:r>
      <w:r w:rsidR="00011830">
        <w:t>s initial position, final position, speed and altitude. The model generate</w:t>
      </w:r>
      <w:r w:rsidR="00F10375">
        <w:t>s</w:t>
      </w:r>
      <w:r w:rsidR="00011830">
        <w:t xml:space="preserve"> </w:t>
      </w:r>
      <w:r w:rsidR="00F10375">
        <w:t>an updated aircraft position</w:t>
      </w:r>
      <w:r w:rsidR="00011830">
        <w:t xml:space="preserve"> until the aircraft reaches the end of its flying path or until the aircraft receives an input </w:t>
      </w:r>
      <w:r w:rsidR="00F10375">
        <w:t>indicating a missile hit.</w:t>
      </w:r>
      <w:r w:rsidR="00011830">
        <w:t xml:space="preserve"> </w:t>
      </w:r>
      <w:r w:rsidR="00CF3F7C">
        <w:fldChar w:fldCharType="begin"/>
      </w:r>
      <w:r w:rsidR="00CF3F7C">
        <w:instrText xml:space="preserve"> REF _Ref59006108 \h </w:instrText>
      </w:r>
      <w:r w:rsidR="0027226D">
        <w:instrText xml:space="preserve"> \* MERGEFORMAT </w:instrText>
      </w:r>
      <w:r w:rsidR="00CF3F7C">
        <w:fldChar w:fldCharType="separate"/>
      </w:r>
      <w:r w:rsidR="00083488">
        <w:t xml:space="preserve">Figure </w:t>
      </w:r>
      <w:r w:rsidR="00083488">
        <w:rPr>
          <w:noProof/>
        </w:rPr>
        <w:t>4</w:t>
      </w:r>
      <w:r w:rsidR="00CF3F7C">
        <w:fldChar w:fldCharType="end"/>
      </w:r>
      <w:r w:rsidR="00CF3F7C">
        <w:t xml:space="preserve"> provides the aircraft atomic model formal specification and pseudo-code.</w:t>
      </w:r>
    </w:p>
    <w:p w14:paraId="23E9353F" w14:textId="77777777" w:rsidR="00F56520" w:rsidRDefault="00F56520" w:rsidP="0019457C"/>
    <w:tbl>
      <w:tblPr>
        <w:tblStyle w:val="GridTable1Light"/>
        <w:tblW w:w="0" w:type="auto"/>
        <w:tblLook w:val="0600" w:firstRow="0" w:lastRow="0" w:firstColumn="0" w:lastColumn="0" w:noHBand="1" w:noVBand="1"/>
      </w:tblPr>
      <w:tblGrid>
        <w:gridCol w:w="4675"/>
        <w:gridCol w:w="4675"/>
      </w:tblGrid>
      <w:tr w:rsidR="00330578" w:rsidRPr="009B6757" w14:paraId="3AF3E96B" w14:textId="77777777" w:rsidTr="00DE4521">
        <w:tc>
          <w:tcPr>
            <w:tcW w:w="9350" w:type="dxa"/>
            <w:gridSpan w:val="2"/>
          </w:tcPr>
          <w:p w14:paraId="3A507060" w14:textId="06154EA5" w:rsidR="00330578" w:rsidRPr="00DE4521" w:rsidRDefault="00330578" w:rsidP="00D57A04">
            <w:pPr>
              <w:spacing w:after="0"/>
              <w:rPr>
                <w:rFonts w:ascii="Courier New" w:hAnsi="Courier New" w:cs="Courier New"/>
                <w:b/>
                <w:bCs/>
                <w:sz w:val="18"/>
                <w:szCs w:val="18"/>
              </w:rPr>
            </w:pPr>
            <w:r w:rsidRPr="00DE4521">
              <w:rPr>
                <w:rFonts w:ascii="Courier New" w:hAnsi="Courier New" w:cs="Courier New"/>
                <w:b/>
                <w:bCs/>
                <w:sz w:val="18"/>
                <w:szCs w:val="18"/>
              </w:rPr>
              <w:t xml:space="preserve">Aircraft Atomic Model = &lt;X, Y, S, </w:t>
            </w:r>
            <w:proofErr w:type="spellStart"/>
            <w:r w:rsidRPr="00DE4521">
              <w:rPr>
                <w:rFonts w:ascii="Courier New" w:hAnsi="Courier New" w:cs="Courier New"/>
                <w:b/>
                <w:bCs/>
                <w:sz w:val="18"/>
                <w:szCs w:val="18"/>
              </w:rPr>
              <w:t>δ</w:t>
            </w:r>
            <w:r w:rsidRPr="00DE4521">
              <w:rPr>
                <w:rFonts w:ascii="Courier New" w:hAnsi="Courier New" w:cs="Courier New"/>
                <w:b/>
                <w:bCs/>
                <w:sz w:val="18"/>
                <w:szCs w:val="18"/>
                <w:vertAlign w:val="subscript"/>
              </w:rPr>
              <w:t>ext</w:t>
            </w:r>
            <w:proofErr w:type="spellEnd"/>
            <w:r w:rsidRPr="00DE4521">
              <w:rPr>
                <w:rFonts w:ascii="Courier New" w:hAnsi="Courier New" w:cs="Courier New"/>
                <w:b/>
                <w:bCs/>
                <w:sz w:val="18"/>
                <w:szCs w:val="18"/>
              </w:rPr>
              <w:t xml:space="preserve">, </w:t>
            </w:r>
            <w:proofErr w:type="spellStart"/>
            <w:r w:rsidRPr="00DE4521">
              <w:rPr>
                <w:rFonts w:ascii="Courier New" w:hAnsi="Courier New" w:cs="Courier New"/>
                <w:b/>
                <w:bCs/>
                <w:sz w:val="18"/>
                <w:szCs w:val="18"/>
              </w:rPr>
              <w:t>δ</w:t>
            </w:r>
            <w:r w:rsidRPr="00DE4521">
              <w:rPr>
                <w:rFonts w:ascii="Courier New" w:hAnsi="Courier New" w:cs="Courier New"/>
                <w:b/>
                <w:bCs/>
                <w:sz w:val="18"/>
                <w:szCs w:val="18"/>
                <w:vertAlign w:val="subscript"/>
              </w:rPr>
              <w:t>int</w:t>
            </w:r>
            <w:proofErr w:type="spellEnd"/>
            <w:r w:rsidRPr="00DE4521">
              <w:rPr>
                <w:rFonts w:ascii="Courier New" w:hAnsi="Courier New" w:cs="Courier New"/>
                <w:b/>
                <w:bCs/>
                <w:sz w:val="18"/>
                <w:szCs w:val="18"/>
              </w:rPr>
              <w:t>, λ, ta&gt;</w:t>
            </w:r>
          </w:p>
        </w:tc>
      </w:tr>
      <w:tr w:rsidR="00DC18EB" w:rsidRPr="009B6757" w14:paraId="4FADCFD0" w14:textId="77777777" w:rsidTr="00DE4521">
        <w:tc>
          <w:tcPr>
            <w:tcW w:w="4675" w:type="dxa"/>
          </w:tcPr>
          <w:p w14:paraId="4B0C97B6" w14:textId="77777777" w:rsidR="00DC18EB" w:rsidRPr="00DE4521" w:rsidRDefault="00DC18EB" w:rsidP="00D57A04">
            <w:pPr>
              <w:spacing w:after="0"/>
              <w:rPr>
                <w:rFonts w:ascii="Courier New" w:hAnsi="Courier New" w:cs="Courier New"/>
                <w:b/>
                <w:bCs/>
                <w:sz w:val="18"/>
                <w:szCs w:val="18"/>
              </w:rPr>
            </w:pPr>
            <w:r w:rsidRPr="00DE4521">
              <w:rPr>
                <w:rFonts w:ascii="Courier New" w:hAnsi="Courier New" w:cs="Courier New"/>
                <w:b/>
                <w:bCs/>
                <w:sz w:val="18"/>
                <w:szCs w:val="18"/>
              </w:rPr>
              <w:t>State Variables</w:t>
            </w:r>
          </w:p>
        </w:tc>
        <w:tc>
          <w:tcPr>
            <w:tcW w:w="4675" w:type="dxa"/>
          </w:tcPr>
          <w:p w14:paraId="3D250140" w14:textId="77777777" w:rsidR="00DC18EB" w:rsidRPr="00DE4521" w:rsidRDefault="00DC18EB" w:rsidP="00D57A04">
            <w:pPr>
              <w:spacing w:after="0"/>
              <w:rPr>
                <w:rFonts w:ascii="Courier New" w:hAnsi="Courier New" w:cs="Courier New"/>
                <w:b/>
                <w:bCs/>
                <w:sz w:val="18"/>
                <w:szCs w:val="18"/>
              </w:rPr>
            </w:pPr>
            <w:r w:rsidRPr="00DE4521">
              <w:rPr>
                <w:rFonts w:ascii="Courier New" w:hAnsi="Courier New" w:cs="Courier New"/>
                <w:b/>
                <w:bCs/>
                <w:sz w:val="18"/>
                <w:szCs w:val="18"/>
              </w:rPr>
              <w:t>Formal Specification</w:t>
            </w:r>
          </w:p>
        </w:tc>
      </w:tr>
      <w:tr w:rsidR="00DC18EB" w:rsidRPr="009B6757" w14:paraId="2C31EEC8" w14:textId="77777777" w:rsidTr="00DE4521">
        <w:tc>
          <w:tcPr>
            <w:tcW w:w="4675" w:type="dxa"/>
          </w:tcPr>
          <w:p w14:paraId="284C67ED" w14:textId="6D54C872" w:rsidR="00867D84" w:rsidRPr="009B6757" w:rsidRDefault="00867D84" w:rsidP="00D57A04">
            <w:pPr>
              <w:spacing w:after="0"/>
              <w:rPr>
                <w:rFonts w:ascii="Courier New" w:hAnsi="Courier New" w:cs="Courier New"/>
                <w:sz w:val="18"/>
                <w:szCs w:val="18"/>
              </w:rPr>
            </w:pPr>
            <w:r w:rsidRPr="009B6757">
              <w:rPr>
                <w:rFonts w:ascii="Courier New" w:hAnsi="Courier New" w:cs="Courier New"/>
                <w:sz w:val="18"/>
                <w:szCs w:val="18"/>
              </w:rPr>
              <w:t>Phase = F</w:t>
            </w:r>
            <w:r w:rsidR="00282A87" w:rsidRPr="009B6757">
              <w:rPr>
                <w:rFonts w:ascii="Courier New" w:hAnsi="Courier New" w:cs="Courier New"/>
                <w:sz w:val="18"/>
                <w:szCs w:val="18"/>
              </w:rPr>
              <w:t>LYING</w:t>
            </w:r>
          </w:p>
          <w:p w14:paraId="5A0A370D" w14:textId="1684C0F0" w:rsidR="00DC18EB" w:rsidRPr="009B6757" w:rsidRDefault="00DC18EB" w:rsidP="00D57A04">
            <w:pPr>
              <w:spacing w:after="0"/>
              <w:rPr>
                <w:rFonts w:ascii="Courier New" w:hAnsi="Courier New" w:cs="Courier New"/>
                <w:sz w:val="18"/>
                <w:szCs w:val="18"/>
              </w:rPr>
            </w:pPr>
            <w:r w:rsidRPr="009B6757">
              <w:rPr>
                <w:rFonts w:ascii="Courier New" w:hAnsi="Courier New" w:cs="Courier New"/>
                <w:sz w:val="18"/>
                <w:szCs w:val="18"/>
              </w:rPr>
              <w:t xml:space="preserve">Sigma = 0 </w:t>
            </w:r>
          </w:p>
          <w:p w14:paraId="6A646EB6" w14:textId="43195741" w:rsidR="00DC18EB" w:rsidRPr="009B6757" w:rsidRDefault="00DC18EB" w:rsidP="00D57A04">
            <w:pPr>
              <w:spacing w:after="0"/>
              <w:rPr>
                <w:rFonts w:ascii="Courier New" w:hAnsi="Courier New" w:cs="Courier New"/>
                <w:sz w:val="18"/>
                <w:szCs w:val="18"/>
              </w:rPr>
            </w:pPr>
            <w:r w:rsidRPr="009B6757">
              <w:rPr>
                <w:rFonts w:ascii="Courier New" w:hAnsi="Courier New" w:cs="Courier New"/>
                <w:sz w:val="18"/>
                <w:szCs w:val="18"/>
              </w:rPr>
              <w:t>Aircraft Initial Position</w:t>
            </w:r>
          </w:p>
          <w:p w14:paraId="29F829F7" w14:textId="3E353FA4" w:rsidR="00DC18EB" w:rsidRPr="009B6757" w:rsidRDefault="00DC18EB" w:rsidP="00D57A04">
            <w:pPr>
              <w:spacing w:after="0"/>
              <w:rPr>
                <w:rFonts w:ascii="Courier New" w:hAnsi="Courier New" w:cs="Courier New"/>
                <w:sz w:val="18"/>
                <w:szCs w:val="18"/>
              </w:rPr>
            </w:pPr>
            <w:r w:rsidRPr="009B6757">
              <w:rPr>
                <w:rFonts w:ascii="Courier New" w:hAnsi="Courier New" w:cs="Courier New"/>
                <w:sz w:val="18"/>
                <w:szCs w:val="18"/>
              </w:rPr>
              <w:t>Aircraft Final Position</w:t>
            </w:r>
          </w:p>
          <w:p w14:paraId="306EA726" w14:textId="274DEC45" w:rsidR="00DC18EB" w:rsidRPr="009B6757" w:rsidRDefault="00DC18EB" w:rsidP="00D57A04">
            <w:pPr>
              <w:spacing w:after="0"/>
              <w:rPr>
                <w:rFonts w:ascii="Courier New" w:hAnsi="Courier New" w:cs="Courier New"/>
                <w:sz w:val="18"/>
                <w:szCs w:val="18"/>
              </w:rPr>
            </w:pPr>
            <w:r w:rsidRPr="009B6757">
              <w:rPr>
                <w:rFonts w:ascii="Courier New" w:hAnsi="Courier New" w:cs="Courier New"/>
                <w:sz w:val="18"/>
                <w:szCs w:val="18"/>
              </w:rPr>
              <w:t>Aircraft Speed</w:t>
            </w:r>
          </w:p>
          <w:p w14:paraId="736DD79F" w14:textId="0DF130F8" w:rsidR="00282A87" w:rsidRPr="009B6757" w:rsidRDefault="00282A87" w:rsidP="00D57A04">
            <w:pPr>
              <w:spacing w:after="0"/>
              <w:rPr>
                <w:rFonts w:ascii="Courier New" w:hAnsi="Courier New" w:cs="Courier New"/>
                <w:sz w:val="18"/>
                <w:szCs w:val="18"/>
              </w:rPr>
            </w:pPr>
            <w:r w:rsidRPr="009B6757">
              <w:rPr>
                <w:rFonts w:ascii="Courier New" w:hAnsi="Courier New" w:cs="Courier New"/>
                <w:sz w:val="18"/>
                <w:szCs w:val="18"/>
              </w:rPr>
              <w:t>Aircraft Altitude</w:t>
            </w:r>
          </w:p>
          <w:p w14:paraId="200F1C0C" w14:textId="3386497F" w:rsidR="00DC18EB" w:rsidRPr="009B6757" w:rsidRDefault="00867D84" w:rsidP="00D57A04">
            <w:pPr>
              <w:spacing w:after="0"/>
              <w:rPr>
                <w:rFonts w:ascii="Courier New" w:hAnsi="Courier New" w:cs="Courier New"/>
                <w:sz w:val="18"/>
                <w:szCs w:val="18"/>
              </w:rPr>
            </w:pPr>
            <w:r w:rsidRPr="009B6757">
              <w:rPr>
                <w:rFonts w:ascii="Courier New" w:hAnsi="Courier New" w:cs="Courier New"/>
                <w:sz w:val="18"/>
                <w:szCs w:val="18"/>
              </w:rPr>
              <w:t xml:space="preserve">Updated </w:t>
            </w:r>
            <w:r w:rsidR="00DC18EB" w:rsidRPr="009B6757">
              <w:rPr>
                <w:rFonts w:ascii="Courier New" w:hAnsi="Courier New" w:cs="Courier New"/>
                <w:sz w:val="18"/>
                <w:szCs w:val="18"/>
              </w:rPr>
              <w:t>Aircraft Position</w:t>
            </w:r>
          </w:p>
          <w:p w14:paraId="7EB3B785" w14:textId="03D5AA0D" w:rsidR="00DC18EB" w:rsidRPr="009B6757" w:rsidRDefault="00867D84" w:rsidP="00D57A04">
            <w:pPr>
              <w:spacing w:after="0"/>
              <w:rPr>
                <w:rFonts w:ascii="Courier New" w:hAnsi="Courier New" w:cs="Courier New"/>
                <w:sz w:val="18"/>
                <w:szCs w:val="18"/>
              </w:rPr>
            </w:pPr>
            <w:r w:rsidRPr="009B6757">
              <w:rPr>
                <w:rFonts w:ascii="Courier New" w:hAnsi="Courier New" w:cs="Courier New"/>
                <w:sz w:val="18"/>
                <w:szCs w:val="18"/>
              </w:rPr>
              <w:t xml:space="preserve">Total </w:t>
            </w:r>
            <w:r w:rsidR="00DC18EB" w:rsidRPr="009B6757">
              <w:rPr>
                <w:rFonts w:ascii="Courier New" w:hAnsi="Courier New" w:cs="Courier New"/>
                <w:sz w:val="18"/>
                <w:szCs w:val="18"/>
              </w:rPr>
              <w:t>Flight Path Distance</w:t>
            </w:r>
          </w:p>
          <w:p w14:paraId="4F946E3D" w14:textId="77777777" w:rsidR="00DC18EB" w:rsidRPr="009B6757" w:rsidRDefault="00DC18EB" w:rsidP="00D57A04">
            <w:pPr>
              <w:spacing w:after="0"/>
              <w:rPr>
                <w:rFonts w:ascii="Courier New" w:hAnsi="Courier New" w:cs="Courier New"/>
                <w:sz w:val="18"/>
                <w:szCs w:val="18"/>
              </w:rPr>
            </w:pPr>
            <w:r w:rsidRPr="009B6757">
              <w:rPr>
                <w:rFonts w:ascii="Courier New" w:hAnsi="Courier New" w:cs="Courier New"/>
                <w:sz w:val="18"/>
                <w:szCs w:val="18"/>
              </w:rPr>
              <w:t>Distance Flown</w:t>
            </w:r>
          </w:p>
          <w:p w14:paraId="0C55FCFE" w14:textId="5F1ABA8B" w:rsidR="00DC18EB" w:rsidRPr="009B6757" w:rsidRDefault="00867D84" w:rsidP="00D57A04">
            <w:pPr>
              <w:spacing w:after="0"/>
              <w:rPr>
                <w:rFonts w:ascii="Courier New" w:hAnsi="Courier New" w:cs="Courier New"/>
                <w:sz w:val="18"/>
                <w:szCs w:val="18"/>
              </w:rPr>
            </w:pPr>
            <w:r w:rsidRPr="009B6757">
              <w:rPr>
                <w:rFonts w:ascii="Courier New" w:hAnsi="Courier New" w:cs="Courier New"/>
                <w:sz w:val="18"/>
                <w:szCs w:val="18"/>
              </w:rPr>
              <w:t>Aircraft Bearing</w:t>
            </w:r>
          </w:p>
          <w:p w14:paraId="59D76627" w14:textId="77777777" w:rsidR="00DC18EB" w:rsidRPr="009B6757" w:rsidRDefault="00DC18EB" w:rsidP="00D57A04">
            <w:pPr>
              <w:spacing w:after="0"/>
              <w:rPr>
                <w:rFonts w:ascii="Courier New" w:hAnsi="Courier New" w:cs="Courier New"/>
                <w:sz w:val="18"/>
                <w:szCs w:val="18"/>
              </w:rPr>
            </w:pPr>
            <w:r w:rsidRPr="009B6757">
              <w:rPr>
                <w:rFonts w:ascii="Courier New" w:hAnsi="Courier New" w:cs="Courier New"/>
                <w:sz w:val="18"/>
                <w:szCs w:val="18"/>
              </w:rPr>
              <w:t>Missile Status</w:t>
            </w:r>
          </w:p>
        </w:tc>
        <w:tc>
          <w:tcPr>
            <w:tcW w:w="4675" w:type="dxa"/>
          </w:tcPr>
          <w:p w14:paraId="3776C3C1" w14:textId="77777777" w:rsidR="00DC18EB" w:rsidRPr="009B6757" w:rsidRDefault="00DC18EB" w:rsidP="00D57A04">
            <w:pPr>
              <w:spacing w:after="0"/>
              <w:rPr>
                <w:rFonts w:ascii="Courier New" w:hAnsi="Courier New" w:cs="Courier New"/>
                <w:sz w:val="18"/>
                <w:szCs w:val="18"/>
              </w:rPr>
            </w:pPr>
            <w:r w:rsidRPr="009B6757">
              <w:rPr>
                <w:rFonts w:ascii="Courier New" w:hAnsi="Courier New" w:cs="Courier New"/>
                <w:sz w:val="18"/>
                <w:szCs w:val="18"/>
              </w:rPr>
              <w:t>X = {Missile Status}</w:t>
            </w:r>
          </w:p>
          <w:p w14:paraId="624097EE" w14:textId="77777777" w:rsidR="00DC18EB" w:rsidRPr="009B6757" w:rsidRDefault="00DC18EB" w:rsidP="00D57A04">
            <w:pPr>
              <w:spacing w:after="0"/>
              <w:rPr>
                <w:rFonts w:ascii="Courier New" w:hAnsi="Courier New" w:cs="Courier New"/>
                <w:sz w:val="18"/>
                <w:szCs w:val="18"/>
              </w:rPr>
            </w:pPr>
            <w:r w:rsidRPr="009B6757">
              <w:rPr>
                <w:rFonts w:ascii="Courier New" w:hAnsi="Courier New" w:cs="Courier New"/>
                <w:sz w:val="18"/>
                <w:szCs w:val="18"/>
              </w:rPr>
              <w:t>Y = {Aircraft Position}</w:t>
            </w:r>
          </w:p>
          <w:p w14:paraId="631176FA" w14:textId="6006BE4A" w:rsidR="00DC18EB" w:rsidRPr="009B6757" w:rsidRDefault="00DC18EB" w:rsidP="00D57A04">
            <w:pPr>
              <w:spacing w:after="0"/>
              <w:rPr>
                <w:rFonts w:ascii="Courier New" w:hAnsi="Courier New" w:cs="Courier New"/>
                <w:sz w:val="18"/>
                <w:szCs w:val="18"/>
              </w:rPr>
            </w:pPr>
            <w:r w:rsidRPr="009B6757">
              <w:rPr>
                <w:rFonts w:ascii="Courier New" w:hAnsi="Courier New" w:cs="Courier New"/>
                <w:sz w:val="18"/>
                <w:szCs w:val="18"/>
              </w:rPr>
              <w:t>S = {</w:t>
            </w:r>
            <w:r w:rsidR="00282A87" w:rsidRPr="009B6757">
              <w:rPr>
                <w:rFonts w:ascii="Courier New" w:hAnsi="Courier New" w:cs="Courier New"/>
                <w:sz w:val="18"/>
                <w:szCs w:val="18"/>
              </w:rPr>
              <w:t xml:space="preserve">Phase, </w:t>
            </w:r>
            <w:r w:rsidRPr="009B6757">
              <w:rPr>
                <w:rFonts w:ascii="Courier New" w:hAnsi="Courier New" w:cs="Courier New"/>
                <w:sz w:val="18"/>
                <w:szCs w:val="18"/>
              </w:rPr>
              <w:t>Sigma,</w:t>
            </w:r>
            <w:r w:rsidR="00282A87" w:rsidRPr="009B6757">
              <w:rPr>
                <w:rFonts w:ascii="Courier New" w:hAnsi="Courier New" w:cs="Courier New"/>
                <w:sz w:val="18"/>
                <w:szCs w:val="18"/>
              </w:rPr>
              <w:t xml:space="preserve"> Aircraft Initial Position, Aircraft Final Position, Aircraft Speed, Aircraft Altitude, Updated Aircraft Position, Total Flight Path Distance, Distance Flown, Aircraft Bearing, Missile Status</w:t>
            </w:r>
            <w:r w:rsidRPr="009B6757">
              <w:rPr>
                <w:rFonts w:ascii="Courier New" w:hAnsi="Courier New" w:cs="Courier New"/>
                <w:sz w:val="18"/>
                <w:szCs w:val="18"/>
              </w:rPr>
              <w:t>}</w:t>
            </w:r>
          </w:p>
          <w:p w14:paraId="300E35C7" w14:textId="77777777" w:rsidR="00DC18EB" w:rsidRPr="009B6757" w:rsidRDefault="00DC18EB" w:rsidP="00D57A04">
            <w:pPr>
              <w:spacing w:after="0"/>
              <w:rPr>
                <w:rFonts w:ascii="Courier New" w:hAnsi="Courier New" w:cs="Courier New"/>
                <w:sz w:val="18"/>
                <w:szCs w:val="18"/>
              </w:rPr>
            </w:pPr>
          </w:p>
        </w:tc>
      </w:tr>
      <w:tr w:rsidR="00DC18EB" w:rsidRPr="009B6757" w14:paraId="7584F029" w14:textId="77777777" w:rsidTr="00DE4521">
        <w:tc>
          <w:tcPr>
            <w:tcW w:w="9350" w:type="dxa"/>
            <w:gridSpan w:val="2"/>
          </w:tcPr>
          <w:p w14:paraId="12A2402E" w14:textId="77777777" w:rsidR="00DC18EB" w:rsidRPr="00DE4521" w:rsidRDefault="00DC18EB" w:rsidP="00D57A04">
            <w:pPr>
              <w:spacing w:after="0"/>
              <w:rPr>
                <w:rFonts w:ascii="Courier New" w:hAnsi="Courier New" w:cs="Courier New"/>
                <w:b/>
                <w:bCs/>
                <w:sz w:val="18"/>
                <w:szCs w:val="18"/>
              </w:rPr>
            </w:pPr>
            <w:r w:rsidRPr="00DE4521">
              <w:rPr>
                <w:rFonts w:ascii="Courier New" w:hAnsi="Courier New" w:cs="Courier New"/>
                <w:b/>
                <w:bCs/>
                <w:sz w:val="18"/>
                <w:szCs w:val="18"/>
              </w:rPr>
              <w:t>Functions</w:t>
            </w:r>
          </w:p>
        </w:tc>
      </w:tr>
      <w:tr w:rsidR="00DC18EB" w:rsidRPr="009B6757" w14:paraId="0739B2B1" w14:textId="77777777" w:rsidTr="00DE4521">
        <w:tc>
          <w:tcPr>
            <w:tcW w:w="9350" w:type="dxa"/>
            <w:gridSpan w:val="2"/>
          </w:tcPr>
          <w:p w14:paraId="429217B9" w14:textId="5784D278" w:rsidR="00DC18EB" w:rsidRPr="009B6757" w:rsidRDefault="00DC18EB" w:rsidP="00D57A04">
            <w:pPr>
              <w:spacing w:after="0"/>
              <w:rPr>
                <w:rFonts w:ascii="Courier New" w:hAnsi="Courier New" w:cs="Courier New"/>
                <w:sz w:val="18"/>
                <w:szCs w:val="18"/>
              </w:rPr>
            </w:pPr>
            <w:bookmarkStart w:id="3" w:name="_Hlk21705145"/>
            <w:proofErr w:type="spellStart"/>
            <w:r w:rsidRPr="009B6757">
              <w:rPr>
                <w:rFonts w:ascii="Courier New" w:hAnsi="Courier New" w:cs="Courier New"/>
                <w:b/>
                <w:bCs/>
                <w:sz w:val="18"/>
                <w:szCs w:val="18"/>
              </w:rPr>
              <w:t>δ</w:t>
            </w:r>
            <w:r w:rsidRPr="009B6757">
              <w:rPr>
                <w:rFonts w:ascii="Courier New" w:hAnsi="Courier New" w:cs="Courier New"/>
                <w:b/>
                <w:bCs/>
                <w:sz w:val="18"/>
                <w:szCs w:val="18"/>
                <w:vertAlign w:val="subscript"/>
              </w:rPr>
              <w:t>ext</w:t>
            </w:r>
            <w:proofErr w:type="spellEnd"/>
            <w:r w:rsidRPr="009B6757">
              <w:rPr>
                <w:rFonts w:ascii="Courier New" w:hAnsi="Courier New" w:cs="Courier New"/>
                <w:b/>
                <w:bCs/>
                <w:sz w:val="18"/>
                <w:szCs w:val="18"/>
              </w:rPr>
              <w:t xml:space="preserve"> (s, e, x = Missile Status)</w:t>
            </w:r>
            <w:r w:rsidRPr="009B6757">
              <w:rPr>
                <w:rFonts w:ascii="Courier New" w:hAnsi="Courier New" w:cs="Courier New"/>
                <w:sz w:val="18"/>
                <w:szCs w:val="18"/>
              </w:rPr>
              <w:t xml:space="preserve"> {</w:t>
            </w:r>
          </w:p>
          <w:p w14:paraId="79A4F529" w14:textId="1695E5B1" w:rsidR="00DC18EB" w:rsidRPr="009B6757" w:rsidRDefault="00DC18EB" w:rsidP="00D57A04">
            <w:pPr>
              <w:spacing w:after="0"/>
              <w:ind w:left="720"/>
              <w:rPr>
                <w:rFonts w:ascii="Courier New" w:hAnsi="Courier New" w:cs="Courier New"/>
                <w:sz w:val="18"/>
                <w:szCs w:val="18"/>
              </w:rPr>
            </w:pPr>
            <w:r w:rsidRPr="009B6757">
              <w:rPr>
                <w:rFonts w:ascii="Courier New" w:hAnsi="Courier New" w:cs="Courier New"/>
                <w:sz w:val="18"/>
                <w:szCs w:val="18"/>
              </w:rPr>
              <w:t xml:space="preserve">if (Distance Flown &lt; </w:t>
            </w:r>
            <w:r w:rsidR="00867D84" w:rsidRPr="009B6757">
              <w:rPr>
                <w:rFonts w:ascii="Courier New" w:hAnsi="Courier New" w:cs="Courier New"/>
                <w:sz w:val="18"/>
                <w:szCs w:val="18"/>
              </w:rPr>
              <w:t xml:space="preserve">Total </w:t>
            </w:r>
            <w:r w:rsidRPr="009B6757">
              <w:rPr>
                <w:rFonts w:ascii="Courier New" w:hAnsi="Courier New" w:cs="Courier New"/>
                <w:sz w:val="18"/>
                <w:szCs w:val="18"/>
              </w:rPr>
              <w:t>Flight Path Distance) {</w:t>
            </w:r>
          </w:p>
          <w:p w14:paraId="485E27BF" w14:textId="38E1FB2D" w:rsidR="00DC18EB" w:rsidRPr="009B6757" w:rsidRDefault="00DC18EB" w:rsidP="00D57A04">
            <w:pPr>
              <w:spacing w:after="0"/>
              <w:ind w:left="1440"/>
              <w:rPr>
                <w:rFonts w:ascii="Courier New" w:hAnsi="Courier New" w:cs="Courier New"/>
                <w:sz w:val="18"/>
                <w:szCs w:val="18"/>
              </w:rPr>
            </w:pPr>
            <w:r w:rsidRPr="009B6757">
              <w:rPr>
                <w:rFonts w:ascii="Courier New" w:hAnsi="Courier New" w:cs="Courier New"/>
                <w:sz w:val="18"/>
                <w:szCs w:val="18"/>
              </w:rPr>
              <w:t xml:space="preserve">if (Missile Status = </w:t>
            </w:r>
            <w:r w:rsidR="00282A87" w:rsidRPr="009B6757">
              <w:rPr>
                <w:rFonts w:ascii="Courier New" w:hAnsi="Courier New" w:cs="Courier New"/>
                <w:sz w:val="18"/>
                <w:szCs w:val="18"/>
              </w:rPr>
              <w:t>hit</w:t>
            </w:r>
            <w:r w:rsidRPr="009B6757">
              <w:rPr>
                <w:rFonts w:ascii="Courier New" w:hAnsi="Courier New" w:cs="Courier New"/>
                <w:sz w:val="18"/>
                <w:szCs w:val="18"/>
              </w:rPr>
              <w:t>) {</w:t>
            </w:r>
          </w:p>
          <w:p w14:paraId="5F279BFB" w14:textId="6604C10C" w:rsidR="00DC18EB" w:rsidRPr="009B6757" w:rsidRDefault="00DC18EB" w:rsidP="00D57A04">
            <w:pPr>
              <w:spacing w:after="0"/>
              <w:ind w:left="2160"/>
              <w:rPr>
                <w:rFonts w:ascii="Courier New" w:hAnsi="Courier New" w:cs="Courier New"/>
                <w:sz w:val="18"/>
                <w:szCs w:val="18"/>
              </w:rPr>
            </w:pPr>
            <w:r w:rsidRPr="009B6757">
              <w:rPr>
                <w:rFonts w:ascii="Courier New" w:hAnsi="Courier New" w:cs="Courier New"/>
                <w:sz w:val="18"/>
                <w:szCs w:val="18"/>
              </w:rPr>
              <w:t xml:space="preserve">Phase = </w:t>
            </w:r>
            <w:r w:rsidR="00867D84" w:rsidRPr="009B6757">
              <w:rPr>
                <w:rFonts w:ascii="Courier New" w:hAnsi="Courier New" w:cs="Courier New"/>
                <w:sz w:val="18"/>
                <w:szCs w:val="18"/>
              </w:rPr>
              <w:t>HIT</w:t>
            </w:r>
          </w:p>
          <w:p w14:paraId="0D97E4F9" w14:textId="69686C04" w:rsidR="00DC18EB" w:rsidRPr="009B6757" w:rsidRDefault="00DC18EB" w:rsidP="00D57A04">
            <w:pPr>
              <w:spacing w:after="0"/>
              <w:ind w:left="2160"/>
              <w:rPr>
                <w:rFonts w:ascii="Courier New" w:hAnsi="Courier New" w:cs="Courier New"/>
                <w:sz w:val="18"/>
                <w:szCs w:val="18"/>
              </w:rPr>
            </w:pPr>
            <w:r w:rsidRPr="009B6757">
              <w:rPr>
                <w:rFonts w:ascii="Courier New" w:hAnsi="Courier New" w:cs="Courier New"/>
                <w:sz w:val="18"/>
                <w:szCs w:val="18"/>
              </w:rPr>
              <w:t>Sigma = ∞</w:t>
            </w:r>
          </w:p>
          <w:p w14:paraId="1737D071" w14:textId="72008811" w:rsidR="00DC18EB" w:rsidRPr="009B6757" w:rsidRDefault="00DC18EB" w:rsidP="00D57A04">
            <w:pPr>
              <w:spacing w:after="0"/>
              <w:ind w:left="1440"/>
              <w:rPr>
                <w:rFonts w:ascii="Courier New" w:hAnsi="Courier New" w:cs="Courier New"/>
                <w:sz w:val="18"/>
                <w:szCs w:val="18"/>
              </w:rPr>
            </w:pPr>
            <w:r w:rsidRPr="009B6757">
              <w:rPr>
                <w:rFonts w:ascii="Courier New" w:hAnsi="Courier New" w:cs="Courier New"/>
                <w:sz w:val="18"/>
                <w:szCs w:val="18"/>
              </w:rPr>
              <w:t xml:space="preserve">} else {    </w:t>
            </w:r>
          </w:p>
          <w:p w14:paraId="53444A6E" w14:textId="22106110" w:rsidR="00DC18EB" w:rsidRPr="009B6757" w:rsidRDefault="00DC18EB" w:rsidP="00D57A04">
            <w:pPr>
              <w:spacing w:after="0"/>
              <w:ind w:left="2160"/>
              <w:rPr>
                <w:rFonts w:ascii="Courier New" w:hAnsi="Courier New" w:cs="Courier New"/>
                <w:sz w:val="18"/>
                <w:szCs w:val="18"/>
              </w:rPr>
            </w:pPr>
            <w:r w:rsidRPr="009B6757">
              <w:rPr>
                <w:rFonts w:ascii="Courier New" w:hAnsi="Courier New" w:cs="Courier New"/>
                <w:sz w:val="18"/>
                <w:szCs w:val="18"/>
              </w:rPr>
              <w:t>Phase = F</w:t>
            </w:r>
            <w:r w:rsidR="00867D84" w:rsidRPr="009B6757">
              <w:rPr>
                <w:rFonts w:ascii="Courier New" w:hAnsi="Courier New" w:cs="Courier New"/>
                <w:sz w:val="18"/>
                <w:szCs w:val="18"/>
              </w:rPr>
              <w:t>LYING</w:t>
            </w:r>
          </w:p>
          <w:p w14:paraId="7DE82D75" w14:textId="77777777" w:rsidR="00DC18EB" w:rsidRPr="009B6757" w:rsidRDefault="00DC18EB" w:rsidP="00D57A04">
            <w:pPr>
              <w:spacing w:after="0"/>
              <w:ind w:left="2160"/>
              <w:rPr>
                <w:rFonts w:ascii="Courier New" w:hAnsi="Courier New" w:cs="Courier New"/>
                <w:sz w:val="18"/>
                <w:szCs w:val="18"/>
              </w:rPr>
            </w:pPr>
            <w:r w:rsidRPr="009B6757">
              <w:rPr>
                <w:rFonts w:ascii="Courier New" w:hAnsi="Courier New" w:cs="Courier New"/>
                <w:sz w:val="18"/>
                <w:szCs w:val="18"/>
              </w:rPr>
              <w:t>Sigma = 1 second</w:t>
            </w:r>
          </w:p>
          <w:p w14:paraId="4F24D6FE" w14:textId="77777777" w:rsidR="00DC18EB" w:rsidRPr="009B6757" w:rsidRDefault="00DC18EB" w:rsidP="00D57A04">
            <w:pPr>
              <w:spacing w:after="0"/>
              <w:ind w:left="1440"/>
              <w:rPr>
                <w:rFonts w:ascii="Courier New" w:hAnsi="Courier New" w:cs="Courier New"/>
                <w:sz w:val="18"/>
                <w:szCs w:val="18"/>
              </w:rPr>
            </w:pPr>
            <w:r w:rsidRPr="009B6757">
              <w:rPr>
                <w:rFonts w:ascii="Courier New" w:hAnsi="Courier New" w:cs="Courier New"/>
                <w:sz w:val="18"/>
                <w:szCs w:val="18"/>
              </w:rPr>
              <w:t>}</w:t>
            </w:r>
          </w:p>
          <w:p w14:paraId="5358A0EB" w14:textId="77777777" w:rsidR="00DC18EB" w:rsidRPr="009B6757" w:rsidRDefault="00DC18EB" w:rsidP="00D57A04">
            <w:pPr>
              <w:spacing w:after="0"/>
              <w:ind w:left="720"/>
              <w:rPr>
                <w:rFonts w:ascii="Courier New" w:hAnsi="Courier New" w:cs="Courier New"/>
                <w:sz w:val="18"/>
                <w:szCs w:val="18"/>
              </w:rPr>
            </w:pPr>
            <w:r w:rsidRPr="009B6757">
              <w:rPr>
                <w:rFonts w:ascii="Courier New" w:hAnsi="Courier New" w:cs="Courier New"/>
                <w:sz w:val="18"/>
                <w:szCs w:val="18"/>
              </w:rPr>
              <w:t>}</w:t>
            </w:r>
          </w:p>
          <w:bookmarkEnd w:id="3"/>
          <w:p w14:paraId="0A223EA0" w14:textId="77777777" w:rsidR="00DC18EB" w:rsidRPr="009B6757" w:rsidRDefault="00DC18EB" w:rsidP="00D57A04">
            <w:pPr>
              <w:spacing w:after="0"/>
              <w:rPr>
                <w:rFonts w:ascii="Courier New" w:hAnsi="Courier New" w:cs="Courier New"/>
                <w:sz w:val="18"/>
                <w:szCs w:val="18"/>
              </w:rPr>
            </w:pPr>
            <w:r w:rsidRPr="009B6757">
              <w:rPr>
                <w:rFonts w:ascii="Courier New" w:hAnsi="Courier New" w:cs="Courier New"/>
                <w:sz w:val="18"/>
                <w:szCs w:val="18"/>
              </w:rPr>
              <w:t>}</w:t>
            </w:r>
          </w:p>
          <w:p w14:paraId="5EC93F23" w14:textId="77777777" w:rsidR="00DC18EB" w:rsidRPr="009B6757" w:rsidRDefault="00DC18EB" w:rsidP="00D57A04">
            <w:pPr>
              <w:spacing w:after="0"/>
              <w:rPr>
                <w:rFonts w:ascii="Courier New" w:hAnsi="Courier New" w:cs="Courier New"/>
                <w:sz w:val="18"/>
                <w:szCs w:val="18"/>
              </w:rPr>
            </w:pPr>
          </w:p>
          <w:p w14:paraId="252875F4" w14:textId="2D8E1D26" w:rsidR="00DC18EB" w:rsidRPr="009B6757" w:rsidRDefault="00DC18EB" w:rsidP="00D57A04">
            <w:pPr>
              <w:spacing w:after="0"/>
              <w:rPr>
                <w:rFonts w:ascii="Courier New" w:hAnsi="Courier New" w:cs="Courier New"/>
                <w:sz w:val="18"/>
                <w:szCs w:val="18"/>
              </w:rPr>
            </w:pPr>
            <w:proofErr w:type="spellStart"/>
            <w:r w:rsidRPr="009B6757">
              <w:rPr>
                <w:rFonts w:ascii="Courier New" w:hAnsi="Courier New" w:cs="Courier New"/>
                <w:b/>
                <w:bCs/>
                <w:sz w:val="18"/>
                <w:szCs w:val="18"/>
              </w:rPr>
              <w:t>δ</w:t>
            </w:r>
            <w:r w:rsidRPr="009B6757">
              <w:rPr>
                <w:rFonts w:ascii="Courier New" w:hAnsi="Courier New" w:cs="Courier New"/>
                <w:b/>
                <w:bCs/>
                <w:sz w:val="18"/>
                <w:szCs w:val="18"/>
                <w:vertAlign w:val="subscript"/>
              </w:rPr>
              <w:t>int</w:t>
            </w:r>
            <w:proofErr w:type="spellEnd"/>
            <w:r w:rsidRPr="009B6757">
              <w:rPr>
                <w:rFonts w:ascii="Courier New" w:hAnsi="Courier New" w:cs="Courier New"/>
                <w:b/>
                <w:bCs/>
                <w:sz w:val="18"/>
                <w:szCs w:val="18"/>
              </w:rPr>
              <w:t xml:space="preserve"> (s)</w:t>
            </w:r>
            <w:r w:rsidRPr="009B6757">
              <w:rPr>
                <w:rFonts w:ascii="Courier New" w:hAnsi="Courier New" w:cs="Courier New"/>
                <w:sz w:val="18"/>
                <w:szCs w:val="18"/>
              </w:rPr>
              <w:t xml:space="preserve"> {</w:t>
            </w:r>
          </w:p>
          <w:p w14:paraId="1C41CCD6" w14:textId="7236A657" w:rsidR="00DC18EB" w:rsidRPr="009B6757" w:rsidRDefault="00DC18EB" w:rsidP="00D57A04">
            <w:pPr>
              <w:spacing w:after="0"/>
              <w:ind w:left="720"/>
              <w:rPr>
                <w:rFonts w:ascii="Courier New" w:hAnsi="Courier New" w:cs="Courier New"/>
                <w:sz w:val="18"/>
                <w:szCs w:val="18"/>
              </w:rPr>
            </w:pPr>
            <w:r w:rsidRPr="009B6757">
              <w:rPr>
                <w:rFonts w:ascii="Courier New" w:hAnsi="Courier New" w:cs="Courier New"/>
                <w:sz w:val="18"/>
                <w:szCs w:val="18"/>
              </w:rPr>
              <w:t xml:space="preserve">Calculate </w:t>
            </w:r>
            <w:r w:rsidR="00867D84" w:rsidRPr="009B6757">
              <w:rPr>
                <w:rFonts w:ascii="Courier New" w:hAnsi="Courier New" w:cs="Courier New"/>
                <w:sz w:val="18"/>
                <w:szCs w:val="18"/>
              </w:rPr>
              <w:t>updated</w:t>
            </w:r>
            <w:r w:rsidRPr="009B6757">
              <w:rPr>
                <w:rFonts w:ascii="Courier New" w:hAnsi="Courier New" w:cs="Courier New"/>
                <w:sz w:val="18"/>
                <w:szCs w:val="18"/>
              </w:rPr>
              <w:t xml:space="preserve"> Aircraft Position</w:t>
            </w:r>
          </w:p>
          <w:p w14:paraId="19B6122B" w14:textId="3598424E" w:rsidR="00DC18EB" w:rsidRPr="009B6757" w:rsidRDefault="00DC18EB" w:rsidP="00D57A04">
            <w:pPr>
              <w:spacing w:after="0"/>
              <w:ind w:left="720"/>
              <w:rPr>
                <w:rFonts w:ascii="Courier New" w:hAnsi="Courier New" w:cs="Courier New"/>
                <w:sz w:val="18"/>
                <w:szCs w:val="18"/>
              </w:rPr>
            </w:pPr>
            <w:r w:rsidRPr="009B6757">
              <w:rPr>
                <w:rFonts w:ascii="Courier New" w:hAnsi="Courier New" w:cs="Courier New"/>
                <w:sz w:val="18"/>
                <w:szCs w:val="18"/>
              </w:rPr>
              <w:lastRenderedPageBreak/>
              <w:t>Calculate Distance Flown</w:t>
            </w:r>
          </w:p>
          <w:p w14:paraId="78E3CA11" w14:textId="70818099" w:rsidR="00DC18EB" w:rsidRPr="009B6757" w:rsidRDefault="00DC18EB" w:rsidP="00D57A04">
            <w:pPr>
              <w:spacing w:after="0"/>
              <w:ind w:left="720"/>
              <w:rPr>
                <w:rFonts w:ascii="Courier New" w:hAnsi="Courier New" w:cs="Courier New"/>
                <w:sz w:val="18"/>
                <w:szCs w:val="18"/>
              </w:rPr>
            </w:pPr>
            <w:r w:rsidRPr="009B6757">
              <w:rPr>
                <w:rFonts w:ascii="Courier New" w:hAnsi="Courier New" w:cs="Courier New"/>
                <w:sz w:val="18"/>
                <w:szCs w:val="18"/>
              </w:rPr>
              <w:t xml:space="preserve">if (Distance Flown &gt; </w:t>
            </w:r>
            <w:r w:rsidR="00867D84" w:rsidRPr="009B6757">
              <w:rPr>
                <w:rFonts w:ascii="Courier New" w:hAnsi="Courier New" w:cs="Courier New"/>
                <w:sz w:val="18"/>
                <w:szCs w:val="18"/>
              </w:rPr>
              <w:t xml:space="preserve">Total </w:t>
            </w:r>
            <w:r w:rsidRPr="009B6757">
              <w:rPr>
                <w:rFonts w:ascii="Courier New" w:hAnsi="Courier New" w:cs="Courier New"/>
                <w:sz w:val="18"/>
                <w:szCs w:val="18"/>
              </w:rPr>
              <w:t>Flight Path Distance) {</w:t>
            </w:r>
          </w:p>
          <w:p w14:paraId="55CBF532" w14:textId="10B24511" w:rsidR="00DC18EB" w:rsidRPr="009B6757" w:rsidRDefault="00DC18EB" w:rsidP="00D57A04">
            <w:pPr>
              <w:spacing w:after="0"/>
              <w:ind w:left="1440"/>
              <w:rPr>
                <w:rFonts w:ascii="Courier New" w:hAnsi="Courier New" w:cs="Courier New"/>
                <w:sz w:val="18"/>
                <w:szCs w:val="18"/>
              </w:rPr>
            </w:pPr>
            <w:r w:rsidRPr="009B6757">
              <w:rPr>
                <w:rFonts w:ascii="Courier New" w:hAnsi="Courier New" w:cs="Courier New"/>
                <w:sz w:val="18"/>
                <w:szCs w:val="18"/>
              </w:rPr>
              <w:t xml:space="preserve">Phase = </w:t>
            </w:r>
            <w:r w:rsidR="00867D84" w:rsidRPr="009B6757">
              <w:rPr>
                <w:rFonts w:ascii="Courier New" w:hAnsi="Courier New" w:cs="Courier New"/>
                <w:sz w:val="18"/>
                <w:szCs w:val="18"/>
              </w:rPr>
              <w:t>MISSION COMPLETED</w:t>
            </w:r>
          </w:p>
          <w:p w14:paraId="0C8A654B" w14:textId="2AB584BE" w:rsidR="00DC18EB" w:rsidRPr="009B6757" w:rsidRDefault="00DC18EB" w:rsidP="00D57A04">
            <w:pPr>
              <w:spacing w:after="0"/>
              <w:ind w:left="1440"/>
              <w:rPr>
                <w:rFonts w:ascii="Courier New" w:hAnsi="Courier New" w:cs="Courier New"/>
                <w:sz w:val="18"/>
                <w:szCs w:val="18"/>
              </w:rPr>
            </w:pPr>
            <w:r w:rsidRPr="009B6757">
              <w:rPr>
                <w:rFonts w:ascii="Courier New" w:hAnsi="Courier New" w:cs="Courier New"/>
                <w:sz w:val="18"/>
                <w:szCs w:val="18"/>
              </w:rPr>
              <w:t>Sigma = ∞</w:t>
            </w:r>
          </w:p>
          <w:p w14:paraId="345CB7D4" w14:textId="77777777" w:rsidR="00DC18EB" w:rsidRPr="009B6757" w:rsidRDefault="00DC18EB" w:rsidP="00D57A04">
            <w:pPr>
              <w:spacing w:after="0"/>
              <w:ind w:left="720"/>
              <w:rPr>
                <w:rFonts w:ascii="Courier New" w:hAnsi="Courier New" w:cs="Courier New"/>
                <w:sz w:val="18"/>
                <w:szCs w:val="18"/>
              </w:rPr>
            </w:pPr>
            <w:r w:rsidRPr="009B6757">
              <w:rPr>
                <w:rFonts w:ascii="Courier New" w:hAnsi="Courier New" w:cs="Courier New"/>
                <w:sz w:val="18"/>
                <w:szCs w:val="18"/>
              </w:rPr>
              <w:t>} else {</w:t>
            </w:r>
          </w:p>
          <w:p w14:paraId="640501BA" w14:textId="5EE8F96C" w:rsidR="00DC18EB" w:rsidRPr="009B6757" w:rsidRDefault="00DC18EB" w:rsidP="00D57A04">
            <w:pPr>
              <w:spacing w:after="0"/>
              <w:ind w:left="1440"/>
              <w:rPr>
                <w:rFonts w:ascii="Courier New" w:hAnsi="Courier New" w:cs="Courier New"/>
                <w:sz w:val="18"/>
                <w:szCs w:val="18"/>
              </w:rPr>
            </w:pPr>
            <w:r w:rsidRPr="009B6757">
              <w:rPr>
                <w:rFonts w:ascii="Courier New" w:hAnsi="Courier New" w:cs="Courier New"/>
                <w:sz w:val="18"/>
                <w:szCs w:val="18"/>
              </w:rPr>
              <w:t xml:space="preserve">Phase = </w:t>
            </w:r>
            <w:r w:rsidR="00867D84" w:rsidRPr="009B6757">
              <w:rPr>
                <w:rFonts w:ascii="Courier New" w:hAnsi="Courier New" w:cs="Courier New"/>
                <w:sz w:val="18"/>
                <w:szCs w:val="18"/>
              </w:rPr>
              <w:t>FLYING</w:t>
            </w:r>
          </w:p>
          <w:p w14:paraId="2F2021E0" w14:textId="506DCA7C" w:rsidR="00DC18EB" w:rsidRPr="009B6757" w:rsidRDefault="00DC18EB" w:rsidP="00D57A04">
            <w:pPr>
              <w:spacing w:after="0"/>
              <w:ind w:left="1440"/>
              <w:rPr>
                <w:rFonts w:ascii="Courier New" w:hAnsi="Courier New" w:cs="Courier New"/>
                <w:sz w:val="18"/>
                <w:szCs w:val="18"/>
              </w:rPr>
            </w:pPr>
            <w:r w:rsidRPr="009B6757">
              <w:rPr>
                <w:rFonts w:ascii="Courier New" w:hAnsi="Courier New" w:cs="Courier New"/>
                <w:sz w:val="18"/>
                <w:szCs w:val="18"/>
              </w:rPr>
              <w:t>Sigma = 1 seco</w:t>
            </w:r>
            <w:r w:rsidR="00282A87" w:rsidRPr="009B6757">
              <w:rPr>
                <w:rFonts w:ascii="Courier New" w:hAnsi="Courier New" w:cs="Courier New"/>
                <w:sz w:val="18"/>
                <w:szCs w:val="18"/>
              </w:rPr>
              <w:t>nd</w:t>
            </w:r>
          </w:p>
          <w:p w14:paraId="7EC05807" w14:textId="77777777" w:rsidR="00DC18EB" w:rsidRPr="009B6757" w:rsidRDefault="00DC18EB" w:rsidP="00D57A04">
            <w:pPr>
              <w:spacing w:after="0"/>
              <w:ind w:left="720"/>
              <w:rPr>
                <w:rFonts w:ascii="Courier New" w:hAnsi="Courier New" w:cs="Courier New"/>
                <w:sz w:val="18"/>
                <w:szCs w:val="18"/>
              </w:rPr>
            </w:pPr>
            <w:r w:rsidRPr="009B6757">
              <w:rPr>
                <w:rFonts w:ascii="Courier New" w:hAnsi="Courier New" w:cs="Courier New"/>
                <w:sz w:val="18"/>
                <w:szCs w:val="18"/>
              </w:rPr>
              <w:t xml:space="preserve">} </w:t>
            </w:r>
          </w:p>
          <w:p w14:paraId="33FDF396" w14:textId="77777777" w:rsidR="00DC18EB" w:rsidRPr="009B6757" w:rsidRDefault="00DC18EB" w:rsidP="00D57A04">
            <w:pPr>
              <w:spacing w:after="0"/>
              <w:rPr>
                <w:rFonts w:ascii="Courier New" w:hAnsi="Courier New" w:cs="Courier New"/>
                <w:sz w:val="18"/>
                <w:szCs w:val="18"/>
              </w:rPr>
            </w:pPr>
            <w:r w:rsidRPr="009B6757">
              <w:rPr>
                <w:rFonts w:ascii="Courier New" w:hAnsi="Courier New" w:cs="Courier New"/>
                <w:sz w:val="18"/>
                <w:szCs w:val="18"/>
              </w:rPr>
              <w:t>}</w:t>
            </w:r>
          </w:p>
          <w:p w14:paraId="3076A2D3" w14:textId="77777777" w:rsidR="00DC18EB" w:rsidRPr="009B6757" w:rsidRDefault="00DC18EB" w:rsidP="00D57A04">
            <w:pPr>
              <w:spacing w:after="0"/>
              <w:rPr>
                <w:rFonts w:ascii="Courier New" w:hAnsi="Courier New" w:cs="Courier New"/>
                <w:sz w:val="18"/>
                <w:szCs w:val="18"/>
              </w:rPr>
            </w:pPr>
          </w:p>
          <w:p w14:paraId="5251509E" w14:textId="77777777" w:rsidR="00DC18EB" w:rsidRPr="009B6757" w:rsidRDefault="00DC18EB" w:rsidP="00D57A04">
            <w:pPr>
              <w:spacing w:after="0"/>
              <w:rPr>
                <w:rFonts w:ascii="Courier New" w:hAnsi="Courier New" w:cs="Courier New"/>
                <w:sz w:val="18"/>
                <w:szCs w:val="18"/>
              </w:rPr>
            </w:pPr>
            <w:r w:rsidRPr="009B6757">
              <w:rPr>
                <w:rFonts w:ascii="Courier New" w:hAnsi="Courier New" w:cs="Courier New"/>
                <w:b/>
                <w:bCs/>
                <w:sz w:val="18"/>
                <w:szCs w:val="18"/>
              </w:rPr>
              <w:t>λ(s)</w:t>
            </w:r>
            <w:r w:rsidRPr="009B6757">
              <w:rPr>
                <w:rFonts w:ascii="Courier New" w:hAnsi="Courier New" w:cs="Courier New"/>
                <w:sz w:val="18"/>
                <w:szCs w:val="18"/>
              </w:rPr>
              <w:t xml:space="preserve"> {</w:t>
            </w:r>
          </w:p>
          <w:p w14:paraId="148EA0AE" w14:textId="79B96FBB" w:rsidR="00DC18EB" w:rsidRPr="009B6757" w:rsidRDefault="00867D84" w:rsidP="00D57A04">
            <w:pPr>
              <w:spacing w:after="0"/>
              <w:ind w:left="720"/>
              <w:rPr>
                <w:rFonts w:ascii="Courier New" w:hAnsi="Courier New" w:cs="Courier New"/>
                <w:sz w:val="18"/>
                <w:szCs w:val="18"/>
              </w:rPr>
            </w:pPr>
            <w:r w:rsidRPr="009B6757">
              <w:rPr>
                <w:rFonts w:ascii="Courier New" w:hAnsi="Courier New" w:cs="Courier New"/>
                <w:sz w:val="18"/>
                <w:szCs w:val="18"/>
              </w:rPr>
              <w:t>if (Phase = FLYING) {</w:t>
            </w:r>
          </w:p>
          <w:p w14:paraId="5A005F6E" w14:textId="08FE94C1" w:rsidR="00867D84" w:rsidRPr="009B6757" w:rsidRDefault="00867D84" w:rsidP="00D57A04">
            <w:pPr>
              <w:spacing w:after="0"/>
              <w:ind w:left="1080"/>
              <w:rPr>
                <w:rFonts w:ascii="Courier New" w:hAnsi="Courier New" w:cs="Courier New"/>
                <w:sz w:val="18"/>
                <w:szCs w:val="18"/>
              </w:rPr>
            </w:pPr>
            <w:r w:rsidRPr="009B6757">
              <w:rPr>
                <w:rFonts w:ascii="Courier New" w:hAnsi="Courier New" w:cs="Courier New"/>
                <w:sz w:val="18"/>
                <w:szCs w:val="18"/>
              </w:rPr>
              <w:t xml:space="preserve">Output </w:t>
            </w:r>
            <w:r w:rsidR="00282A87" w:rsidRPr="009B6757">
              <w:rPr>
                <w:rFonts w:ascii="Courier New" w:hAnsi="Courier New" w:cs="Courier New"/>
                <w:sz w:val="18"/>
                <w:szCs w:val="18"/>
              </w:rPr>
              <w:t>U</w:t>
            </w:r>
            <w:r w:rsidRPr="009B6757">
              <w:rPr>
                <w:rFonts w:ascii="Courier New" w:hAnsi="Courier New" w:cs="Courier New"/>
                <w:sz w:val="18"/>
                <w:szCs w:val="18"/>
              </w:rPr>
              <w:t>pdated Aircraft Position</w:t>
            </w:r>
          </w:p>
          <w:p w14:paraId="658BD837" w14:textId="40F2AE9E" w:rsidR="00867D84" w:rsidRPr="009B6757" w:rsidRDefault="00867D84" w:rsidP="00D57A04">
            <w:pPr>
              <w:spacing w:after="0"/>
              <w:ind w:left="720"/>
              <w:rPr>
                <w:rFonts w:ascii="Courier New" w:hAnsi="Courier New" w:cs="Courier New"/>
                <w:sz w:val="18"/>
                <w:szCs w:val="18"/>
              </w:rPr>
            </w:pPr>
            <w:r w:rsidRPr="009B6757">
              <w:rPr>
                <w:rFonts w:ascii="Courier New" w:hAnsi="Courier New" w:cs="Courier New"/>
                <w:sz w:val="18"/>
                <w:szCs w:val="18"/>
              </w:rPr>
              <w:t>}</w:t>
            </w:r>
          </w:p>
          <w:p w14:paraId="48E152FE" w14:textId="3B32CA2D" w:rsidR="00DC18EB" w:rsidRPr="009B6757" w:rsidRDefault="00DC18EB" w:rsidP="00D57A04">
            <w:pPr>
              <w:keepNext/>
              <w:spacing w:after="0"/>
              <w:rPr>
                <w:rFonts w:ascii="Courier New" w:hAnsi="Courier New" w:cs="Courier New"/>
                <w:sz w:val="18"/>
                <w:szCs w:val="18"/>
              </w:rPr>
            </w:pPr>
            <w:r w:rsidRPr="009B6757">
              <w:rPr>
                <w:rFonts w:ascii="Courier New" w:hAnsi="Courier New" w:cs="Courier New"/>
                <w:sz w:val="18"/>
                <w:szCs w:val="18"/>
              </w:rPr>
              <w:t>}</w:t>
            </w:r>
          </w:p>
        </w:tc>
      </w:tr>
    </w:tbl>
    <w:p w14:paraId="5325D3CC" w14:textId="054118E6" w:rsidR="0045433B" w:rsidRDefault="0045433B" w:rsidP="00745A8E">
      <w:pPr>
        <w:pStyle w:val="Caption"/>
      </w:pPr>
      <w:bookmarkStart w:id="4" w:name="_Ref59006108"/>
      <w:r>
        <w:lastRenderedPageBreak/>
        <w:t xml:space="preserve">Figure </w:t>
      </w:r>
      <w:r>
        <w:fldChar w:fldCharType="begin"/>
      </w:r>
      <w:r>
        <w:instrText xml:space="preserve"> SEQ Figure \* ARABIC </w:instrText>
      </w:r>
      <w:r>
        <w:fldChar w:fldCharType="separate"/>
      </w:r>
      <w:r w:rsidR="00083488">
        <w:rPr>
          <w:noProof/>
        </w:rPr>
        <w:t>4</w:t>
      </w:r>
      <w:r>
        <w:fldChar w:fldCharType="end"/>
      </w:r>
      <w:bookmarkEnd w:id="4"/>
      <w:r>
        <w:t xml:space="preserve">: Aircraft atomic </w:t>
      </w:r>
      <w:r w:rsidRPr="00745A8E">
        <w:t>model</w:t>
      </w:r>
      <w:r>
        <w:t xml:space="preserve"> formal specification and pseudo-code</w:t>
      </w:r>
      <w:r w:rsidR="00DB7134">
        <w:t>.</w:t>
      </w:r>
    </w:p>
    <w:p w14:paraId="1F6779F2" w14:textId="75CBBECC" w:rsidR="003D629D" w:rsidRDefault="003D629D" w:rsidP="0019457C">
      <w:pPr>
        <w:pStyle w:val="Heading3"/>
      </w:pPr>
      <w:r w:rsidRPr="003D629D">
        <w:t>Radar</w:t>
      </w:r>
      <w:r w:rsidR="00F10375">
        <w:t xml:space="preserve"> Atomic Model</w:t>
      </w:r>
    </w:p>
    <w:p w14:paraId="07F37950" w14:textId="0DB0096C" w:rsidR="003D629D" w:rsidRDefault="003D629D" w:rsidP="006574A6">
      <w:r w:rsidRPr="0085012A">
        <w:t>The radar</w:t>
      </w:r>
      <w:r>
        <w:t xml:space="preserve"> </w:t>
      </w:r>
      <w:r w:rsidR="00F10375">
        <w:t xml:space="preserve">atomic </w:t>
      </w:r>
      <w:r>
        <w:t>model</w:t>
      </w:r>
      <w:r w:rsidRPr="0085012A">
        <w:t xml:space="preserve"> </w:t>
      </w:r>
      <w:r>
        <w:t xml:space="preserve">has two phases: </w:t>
      </w:r>
      <w:r w:rsidR="00011830" w:rsidRPr="00F10375">
        <w:rPr>
          <w:i/>
          <w:iCs/>
        </w:rPr>
        <w:t>SEARCHING</w:t>
      </w:r>
      <w:r>
        <w:t xml:space="preserve"> </w:t>
      </w:r>
      <w:r w:rsidR="00282A87">
        <w:t>and</w:t>
      </w:r>
      <w:r w:rsidR="00011830">
        <w:t xml:space="preserve"> </w:t>
      </w:r>
      <w:r w:rsidR="00011830" w:rsidRPr="00F10375">
        <w:rPr>
          <w:i/>
          <w:iCs/>
        </w:rPr>
        <w:t>TRACKING</w:t>
      </w:r>
      <w:r>
        <w:t xml:space="preserve">. </w:t>
      </w:r>
      <w:r w:rsidRPr="00F45DF4">
        <w:t xml:space="preserve">Once the radar detects </w:t>
      </w:r>
      <w:r w:rsidR="00011830">
        <w:t>an</w:t>
      </w:r>
      <w:r w:rsidRPr="00F45DF4">
        <w:t xml:space="preserve"> aircraft</w:t>
      </w:r>
      <w:r>
        <w:t xml:space="preserve"> within a predefined rang</w:t>
      </w:r>
      <w:r w:rsidR="00011830">
        <w:t>e</w:t>
      </w:r>
      <w:r w:rsidRPr="00F45DF4">
        <w:t xml:space="preserve">, </w:t>
      </w:r>
      <w:r w:rsidR="00011830">
        <w:t>the radar model starts outputting an</w:t>
      </w:r>
      <w:r w:rsidR="00F10375">
        <w:t xml:space="preserve"> updated</w:t>
      </w:r>
      <w:r w:rsidR="00011830">
        <w:t xml:space="preserve"> aircraft position every second</w:t>
      </w:r>
      <w:r>
        <w:t>.</w:t>
      </w:r>
      <w:r w:rsidR="00F10375">
        <w:t xml:space="preserve"> The radar model reverts to </w:t>
      </w:r>
      <w:r w:rsidR="00F10375" w:rsidRPr="00F10375">
        <w:rPr>
          <w:i/>
          <w:iCs/>
        </w:rPr>
        <w:t>SEARCHING</w:t>
      </w:r>
      <w:r w:rsidR="00F10375">
        <w:t xml:space="preserve"> once the aircraft is no longer within the radar range.</w:t>
      </w:r>
      <w:r w:rsidR="00CF3F7C">
        <w:t xml:space="preserve"> </w:t>
      </w:r>
      <w:r w:rsidR="00CF3F7C">
        <w:fldChar w:fldCharType="begin"/>
      </w:r>
      <w:r w:rsidR="00CF3F7C">
        <w:instrText xml:space="preserve"> REF _Ref59006148 \h </w:instrText>
      </w:r>
      <w:r w:rsidR="00CF3F7C">
        <w:fldChar w:fldCharType="separate"/>
      </w:r>
      <w:r w:rsidR="00083488">
        <w:t xml:space="preserve">Figure </w:t>
      </w:r>
      <w:r w:rsidR="00083488">
        <w:rPr>
          <w:noProof/>
        </w:rPr>
        <w:t>5</w:t>
      </w:r>
      <w:r w:rsidR="00CF3F7C">
        <w:fldChar w:fldCharType="end"/>
      </w:r>
      <w:r w:rsidR="00CF3F7C">
        <w:t xml:space="preserve"> provides the radar atomic model formal specification and pseudo-code.</w:t>
      </w:r>
    </w:p>
    <w:p w14:paraId="38EF8BCD" w14:textId="77777777" w:rsidR="00745A8E" w:rsidRDefault="00745A8E" w:rsidP="00745A8E"/>
    <w:tbl>
      <w:tblPr>
        <w:tblStyle w:val="TableGridLight"/>
        <w:tblW w:w="0" w:type="auto"/>
        <w:tblLook w:val="04A0" w:firstRow="1" w:lastRow="0" w:firstColumn="1" w:lastColumn="0" w:noHBand="0" w:noVBand="1"/>
      </w:tblPr>
      <w:tblGrid>
        <w:gridCol w:w="4898"/>
        <w:gridCol w:w="4452"/>
      </w:tblGrid>
      <w:tr w:rsidR="00330578" w:rsidRPr="009B6757" w14:paraId="4EFCC73F" w14:textId="77777777" w:rsidTr="00DE4521">
        <w:tc>
          <w:tcPr>
            <w:tcW w:w="9350" w:type="dxa"/>
            <w:gridSpan w:val="2"/>
          </w:tcPr>
          <w:p w14:paraId="5EBB3568" w14:textId="0DC21DEC" w:rsidR="00330578" w:rsidRPr="009B6757" w:rsidRDefault="00330578" w:rsidP="00D57A04">
            <w:pPr>
              <w:spacing w:after="0"/>
              <w:rPr>
                <w:rFonts w:ascii="Courier New" w:hAnsi="Courier New" w:cs="Courier New"/>
                <w:b/>
                <w:bCs/>
                <w:sz w:val="18"/>
                <w:szCs w:val="18"/>
              </w:rPr>
            </w:pPr>
            <w:r>
              <w:rPr>
                <w:rFonts w:ascii="Courier New" w:hAnsi="Courier New" w:cs="Courier New"/>
                <w:b/>
                <w:bCs/>
                <w:sz w:val="18"/>
                <w:szCs w:val="18"/>
              </w:rPr>
              <w:t>Radar Atomic Model</w:t>
            </w:r>
            <w:r w:rsidRPr="00330578">
              <w:rPr>
                <w:rFonts w:ascii="Courier New" w:hAnsi="Courier New" w:cs="Courier New"/>
                <w:b/>
                <w:bCs/>
                <w:sz w:val="18"/>
                <w:szCs w:val="18"/>
              </w:rPr>
              <w:t xml:space="preserve"> = &lt;X, Y, S, </w:t>
            </w:r>
            <w:proofErr w:type="spellStart"/>
            <w:r w:rsidRPr="00330578">
              <w:rPr>
                <w:rFonts w:ascii="Courier New" w:hAnsi="Courier New" w:cs="Courier New"/>
                <w:b/>
                <w:bCs/>
                <w:sz w:val="18"/>
                <w:szCs w:val="18"/>
              </w:rPr>
              <w:t>δ</w:t>
            </w:r>
            <w:r w:rsidRPr="00330578">
              <w:rPr>
                <w:rFonts w:ascii="Courier New" w:hAnsi="Courier New" w:cs="Courier New"/>
                <w:b/>
                <w:bCs/>
                <w:sz w:val="18"/>
                <w:szCs w:val="18"/>
                <w:vertAlign w:val="subscript"/>
              </w:rPr>
              <w:t>ext</w:t>
            </w:r>
            <w:proofErr w:type="spellEnd"/>
            <w:r w:rsidRPr="00330578">
              <w:rPr>
                <w:rFonts w:ascii="Courier New" w:hAnsi="Courier New" w:cs="Courier New"/>
                <w:b/>
                <w:bCs/>
                <w:sz w:val="18"/>
                <w:szCs w:val="18"/>
              </w:rPr>
              <w:t xml:space="preserve">, </w:t>
            </w:r>
            <w:proofErr w:type="spellStart"/>
            <w:r w:rsidRPr="00330578">
              <w:rPr>
                <w:rFonts w:ascii="Courier New" w:hAnsi="Courier New" w:cs="Courier New"/>
                <w:b/>
                <w:bCs/>
                <w:sz w:val="18"/>
                <w:szCs w:val="18"/>
              </w:rPr>
              <w:t>δ</w:t>
            </w:r>
            <w:r w:rsidRPr="00330578">
              <w:rPr>
                <w:rFonts w:ascii="Courier New" w:hAnsi="Courier New" w:cs="Courier New"/>
                <w:b/>
                <w:bCs/>
                <w:sz w:val="18"/>
                <w:szCs w:val="18"/>
                <w:vertAlign w:val="subscript"/>
              </w:rPr>
              <w:t>int</w:t>
            </w:r>
            <w:proofErr w:type="spellEnd"/>
            <w:r w:rsidRPr="00330578">
              <w:rPr>
                <w:rFonts w:ascii="Courier New" w:hAnsi="Courier New" w:cs="Courier New"/>
                <w:b/>
                <w:bCs/>
                <w:sz w:val="18"/>
                <w:szCs w:val="18"/>
              </w:rPr>
              <w:t>, λ, ta&gt;</w:t>
            </w:r>
          </w:p>
        </w:tc>
      </w:tr>
      <w:tr w:rsidR="00DC18EB" w:rsidRPr="009B6757" w14:paraId="1D071212" w14:textId="77777777" w:rsidTr="00DE4521">
        <w:tc>
          <w:tcPr>
            <w:tcW w:w="4898" w:type="dxa"/>
          </w:tcPr>
          <w:p w14:paraId="531553C2" w14:textId="77777777" w:rsidR="00DC18EB" w:rsidRPr="009B6757" w:rsidRDefault="00DC18EB" w:rsidP="00D57A04">
            <w:pPr>
              <w:spacing w:after="0"/>
              <w:rPr>
                <w:rFonts w:ascii="Courier New" w:hAnsi="Courier New" w:cs="Courier New"/>
                <w:b/>
                <w:bCs/>
                <w:sz w:val="18"/>
                <w:szCs w:val="18"/>
              </w:rPr>
            </w:pPr>
            <w:r w:rsidRPr="009B6757">
              <w:rPr>
                <w:rFonts w:ascii="Courier New" w:hAnsi="Courier New" w:cs="Courier New"/>
                <w:b/>
                <w:bCs/>
                <w:sz w:val="18"/>
                <w:szCs w:val="18"/>
              </w:rPr>
              <w:t>State Variables</w:t>
            </w:r>
          </w:p>
        </w:tc>
        <w:tc>
          <w:tcPr>
            <w:tcW w:w="4452" w:type="dxa"/>
          </w:tcPr>
          <w:p w14:paraId="743B2BAA" w14:textId="77777777" w:rsidR="00DC18EB" w:rsidRPr="009B6757" w:rsidRDefault="00DC18EB" w:rsidP="00D57A04">
            <w:pPr>
              <w:spacing w:after="0"/>
              <w:rPr>
                <w:rFonts w:ascii="Courier New" w:hAnsi="Courier New" w:cs="Courier New"/>
                <w:b/>
                <w:bCs/>
                <w:sz w:val="18"/>
                <w:szCs w:val="18"/>
              </w:rPr>
            </w:pPr>
            <w:r w:rsidRPr="009B6757">
              <w:rPr>
                <w:rFonts w:ascii="Courier New" w:hAnsi="Courier New" w:cs="Courier New"/>
                <w:b/>
                <w:bCs/>
                <w:sz w:val="18"/>
                <w:szCs w:val="18"/>
              </w:rPr>
              <w:t>Formal Specification</w:t>
            </w:r>
          </w:p>
        </w:tc>
      </w:tr>
      <w:tr w:rsidR="00DC18EB" w:rsidRPr="009B6757" w14:paraId="48E504C6" w14:textId="77777777" w:rsidTr="00DE4521">
        <w:tc>
          <w:tcPr>
            <w:tcW w:w="4898" w:type="dxa"/>
          </w:tcPr>
          <w:p w14:paraId="23E4C457" w14:textId="77777777" w:rsidR="00282A87" w:rsidRPr="009B6757" w:rsidRDefault="00282A87" w:rsidP="00D57A04">
            <w:pPr>
              <w:spacing w:after="0"/>
              <w:rPr>
                <w:rFonts w:ascii="Courier New" w:hAnsi="Courier New" w:cs="Courier New"/>
                <w:sz w:val="18"/>
                <w:szCs w:val="18"/>
              </w:rPr>
            </w:pPr>
            <w:r w:rsidRPr="009B6757">
              <w:rPr>
                <w:rFonts w:ascii="Courier New" w:hAnsi="Courier New" w:cs="Courier New"/>
                <w:sz w:val="18"/>
                <w:szCs w:val="18"/>
              </w:rPr>
              <w:t>Phase = SEARCHING</w:t>
            </w:r>
          </w:p>
          <w:p w14:paraId="334CF303" w14:textId="333712F5" w:rsidR="00DC18EB" w:rsidRPr="009B6757" w:rsidRDefault="00DC18EB" w:rsidP="00D57A04">
            <w:pPr>
              <w:spacing w:after="0"/>
              <w:rPr>
                <w:rFonts w:ascii="Courier New" w:hAnsi="Courier New" w:cs="Courier New"/>
                <w:sz w:val="18"/>
                <w:szCs w:val="18"/>
              </w:rPr>
            </w:pPr>
            <w:r w:rsidRPr="009B6757">
              <w:rPr>
                <w:rFonts w:ascii="Courier New" w:hAnsi="Courier New" w:cs="Courier New"/>
                <w:sz w:val="18"/>
                <w:szCs w:val="18"/>
              </w:rPr>
              <w:t>Sigma = ∞</w:t>
            </w:r>
          </w:p>
          <w:p w14:paraId="4C6C7FA4" w14:textId="77777777" w:rsidR="00DC18EB" w:rsidRPr="009B6757" w:rsidRDefault="00DC18EB" w:rsidP="00D57A04">
            <w:pPr>
              <w:spacing w:after="0"/>
              <w:rPr>
                <w:rFonts w:ascii="Courier New" w:hAnsi="Courier New" w:cs="Courier New"/>
                <w:sz w:val="18"/>
                <w:szCs w:val="18"/>
              </w:rPr>
            </w:pPr>
            <w:r w:rsidRPr="009B6757">
              <w:rPr>
                <w:rFonts w:ascii="Courier New" w:hAnsi="Courier New" w:cs="Courier New"/>
                <w:sz w:val="18"/>
                <w:szCs w:val="18"/>
              </w:rPr>
              <w:t>Aircraft Position</w:t>
            </w:r>
          </w:p>
          <w:p w14:paraId="796993C9" w14:textId="77777777" w:rsidR="00DC18EB" w:rsidRPr="009B6757" w:rsidRDefault="00DC18EB" w:rsidP="00D57A04">
            <w:pPr>
              <w:spacing w:after="0"/>
              <w:rPr>
                <w:rFonts w:ascii="Courier New" w:hAnsi="Courier New" w:cs="Courier New"/>
                <w:sz w:val="18"/>
                <w:szCs w:val="18"/>
              </w:rPr>
            </w:pPr>
            <w:r w:rsidRPr="009B6757">
              <w:rPr>
                <w:rFonts w:ascii="Courier New" w:hAnsi="Courier New" w:cs="Courier New"/>
                <w:sz w:val="18"/>
                <w:szCs w:val="18"/>
              </w:rPr>
              <w:t>Detected Position</w:t>
            </w:r>
          </w:p>
          <w:p w14:paraId="625784B9" w14:textId="22E93EEC" w:rsidR="00DC18EB" w:rsidRPr="009B6757" w:rsidRDefault="00DC18EB" w:rsidP="00D57A04">
            <w:pPr>
              <w:spacing w:after="0"/>
              <w:rPr>
                <w:rFonts w:ascii="Courier New" w:hAnsi="Courier New" w:cs="Courier New"/>
                <w:sz w:val="18"/>
                <w:szCs w:val="18"/>
              </w:rPr>
            </w:pPr>
            <w:r w:rsidRPr="009B6757">
              <w:rPr>
                <w:rFonts w:ascii="Courier New" w:hAnsi="Courier New" w:cs="Courier New"/>
                <w:sz w:val="18"/>
                <w:szCs w:val="18"/>
              </w:rPr>
              <w:t>Radar Position</w:t>
            </w:r>
          </w:p>
          <w:p w14:paraId="7481F6C9" w14:textId="77777777" w:rsidR="00282A87" w:rsidRPr="009B6757" w:rsidRDefault="00DC18EB" w:rsidP="00D57A04">
            <w:pPr>
              <w:spacing w:after="0"/>
              <w:rPr>
                <w:rFonts w:ascii="Courier New" w:hAnsi="Courier New" w:cs="Courier New"/>
                <w:sz w:val="18"/>
                <w:szCs w:val="18"/>
              </w:rPr>
            </w:pPr>
            <w:r w:rsidRPr="009B6757">
              <w:rPr>
                <w:rFonts w:ascii="Courier New" w:hAnsi="Courier New" w:cs="Courier New"/>
                <w:sz w:val="18"/>
                <w:szCs w:val="18"/>
              </w:rPr>
              <w:t>Radar Range</w:t>
            </w:r>
          </w:p>
          <w:p w14:paraId="4EAE9EAF" w14:textId="54B4800A" w:rsidR="00DC18EB" w:rsidRPr="009B6757" w:rsidRDefault="00DC18EB" w:rsidP="00D57A04">
            <w:pPr>
              <w:spacing w:after="0"/>
              <w:rPr>
                <w:rFonts w:ascii="Courier New" w:hAnsi="Courier New" w:cs="Courier New"/>
                <w:sz w:val="18"/>
                <w:szCs w:val="18"/>
              </w:rPr>
            </w:pPr>
            <w:r w:rsidRPr="009B6757">
              <w:rPr>
                <w:rFonts w:ascii="Courier New" w:hAnsi="Courier New" w:cs="Courier New"/>
                <w:sz w:val="18"/>
                <w:szCs w:val="18"/>
              </w:rPr>
              <w:t>Distance Radar</w:t>
            </w:r>
            <w:r w:rsidR="00282A87" w:rsidRPr="009B6757">
              <w:rPr>
                <w:rFonts w:ascii="Courier New" w:hAnsi="Courier New" w:cs="Courier New"/>
                <w:sz w:val="18"/>
                <w:szCs w:val="18"/>
              </w:rPr>
              <w:t>-</w:t>
            </w:r>
            <w:r w:rsidRPr="009B6757">
              <w:rPr>
                <w:rFonts w:ascii="Courier New" w:hAnsi="Courier New" w:cs="Courier New"/>
                <w:sz w:val="18"/>
                <w:szCs w:val="18"/>
              </w:rPr>
              <w:t>Aircraft</w:t>
            </w:r>
          </w:p>
        </w:tc>
        <w:tc>
          <w:tcPr>
            <w:tcW w:w="4452" w:type="dxa"/>
          </w:tcPr>
          <w:p w14:paraId="1C0A888D" w14:textId="77777777" w:rsidR="00DC18EB" w:rsidRPr="009B6757" w:rsidRDefault="00DC18EB" w:rsidP="00D57A04">
            <w:pPr>
              <w:spacing w:after="0"/>
              <w:rPr>
                <w:rFonts w:ascii="Courier New" w:hAnsi="Courier New" w:cs="Courier New"/>
                <w:sz w:val="18"/>
                <w:szCs w:val="18"/>
              </w:rPr>
            </w:pPr>
            <w:r w:rsidRPr="009B6757">
              <w:rPr>
                <w:rFonts w:ascii="Courier New" w:hAnsi="Courier New" w:cs="Courier New"/>
                <w:sz w:val="18"/>
                <w:szCs w:val="18"/>
              </w:rPr>
              <w:t>X = {Aircraft Position}</w:t>
            </w:r>
          </w:p>
          <w:p w14:paraId="5B254F0E" w14:textId="77777777" w:rsidR="00DC18EB" w:rsidRPr="009B6757" w:rsidRDefault="00DC18EB" w:rsidP="00D57A04">
            <w:pPr>
              <w:spacing w:after="0"/>
              <w:rPr>
                <w:rFonts w:ascii="Courier New" w:hAnsi="Courier New" w:cs="Courier New"/>
                <w:sz w:val="18"/>
                <w:szCs w:val="18"/>
              </w:rPr>
            </w:pPr>
            <w:r w:rsidRPr="009B6757">
              <w:rPr>
                <w:rFonts w:ascii="Courier New" w:hAnsi="Courier New" w:cs="Courier New"/>
                <w:sz w:val="18"/>
                <w:szCs w:val="18"/>
              </w:rPr>
              <w:t>Y = {Detected Position}</w:t>
            </w:r>
          </w:p>
          <w:p w14:paraId="4156B104" w14:textId="56E8CFED" w:rsidR="00DC18EB" w:rsidRPr="009B6757" w:rsidRDefault="00DC18EB" w:rsidP="00D57A04">
            <w:pPr>
              <w:spacing w:after="0"/>
              <w:rPr>
                <w:rFonts w:ascii="Courier New" w:hAnsi="Courier New" w:cs="Courier New"/>
                <w:sz w:val="18"/>
                <w:szCs w:val="18"/>
              </w:rPr>
            </w:pPr>
            <w:r w:rsidRPr="009B6757">
              <w:rPr>
                <w:rFonts w:ascii="Courier New" w:hAnsi="Courier New" w:cs="Courier New"/>
                <w:sz w:val="18"/>
                <w:szCs w:val="18"/>
              </w:rPr>
              <w:t>S = {Sigma, Phase, Aircraft Position, Detected Position, Radar Position, Radar Range, Distance Radar</w:t>
            </w:r>
            <w:r w:rsidR="00282A87" w:rsidRPr="009B6757">
              <w:rPr>
                <w:rFonts w:ascii="Courier New" w:hAnsi="Courier New" w:cs="Courier New"/>
                <w:sz w:val="18"/>
                <w:szCs w:val="18"/>
              </w:rPr>
              <w:t>-</w:t>
            </w:r>
            <w:r w:rsidRPr="009B6757">
              <w:rPr>
                <w:rFonts w:ascii="Courier New" w:hAnsi="Courier New" w:cs="Courier New"/>
                <w:sz w:val="18"/>
                <w:szCs w:val="18"/>
              </w:rPr>
              <w:t>Aircraft}</w:t>
            </w:r>
          </w:p>
          <w:p w14:paraId="35D1B3A1" w14:textId="77777777" w:rsidR="00DC18EB" w:rsidRPr="009B6757" w:rsidRDefault="00DC18EB" w:rsidP="00D57A04">
            <w:pPr>
              <w:spacing w:after="0"/>
              <w:rPr>
                <w:rFonts w:ascii="Courier New" w:hAnsi="Courier New" w:cs="Courier New"/>
                <w:sz w:val="18"/>
                <w:szCs w:val="18"/>
              </w:rPr>
            </w:pPr>
          </w:p>
        </w:tc>
      </w:tr>
      <w:tr w:rsidR="00DC18EB" w:rsidRPr="009B6757" w14:paraId="15F0A2CD" w14:textId="77777777" w:rsidTr="00DE4521">
        <w:tc>
          <w:tcPr>
            <w:tcW w:w="9350" w:type="dxa"/>
            <w:gridSpan w:val="2"/>
          </w:tcPr>
          <w:p w14:paraId="14F4FF3E" w14:textId="77777777" w:rsidR="00DC18EB" w:rsidRPr="009B6757" w:rsidRDefault="00DC18EB" w:rsidP="00D57A04">
            <w:pPr>
              <w:spacing w:after="0"/>
              <w:rPr>
                <w:rFonts w:ascii="Courier New" w:hAnsi="Courier New" w:cs="Courier New"/>
                <w:b/>
                <w:bCs/>
                <w:sz w:val="18"/>
                <w:szCs w:val="18"/>
              </w:rPr>
            </w:pPr>
            <w:r w:rsidRPr="009B6757">
              <w:rPr>
                <w:rFonts w:ascii="Courier New" w:hAnsi="Courier New" w:cs="Courier New"/>
                <w:b/>
                <w:bCs/>
                <w:sz w:val="18"/>
                <w:szCs w:val="18"/>
              </w:rPr>
              <w:t>Functions</w:t>
            </w:r>
          </w:p>
        </w:tc>
      </w:tr>
      <w:tr w:rsidR="00DC18EB" w:rsidRPr="009B6757" w14:paraId="426C7215" w14:textId="77777777" w:rsidTr="00DE4521">
        <w:tc>
          <w:tcPr>
            <w:tcW w:w="9350" w:type="dxa"/>
            <w:gridSpan w:val="2"/>
          </w:tcPr>
          <w:p w14:paraId="4BA24B91" w14:textId="77777777" w:rsidR="00DC18EB" w:rsidRPr="009B6757" w:rsidRDefault="00DC18EB" w:rsidP="00D57A04">
            <w:pPr>
              <w:spacing w:after="0"/>
              <w:rPr>
                <w:rFonts w:ascii="Courier New" w:hAnsi="Courier New" w:cs="Courier New"/>
                <w:sz w:val="18"/>
                <w:szCs w:val="18"/>
              </w:rPr>
            </w:pPr>
            <w:proofErr w:type="spellStart"/>
            <w:r w:rsidRPr="009B6757">
              <w:rPr>
                <w:rFonts w:ascii="Courier New" w:hAnsi="Courier New" w:cs="Courier New"/>
                <w:b/>
                <w:bCs/>
                <w:sz w:val="18"/>
                <w:szCs w:val="18"/>
              </w:rPr>
              <w:t>δ</w:t>
            </w:r>
            <w:r w:rsidRPr="009B6757">
              <w:rPr>
                <w:rFonts w:ascii="Courier New" w:hAnsi="Courier New" w:cs="Courier New"/>
                <w:b/>
                <w:bCs/>
                <w:sz w:val="18"/>
                <w:szCs w:val="18"/>
                <w:vertAlign w:val="subscript"/>
              </w:rPr>
              <w:t>ext</w:t>
            </w:r>
            <w:proofErr w:type="spellEnd"/>
            <w:r w:rsidRPr="009B6757">
              <w:rPr>
                <w:rFonts w:ascii="Courier New" w:hAnsi="Courier New" w:cs="Courier New"/>
                <w:b/>
                <w:bCs/>
                <w:sz w:val="18"/>
                <w:szCs w:val="18"/>
              </w:rPr>
              <w:t xml:space="preserve"> (s, e, x = Aircraft Position)</w:t>
            </w:r>
            <w:r w:rsidRPr="009B6757">
              <w:rPr>
                <w:rFonts w:ascii="Courier New" w:hAnsi="Courier New" w:cs="Courier New"/>
                <w:sz w:val="18"/>
                <w:szCs w:val="18"/>
              </w:rPr>
              <w:t xml:space="preserve"> {</w:t>
            </w:r>
          </w:p>
          <w:p w14:paraId="2C39E340" w14:textId="77777777" w:rsidR="00DC18EB" w:rsidRPr="009B6757" w:rsidRDefault="00DC18EB" w:rsidP="00D57A04">
            <w:pPr>
              <w:spacing w:after="0"/>
              <w:rPr>
                <w:rFonts w:ascii="Courier New" w:hAnsi="Courier New" w:cs="Courier New"/>
                <w:sz w:val="18"/>
                <w:szCs w:val="18"/>
              </w:rPr>
            </w:pPr>
          </w:p>
          <w:p w14:paraId="43CFE577" w14:textId="2D3476FD" w:rsidR="00DC18EB" w:rsidRPr="009B6757" w:rsidRDefault="00DC18EB" w:rsidP="00D57A04">
            <w:pPr>
              <w:spacing w:after="0"/>
              <w:ind w:left="720"/>
              <w:rPr>
                <w:rFonts w:ascii="Courier New" w:hAnsi="Courier New" w:cs="Courier New"/>
                <w:sz w:val="18"/>
                <w:szCs w:val="18"/>
              </w:rPr>
            </w:pPr>
            <w:r w:rsidRPr="009B6757">
              <w:rPr>
                <w:rFonts w:ascii="Courier New" w:hAnsi="Courier New" w:cs="Courier New"/>
                <w:sz w:val="18"/>
                <w:szCs w:val="18"/>
              </w:rPr>
              <w:t>Calculate Distance Radar Aircraft</w:t>
            </w:r>
          </w:p>
          <w:p w14:paraId="19A2F08E" w14:textId="77777777" w:rsidR="00DC18EB" w:rsidRPr="009B6757" w:rsidRDefault="00DC18EB" w:rsidP="00D57A04">
            <w:pPr>
              <w:spacing w:after="0"/>
              <w:ind w:left="720"/>
              <w:rPr>
                <w:rFonts w:ascii="Courier New" w:hAnsi="Courier New" w:cs="Courier New"/>
                <w:sz w:val="18"/>
                <w:szCs w:val="18"/>
              </w:rPr>
            </w:pPr>
            <w:r w:rsidRPr="009B6757">
              <w:rPr>
                <w:rFonts w:ascii="Courier New" w:hAnsi="Courier New" w:cs="Courier New"/>
                <w:sz w:val="18"/>
                <w:szCs w:val="18"/>
              </w:rPr>
              <w:t>if (Distance Radar Aircraft ≤ 20 km) {</w:t>
            </w:r>
          </w:p>
          <w:p w14:paraId="1AF347C3" w14:textId="73D189F9" w:rsidR="00DC18EB" w:rsidRPr="009B6757" w:rsidRDefault="00DC18EB" w:rsidP="00D57A04">
            <w:pPr>
              <w:spacing w:after="0"/>
              <w:ind w:left="1440"/>
              <w:rPr>
                <w:rFonts w:ascii="Courier New" w:hAnsi="Courier New" w:cs="Courier New"/>
                <w:sz w:val="18"/>
                <w:szCs w:val="18"/>
              </w:rPr>
            </w:pPr>
            <w:r w:rsidRPr="009B6757">
              <w:rPr>
                <w:rFonts w:ascii="Courier New" w:hAnsi="Courier New" w:cs="Courier New"/>
                <w:sz w:val="18"/>
                <w:szCs w:val="18"/>
              </w:rPr>
              <w:t xml:space="preserve">Phase = </w:t>
            </w:r>
            <w:r w:rsidR="00282A87" w:rsidRPr="009B6757">
              <w:rPr>
                <w:rFonts w:ascii="Courier New" w:hAnsi="Courier New" w:cs="Courier New"/>
                <w:sz w:val="18"/>
                <w:szCs w:val="18"/>
              </w:rPr>
              <w:t>TRACKING</w:t>
            </w:r>
          </w:p>
          <w:p w14:paraId="0214C4F5" w14:textId="3BF91F35" w:rsidR="00DC18EB" w:rsidRPr="009B6757" w:rsidRDefault="00DC18EB" w:rsidP="00D57A04">
            <w:pPr>
              <w:spacing w:after="0"/>
              <w:ind w:left="1440"/>
              <w:rPr>
                <w:rFonts w:ascii="Courier New" w:hAnsi="Courier New" w:cs="Courier New"/>
                <w:sz w:val="18"/>
                <w:szCs w:val="18"/>
              </w:rPr>
            </w:pPr>
            <w:r w:rsidRPr="009B6757">
              <w:rPr>
                <w:rFonts w:ascii="Courier New" w:hAnsi="Courier New" w:cs="Courier New"/>
                <w:sz w:val="18"/>
                <w:szCs w:val="18"/>
              </w:rPr>
              <w:t>Detected Position = Aircraft Positio</w:t>
            </w:r>
            <w:r w:rsidR="00282A87" w:rsidRPr="009B6757">
              <w:rPr>
                <w:rFonts w:ascii="Courier New" w:hAnsi="Courier New" w:cs="Courier New"/>
                <w:sz w:val="18"/>
                <w:szCs w:val="18"/>
              </w:rPr>
              <w:t>n</w:t>
            </w:r>
          </w:p>
          <w:p w14:paraId="71D4988F" w14:textId="5174403F" w:rsidR="00DC18EB" w:rsidRPr="009B6757" w:rsidRDefault="00DC18EB" w:rsidP="00D57A04">
            <w:pPr>
              <w:spacing w:after="0"/>
              <w:ind w:left="1440"/>
              <w:rPr>
                <w:rFonts w:ascii="Courier New" w:hAnsi="Courier New" w:cs="Courier New"/>
                <w:sz w:val="18"/>
                <w:szCs w:val="18"/>
              </w:rPr>
            </w:pPr>
            <w:r w:rsidRPr="009B6757">
              <w:rPr>
                <w:rFonts w:ascii="Courier New" w:hAnsi="Courier New" w:cs="Courier New"/>
                <w:sz w:val="18"/>
                <w:szCs w:val="18"/>
              </w:rPr>
              <w:t>Sigma = 1 seconds</w:t>
            </w:r>
          </w:p>
          <w:p w14:paraId="03ED9094" w14:textId="77777777" w:rsidR="00DC18EB" w:rsidRPr="009B6757" w:rsidRDefault="00DC18EB" w:rsidP="00D57A04">
            <w:pPr>
              <w:spacing w:after="0"/>
              <w:ind w:left="720"/>
              <w:rPr>
                <w:rFonts w:ascii="Courier New" w:hAnsi="Courier New" w:cs="Courier New"/>
                <w:sz w:val="18"/>
                <w:szCs w:val="18"/>
              </w:rPr>
            </w:pPr>
            <w:r w:rsidRPr="009B6757">
              <w:rPr>
                <w:rFonts w:ascii="Courier New" w:hAnsi="Courier New" w:cs="Courier New"/>
                <w:sz w:val="18"/>
                <w:szCs w:val="18"/>
              </w:rPr>
              <w:t>} else {</w:t>
            </w:r>
          </w:p>
          <w:p w14:paraId="4BD03417" w14:textId="597D7B30" w:rsidR="00DC18EB" w:rsidRPr="009B6757" w:rsidRDefault="00DC18EB" w:rsidP="00D57A04">
            <w:pPr>
              <w:spacing w:after="0"/>
              <w:ind w:left="1440"/>
              <w:rPr>
                <w:rFonts w:ascii="Courier New" w:hAnsi="Courier New" w:cs="Courier New"/>
                <w:sz w:val="18"/>
                <w:szCs w:val="18"/>
              </w:rPr>
            </w:pPr>
            <w:r w:rsidRPr="009B6757">
              <w:rPr>
                <w:rFonts w:ascii="Courier New" w:hAnsi="Courier New" w:cs="Courier New"/>
                <w:sz w:val="18"/>
                <w:szCs w:val="18"/>
              </w:rPr>
              <w:t>Phase =</w:t>
            </w:r>
            <w:r w:rsidR="00282A87" w:rsidRPr="009B6757">
              <w:rPr>
                <w:rFonts w:ascii="Courier New" w:hAnsi="Courier New" w:cs="Courier New"/>
                <w:sz w:val="18"/>
                <w:szCs w:val="18"/>
              </w:rPr>
              <w:t>SEARCHING</w:t>
            </w:r>
          </w:p>
          <w:p w14:paraId="0D6B2449" w14:textId="26FCF5F3" w:rsidR="00DC18EB" w:rsidRPr="009B6757" w:rsidRDefault="00DC18EB" w:rsidP="00D57A04">
            <w:pPr>
              <w:spacing w:after="0"/>
              <w:ind w:left="1440"/>
              <w:rPr>
                <w:rFonts w:ascii="Courier New" w:hAnsi="Courier New" w:cs="Courier New"/>
                <w:sz w:val="18"/>
                <w:szCs w:val="18"/>
              </w:rPr>
            </w:pPr>
            <w:r w:rsidRPr="009B6757">
              <w:rPr>
                <w:rFonts w:ascii="Courier New" w:hAnsi="Courier New" w:cs="Courier New"/>
                <w:sz w:val="18"/>
                <w:szCs w:val="18"/>
              </w:rPr>
              <w:t>Sigma = ∞</w:t>
            </w:r>
          </w:p>
          <w:p w14:paraId="625BB466" w14:textId="77777777" w:rsidR="00DC18EB" w:rsidRPr="009B6757" w:rsidRDefault="00DC18EB" w:rsidP="00D57A04">
            <w:pPr>
              <w:spacing w:after="0"/>
              <w:ind w:left="720"/>
              <w:rPr>
                <w:rFonts w:ascii="Courier New" w:hAnsi="Courier New" w:cs="Courier New"/>
                <w:sz w:val="18"/>
                <w:szCs w:val="18"/>
              </w:rPr>
            </w:pPr>
            <w:r w:rsidRPr="009B6757">
              <w:rPr>
                <w:rFonts w:ascii="Courier New" w:hAnsi="Courier New" w:cs="Courier New"/>
                <w:sz w:val="18"/>
                <w:szCs w:val="18"/>
              </w:rPr>
              <w:t>}</w:t>
            </w:r>
          </w:p>
          <w:p w14:paraId="73248983" w14:textId="77777777" w:rsidR="00DC18EB" w:rsidRPr="009B6757" w:rsidRDefault="00DC18EB" w:rsidP="00D57A04">
            <w:pPr>
              <w:spacing w:after="0"/>
              <w:rPr>
                <w:rFonts w:ascii="Courier New" w:hAnsi="Courier New" w:cs="Courier New"/>
                <w:sz w:val="18"/>
                <w:szCs w:val="18"/>
              </w:rPr>
            </w:pPr>
            <w:r w:rsidRPr="009B6757">
              <w:rPr>
                <w:rFonts w:ascii="Courier New" w:hAnsi="Courier New" w:cs="Courier New"/>
                <w:sz w:val="18"/>
                <w:szCs w:val="18"/>
              </w:rPr>
              <w:t>}</w:t>
            </w:r>
          </w:p>
          <w:p w14:paraId="5BBC6C56" w14:textId="77777777" w:rsidR="00DC18EB" w:rsidRPr="009B6757" w:rsidRDefault="00DC18EB" w:rsidP="00D57A04">
            <w:pPr>
              <w:spacing w:after="0"/>
              <w:rPr>
                <w:rFonts w:ascii="Courier New" w:hAnsi="Courier New" w:cs="Courier New"/>
                <w:sz w:val="18"/>
                <w:szCs w:val="18"/>
              </w:rPr>
            </w:pPr>
          </w:p>
          <w:p w14:paraId="669501EC" w14:textId="77777777" w:rsidR="00DC18EB" w:rsidRPr="009B6757" w:rsidRDefault="00DC18EB" w:rsidP="00D57A04">
            <w:pPr>
              <w:spacing w:after="0"/>
              <w:rPr>
                <w:rFonts w:ascii="Courier New" w:hAnsi="Courier New" w:cs="Courier New"/>
                <w:b/>
                <w:bCs/>
                <w:sz w:val="18"/>
                <w:szCs w:val="18"/>
              </w:rPr>
            </w:pPr>
            <w:proofErr w:type="spellStart"/>
            <w:r w:rsidRPr="009B6757">
              <w:rPr>
                <w:rFonts w:ascii="Courier New" w:hAnsi="Courier New" w:cs="Courier New"/>
                <w:b/>
                <w:bCs/>
                <w:sz w:val="18"/>
                <w:szCs w:val="18"/>
              </w:rPr>
              <w:t>δ</w:t>
            </w:r>
            <w:r w:rsidRPr="009B6757">
              <w:rPr>
                <w:rFonts w:ascii="Courier New" w:hAnsi="Courier New" w:cs="Courier New"/>
                <w:b/>
                <w:bCs/>
                <w:sz w:val="18"/>
                <w:szCs w:val="18"/>
                <w:vertAlign w:val="subscript"/>
              </w:rPr>
              <w:t>int</w:t>
            </w:r>
            <w:proofErr w:type="spellEnd"/>
            <w:r w:rsidRPr="009B6757">
              <w:rPr>
                <w:rFonts w:ascii="Courier New" w:hAnsi="Courier New" w:cs="Courier New"/>
                <w:b/>
                <w:bCs/>
                <w:sz w:val="18"/>
                <w:szCs w:val="18"/>
              </w:rPr>
              <w:t xml:space="preserve"> (s) </w:t>
            </w:r>
            <w:r w:rsidRPr="009B6757">
              <w:rPr>
                <w:rFonts w:ascii="Courier New" w:hAnsi="Courier New" w:cs="Courier New"/>
                <w:sz w:val="18"/>
                <w:szCs w:val="18"/>
              </w:rPr>
              <w:t>{</w:t>
            </w:r>
          </w:p>
          <w:p w14:paraId="7D779D09" w14:textId="77777777" w:rsidR="00DC18EB" w:rsidRPr="009B6757" w:rsidRDefault="00DC18EB" w:rsidP="00D57A04">
            <w:pPr>
              <w:spacing w:after="0"/>
              <w:rPr>
                <w:rFonts w:ascii="Courier New" w:hAnsi="Courier New" w:cs="Courier New"/>
                <w:sz w:val="18"/>
                <w:szCs w:val="18"/>
              </w:rPr>
            </w:pPr>
          </w:p>
          <w:p w14:paraId="70D06E75" w14:textId="77777777" w:rsidR="00DC18EB" w:rsidRPr="009B6757" w:rsidRDefault="00DC18EB" w:rsidP="00D57A04">
            <w:pPr>
              <w:spacing w:after="0"/>
              <w:ind w:left="720"/>
              <w:rPr>
                <w:rFonts w:ascii="Courier New" w:hAnsi="Courier New" w:cs="Courier New"/>
                <w:sz w:val="18"/>
                <w:szCs w:val="18"/>
              </w:rPr>
            </w:pPr>
            <w:r w:rsidRPr="009B6757">
              <w:rPr>
                <w:rFonts w:ascii="Courier New" w:hAnsi="Courier New" w:cs="Courier New"/>
                <w:sz w:val="18"/>
                <w:szCs w:val="18"/>
              </w:rPr>
              <w:t>case Phase</w:t>
            </w:r>
          </w:p>
          <w:p w14:paraId="072A7904" w14:textId="21B8EB90" w:rsidR="00DC18EB" w:rsidRPr="009B6757" w:rsidRDefault="00DC18EB" w:rsidP="00D57A04">
            <w:pPr>
              <w:spacing w:after="0"/>
              <w:ind w:left="1440"/>
              <w:rPr>
                <w:rFonts w:ascii="Courier New" w:hAnsi="Courier New" w:cs="Courier New"/>
                <w:sz w:val="18"/>
                <w:szCs w:val="18"/>
              </w:rPr>
            </w:pPr>
            <w:r w:rsidRPr="009B6757">
              <w:rPr>
                <w:rFonts w:ascii="Courier New" w:hAnsi="Courier New" w:cs="Courier New"/>
                <w:sz w:val="18"/>
                <w:szCs w:val="18"/>
              </w:rPr>
              <w:t>D</w:t>
            </w:r>
            <w:r w:rsidR="00282A87" w:rsidRPr="009B6757">
              <w:rPr>
                <w:rFonts w:ascii="Courier New" w:hAnsi="Courier New" w:cs="Courier New"/>
                <w:sz w:val="18"/>
                <w:szCs w:val="18"/>
              </w:rPr>
              <w:t>ETECTED</w:t>
            </w:r>
            <w:r w:rsidRPr="009B6757">
              <w:rPr>
                <w:rFonts w:ascii="Courier New" w:hAnsi="Courier New" w:cs="Courier New"/>
                <w:sz w:val="18"/>
                <w:szCs w:val="18"/>
              </w:rPr>
              <w:t>:</w:t>
            </w:r>
          </w:p>
          <w:p w14:paraId="03714155" w14:textId="08E07BE0" w:rsidR="00DC18EB" w:rsidRPr="009B6757" w:rsidRDefault="00DC18EB" w:rsidP="00D57A04">
            <w:pPr>
              <w:spacing w:after="0"/>
              <w:ind w:left="2160"/>
              <w:rPr>
                <w:rFonts w:ascii="Courier New" w:hAnsi="Courier New" w:cs="Courier New"/>
                <w:sz w:val="18"/>
                <w:szCs w:val="18"/>
              </w:rPr>
            </w:pPr>
            <w:r w:rsidRPr="009B6757">
              <w:rPr>
                <w:rFonts w:ascii="Courier New" w:hAnsi="Courier New" w:cs="Courier New"/>
                <w:sz w:val="18"/>
                <w:szCs w:val="18"/>
              </w:rPr>
              <w:t>Phase = S</w:t>
            </w:r>
            <w:r w:rsidR="00282A87" w:rsidRPr="009B6757">
              <w:rPr>
                <w:rFonts w:ascii="Courier New" w:hAnsi="Courier New" w:cs="Courier New"/>
                <w:sz w:val="18"/>
                <w:szCs w:val="18"/>
              </w:rPr>
              <w:t>EARCHING</w:t>
            </w:r>
          </w:p>
          <w:p w14:paraId="2AE41A2B" w14:textId="20E4E98D" w:rsidR="00DC18EB" w:rsidRPr="009B6757" w:rsidRDefault="00DC18EB" w:rsidP="00D57A04">
            <w:pPr>
              <w:spacing w:after="0"/>
              <w:ind w:left="2160"/>
              <w:rPr>
                <w:rFonts w:ascii="Courier New" w:hAnsi="Courier New" w:cs="Courier New"/>
                <w:sz w:val="18"/>
                <w:szCs w:val="18"/>
              </w:rPr>
            </w:pPr>
            <w:r w:rsidRPr="009B6757">
              <w:rPr>
                <w:rFonts w:ascii="Courier New" w:hAnsi="Courier New" w:cs="Courier New"/>
                <w:sz w:val="18"/>
                <w:szCs w:val="18"/>
              </w:rPr>
              <w:t>Sigma = ∞</w:t>
            </w:r>
          </w:p>
          <w:p w14:paraId="0BCCB79F" w14:textId="77777777" w:rsidR="00DC18EB" w:rsidRPr="009B6757" w:rsidRDefault="00DC18EB" w:rsidP="00D57A04">
            <w:pPr>
              <w:spacing w:after="0"/>
              <w:rPr>
                <w:rFonts w:ascii="Courier New" w:hAnsi="Courier New" w:cs="Courier New"/>
                <w:sz w:val="18"/>
                <w:szCs w:val="18"/>
              </w:rPr>
            </w:pPr>
            <w:r w:rsidRPr="009B6757">
              <w:rPr>
                <w:rFonts w:ascii="Courier New" w:hAnsi="Courier New" w:cs="Courier New"/>
                <w:sz w:val="18"/>
                <w:szCs w:val="18"/>
              </w:rPr>
              <w:t>}</w:t>
            </w:r>
          </w:p>
          <w:p w14:paraId="47ACF3A0" w14:textId="77777777" w:rsidR="00DC18EB" w:rsidRPr="009B6757" w:rsidRDefault="00DC18EB" w:rsidP="00D57A04">
            <w:pPr>
              <w:spacing w:after="0"/>
              <w:rPr>
                <w:rFonts w:ascii="Courier New" w:hAnsi="Courier New" w:cs="Courier New"/>
                <w:sz w:val="18"/>
                <w:szCs w:val="18"/>
              </w:rPr>
            </w:pPr>
          </w:p>
          <w:p w14:paraId="510B290D" w14:textId="77777777" w:rsidR="00DC18EB" w:rsidRPr="009B6757" w:rsidRDefault="00DC18EB" w:rsidP="00D57A04">
            <w:pPr>
              <w:spacing w:after="0"/>
              <w:rPr>
                <w:rFonts w:ascii="Courier New" w:hAnsi="Courier New" w:cs="Courier New"/>
                <w:b/>
                <w:bCs/>
                <w:sz w:val="18"/>
                <w:szCs w:val="18"/>
              </w:rPr>
            </w:pPr>
            <w:r w:rsidRPr="009B6757">
              <w:rPr>
                <w:rFonts w:ascii="Courier New" w:hAnsi="Courier New" w:cs="Courier New"/>
                <w:b/>
                <w:bCs/>
                <w:sz w:val="18"/>
                <w:szCs w:val="18"/>
              </w:rPr>
              <w:t xml:space="preserve">λ(s) </w:t>
            </w:r>
            <w:r w:rsidRPr="009B6757">
              <w:rPr>
                <w:rFonts w:ascii="Courier New" w:hAnsi="Courier New" w:cs="Courier New"/>
                <w:sz w:val="18"/>
                <w:szCs w:val="18"/>
              </w:rPr>
              <w:t>{</w:t>
            </w:r>
          </w:p>
          <w:p w14:paraId="3432AF17" w14:textId="299D6876" w:rsidR="00DC18EB" w:rsidRPr="009B6757" w:rsidRDefault="00DC18EB" w:rsidP="00D57A04">
            <w:pPr>
              <w:spacing w:after="0"/>
              <w:ind w:left="720"/>
              <w:rPr>
                <w:rFonts w:ascii="Courier New" w:hAnsi="Courier New" w:cs="Courier New"/>
                <w:sz w:val="18"/>
                <w:szCs w:val="18"/>
              </w:rPr>
            </w:pPr>
            <w:r w:rsidRPr="009B6757">
              <w:rPr>
                <w:rFonts w:ascii="Courier New" w:hAnsi="Courier New" w:cs="Courier New"/>
                <w:sz w:val="18"/>
                <w:szCs w:val="18"/>
              </w:rPr>
              <w:t xml:space="preserve">if (Phase = </w:t>
            </w:r>
            <w:r w:rsidR="00282A87" w:rsidRPr="009B6757">
              <w:rPr>
                <w:rFonts w:ascii="Courier New" w:hAnsi="Courier New" w:cs="Courier New"/>
                <w:sz w:val="18"/>
                <w:szCs w:val="18"/>
              </w:rPr>
              <w:t>TRACKING</w:t>
            </w:r>
            <w:r w:rsidRPr="009B6757">
              <w:rPr>
                <w:rFonts w:ascii="Courier New" w:hAnsi="Courier New" w:cs="Courier New"/>
                <w:sz w:val="18"/>
                <w:szCs w:val="18"/>
              </w:rPr>
              <w:t>) {</w:t>
            </w:r>
          </w:p>
          <w:p w14:paraId="1773D741" w14:textId="0F072A0D" w:rsidR="00DC18EB" w:rsidRPr="009B6757" w:rsidRDefault="00282A87" w:rsidP="00D57A04">
            <w:pPr>
              <w:spacing w:after="0"/>
              <w:ind w:left="1440"/>
              <w:rPr>
                <w:rFonts w:ascii="Courier New" w:hAnsi="Courier New" w:cs="Courier New"/>
                <w:i/>
                <w:iCs/>
                <w:sz w:val="18"/>
                <w:szCs w:val="18"/>
              </w:rPr>
            </w:pPr>
            <w:r w:rsidRPr="009B6757">
              <w:rPr>
                <w:rFonts w:ascii="Courier New" w:hAnsi="Courier New" w:cs="Courier New"/>
                <w:sz w:val="18"/>
                <w:szCs w:val="18"/>
              </w:rPr>
              <w:t>Output Detected Position</w:t>
            </w:r>
          </w:p>
          <w:p w14:paraId="5215A08B" w14:textId="77777777" w:rsidR="00DC18EB" w:rsidRPr="009B6757" w:rsidRDefault="00DC18EB" w:rsidP="00D57A04">
            <w:pPr>
              <w:spacing w:after="0"/>
              <w:ind w:left="720"/>
              <w:rPr>
                <w:rFonts w:ascii="Courier New" w:hAnsi="Courier New" w:cs="Courier New"/>
                <w:sz w:val="18"/>
                <w:szCs w:val="18"/>
              </w:rPr>
            </w:pPr>
            <w:r w:rsidRPr="009B6757">
              <w:rPr>
                <w:rFonts w:ascii="Courier New" w:hAnsi="Courier New" w:cs="Courier New"/>
                <w:sz w:val="18"/>
                <w:szCs w:val="18"/>
              </w:rPr>
              <w:t>}</w:t>
            </w:r>
          </w:p>
          <w:p w14:paraId="22BCDCB9" w14:textId="77777777" w:rsidR="00DC18EB" w:rsidRPr="009B6757" w:rsidRDefault="00DC18EB" w:rsidP="00D57A04">
            <w:pPr>
              <w:keepNext/>
              <w:spacing w:after="0"/>
              <w:rPr>
                <w:rFonts w:ascii="Courier New" w:hAnsi="Courier New" w:cs="Courier New"/>
                <w:sz w:val="18"/>
                <w:szCs w:val="18"/>
              </w:rPr>
            </w:pPr>
            <w:r w:rsidRPr="009B6757">
              <w:rPr>
                <w:rFonts w:ascii="Courier New" w:hAnsi="Courier New" w:cs="Courier New"/>
                <w:sz w:val="18"/>
                <w:szCs w:val="18"/>
              </w:rPr>
              <w:t>}</w:t>
            </w:r>
          </w:p>
        </w:tc>
      </w:tr>
    </w:tbl>
    <w:p w14:paraId="4349CFC4" w14:textId="08A87F23" w:rsidR="0045433B" w:rsidRDefault="0045433B" w:rsidP="00745A8E">
      <w:pPr>
        <w:pStyle w:val="Caption"/>
      </w:pPr>
      <w:bookmarkStart w:id="5" w:name="_Ref59006148"/>
      <w:r>
        <w:t xml:space="preserve">Figure </w:t>
      </w:r>
      <w:r>
        <w:fldChar w:fldCharType="begin"/>
      </w:r>
      <w:r>
        <w:instrText xml:space="preserve"> SEQ Figure \* ARABIC </w:instrText>
      </w:r>
      <w:r>
        <w:fldChar w:fldCharType="separate"/>
      </w:r>
      <w:r w:rsidR="00083488">
        <w:rPr>
          <w:noProof/>
        </w:rPr>
        <w:t>5</w:t>
      </w:r>
      <w:r>
        <w:fldChar w:fldCharType="end"/>
      </w:r>
      <w:bookmarkEnd w:id="5"/>
      <w:r>
        <w:t xml:space="preserve">: Radar atomic model formal </w:t>
      </w:r>
      <w:r w:rsidRPr="00745A8E">
        <w:t>specification</w:t>
      </w:r>
      <w:r>
        <w:t xml:space="preserve"> and pseudo-code</w:t>
      </w:r>
      <w:r w:rsidR="00DB7134">
        <w:t>.</w:t>
      </w:r>
    </w:p>
    <w:p w14:paraId="713C10F5" w14:textId="0816D4CC" w:rsidR="00992328" w:rsidRDefault="00DE4D23" w:rsidP="0019457C">
      <w:pPr>
        <w:pStyle w:val="Heading3"/>
      </w:pPr>
      <w:r>
        <w:lastRenderedPageBreak/>
        <w:t>C2</w:t>
      </w:r>
      <w:r w:rsidR="00BD49C8">
        <w:t xml:space="preserve"> Atomic Model</w:t>
      </w:r>
    </w:p>
    <w:p w14:paraId="1F9F9C4E" w14:textId="0577FF82" w:rsidR="00EA4105" w:rsidRDefault="00992328" w:rsidP="006574A6">
      <w:r>
        <w:t>The C2 atomic model</w:t>
      </w:r>
      <w:r w:rsidR="00BD49C8">
        <w:t xml:space="preserve"> serves as</w:t>
      </w:r>
      <w:r w:rsidR="0057765C">
        <w:t xml:space="preserve"> a</w:t>
      </w:r>
      <w:r w:rsidR="00BD49C8">
        <w:t xml:space="preserve"> </w:t>
      </w:r>
      <w:r w:rsidR="0057765C">
        <w:t>central</w:t>
      </w:r>
      <w:r w:rsidR="00212D56">
        <w:t xml:space="preserve"> point of coordination of the air </w:t>
      </w:r>
      <w:r w:rsidR="0057765C">
        <w:t>defence</w:t>
      </w:r>
      <w:r w:rsidR="00212D56">
        <w:t xml:space="preserve"> system. It receives information from radar, gunner and missile atomic models. The C2 model has fo</w:t>
      </w:r>
      <w:r>
        <w:t xml:space="preserve">ur </w:t>
      </w:r>
      <w:r w:rsidR="00282A87">
        <w:t>phases</w:t>
      </w:r>
      <w:r>
        <w:t>:</w:t>
      </w:r>
      <w:r w:rsidR="00212D56">
        <w:t xml:space="preserve"> </w:t>
      </w:r>
      <w:r w:rsidR="00011830" w:rsidRPr="00212D56">
        <w:rPr>
          <w:i/>
          <w:iCs/>
        </w:rPr>
        <w:t>WAITING</w:t>
      </w:r>
      <w:r w:rsidR="00011830">
        <w:t xml:space="preserve">, </w:t>
      </w:r>
      <w:r w:rsidR="00011830" w:rsidRPr="00212D56">
        <w:rPr>
          <w:i/>
          <w:iCs/>
        </w:rPr>
        <w:t>DECISION MAKING</w:t>
      </w:r>
      <w:r w:rsidR="00011830">
        <w:t>,</w:t>
      </w:r>
      <w:r w:rsidR="00011830" w:rsidRPr="00212D56">
        <w:rPr>
          <w:i/>
          <w:iCs/>
        </w:rPr>
        <w:t xml:space="preserve"> ORDERING</w:t>
      </w:r>
      <w:r w:rsidR="00011830">
        <w:t xml:space="preserve">, and </w:t>
      </w:r>
      <w:r w:rsidR="00011830" w:rsidRPr="00212D56">
        <w:rPr>
          <w:i/>
          <w:iCs/>
        </w:rPr>
        <w:t>STANDING DOWN</w:t>
      </w:r>
      <w:r>
        <w:t xml:space="preserve">. The C2 remains in the </w:t>
      </w:r>
      <w:r w:rsidR="00011830" w:rsidRPr="00212D56">
        <w:rPr>
          <w:i/>
          <w:iCs/>
        </w:rPr>
        <w:t>WAITING</w:t>
      </w:r>
      <w:r w:rsidR="00011830">
        <w:t xml:space="preserve"> state </w:t>
      </w:r>
      <w:r>
        <w:t>until it receives an aircraft position</w:t>
      </w:r>
      <w:r w:rsidR="0098030C">
        <w:t xml:space="preserve"> from a radar</w:t>
      </w:r>
      <w:r w:rsidR="00011830">
        <w:t>.</w:t>
      </w:r>
      <w:r w:rsidR="0098030C">
        <w:t xml:space="preserve"> The C2 is now </w:t>
      </w:r>
      <w:r w:rsidR="0057765C">
        <w:t>deciding</w:t>
      </w:r>
      <w:r w:rsidR="0098030C">
        <w:t xml:space="preserve"> on whether to order one of the </w:t>
      </w:r>
      <w:r w:rsidR="00A818DA">
        <w:t>gunners</w:t>
      </w:r>
      <w:r w:rsidR="0098030C">
        <w:t xml:space="preserve"> to launch a missile. This decision is made based on the </w:t>
      </w:r>
      <w:r w:rsidR="007574C6">
        <w:t xml:space="preserve">received </w:t>
      </w:r>
      <w:r w:rsidR="0098030C">
        <w:t>gunners</w:t>
      </w:r>
      <w:r w:rsidR="00FF2784">
        <w:t>'</w:t>
      </w:r>
      <w:r w:rsidR="0098030C">
        <w:t xml:space="preserve"> status.</w:t>
      </w:r>
      <w:r>
        <w:t xml:space="preserve"> </w:t>
      </w:r>
      <w:r w:rsidR="00CF3F7C">
        <w:fldChar w:fldCharType="begin"/>
      </w:r>
      <w:r w:rsidR="00CF3F7C">
        <w:instrText xml:space="preserve"> REF _Ref59006169 \h </w:instrText>
      </w:r>
      <w:r w:rsidR="00CF3F7C">
        <w:fldChar w:fldCharType="separate"/>
      </w:r>
      <w:r w:rsidR="00083488">
        <w:t xml:space="preserve">Figure </w:t>
      </w:r>
      <w:r w:rsidR="00083488">
        <w:rPr>
          <w:noProof/>
        </w:rPr>
        <w:t>6</w:t>
      </w:r>
      <w:r w:rsidR="00CF3F7C">
        <w:fldChar w:fldCharType="end"/>
      </w:r>
      <w:r w:rsidR="00CF3F7C">
        <w:t xml:space="preserve"> provides the C2 atomic model formal specification and pseudo-code.</w:t>
      </w:r>
    </w:p>
    <w:p w14:paraId="31E4D769" w14:textId="77777777" w:rsidR="00745A8E" w:rsidRDefault="00745A8E" w:rsidP="0019457C"/>
    <w:tbl>
      <w:tblPr>
        <w:tblStyle w:val="TableGridLight"/>
        <w:tblW w:w="0" w:type="auto"/>
        <w:tblLook w:val="04A0" w:firstRow="1" w:lastRow="0" w:firstColumn="1" w:lastColumn="0" w:noHBand="0" w:noVBand="1"/>
      </w:tblPr>
      <w:tblGrid>
        <w:gridCol w:w="4898"/>
        <w:gridCol w:w="4452"/>
      </w:tblGrid>
      <w:tr w:rsidR="00330578" w:rsidRPr="009B6757" w14:paraId="3012BF83" w14:textId="77777777" w:rsidTr="00DE4521">
        <w:tc>
          <w:tcPr>
            <w:tcW w:w="9350" w:type="dxa"/>
            <w:gridSpan w:val="2"/>
          </w:tcPr>
          <w:p w14:paraId="36FD5781" w14:textId="473DCF1F" w:rsidR="00330578" w:rsidRPr="009B6757" w:rsidRDefault="00330578" w:rsidP="00D57A04">
            <w:pPr>
              <w:spacing w:after="0"/>
              <w:rPr>
                <w:rFonts w:ascii="Courier New" w:hAnsi="Courier New" w:cs="Courier New"/>
                <w:b/>
                <w:bCs/>
                <w:sz w:val="18"/>
                <w:szCs w:val="18"/>
              </w:rPr>
            </w:pPr>
            <w:r>
              <w:rPr>
                <w:rFonts w:ascii="Courier New" w:hAnsi="Courier New" w:cs="Courier New"/>
                <w:b/>
                <w:bCs/>
                <w:sz w:val="18"/>
                <w:szCs w:val="18"/>
              </w:rPr>
              <w:t>C2 Atomic Model</w:t>
            </w:r>
            <w:r w:rsidRPr="00330578">
              <w:rPr>
                <w:rFonts w:ascii="Courier New" w:hAnsi="Courier New" w:cs="Courier New"/>
                <w:b/>
                <w:bCs/>
                <w:sz w:val="18"/>
                <w:szCs w:val="18"/>
              </w:rPr>
              <w:t xml:space="preserve"> = &lt;X, Y, S, </w:t>
            </w:r>
            <w:proofErr w:type="spellStart"/>
            <w:r w:rsidRPr="00330578">
              <w:rPr>
                <w:rFonts w:ascii="Courier New" w:hAnsi="Courier New" w:cs="Courier New"/>
                <w:b/>
                <w:bCs/>
                <w:sz w:val="18"/>
                <w:szCs w:val="18"/>
              </w:rPr>
              <w:t>δ</w:t>
            </w:r>
            <w:r w:rsidRPr="00330578">
              <w:rPr>
                <w:rFonts w:ascii="Courier New" w:hAnsi="Courier New" w:cs="Courier New"/>
                <w:b/>
                <w:bCs/>
                <w:sz w:val="18"/>
                <w:szCs w:val="18"/>
                <w:vertAlign w:val="subscript"/>
              </w:rPr>
              <w:t>ext</w:t>
            </w:r>
            <w:proofErr w:type="spellEnd"/>
            <w:r w:rsidRPr="00330578">
              <w:rPr>
                <w:rFonts w:ascii="Courier New" w:hAnsi="Courier New" w:cs="Courier New"/>
                <w:b/>
                <w:bCs/>
                <w:sz w:val="18"/>
                <w:szCs w:val="18"/>
              </w:rPr>
              <w:t xml:space="preserve">, </w:t>
            </w:r>
            <w:proofErr w:type="spellStart"/>
            <w:r w:rsidRPr="00330578">
              <w:rPr>
                <w:rFonts w:ascii="Courier New" w:hAnsi="Courier New" w:cs="Courier New"/>
                <w:b/>
                <w:bCs/>
                <w:sz w:val="18"/>
                <w:szCs w:val="18"/>
              </w:rPr>
              <w:t>δ</w:t>
            </w:r>
            <w:r w:rsidRPr="00330578">
              <w:rPr>
                <w:rFonts w:ascii="Courier New" w:hAnsi="Courier New" w:cs="Courier New"/>
                <w:b/>
                <w:bCs/>
                <w:sz w:val="18"/>
                <w:szCs w:val="18"/>
                <w:vertAlign w:val="subscript"/>
              </w:rPr>
              <w:t>int</w:t>
            </w:r>
            <w:proofErr w:type="spellEnd"/>
            <w:r w:rsidRPr="00330578">
              <w:rPr>
                <w:rFonts w:ascii="Courier New" w:hAnsi="Courier New" w:cs="Courier New"/>
                <w:b/>
                <w:bCs/>
                <w:sz w:val="18"/>
                <w:szCs w:val="18"/>
              </w:rPr>
              <w:t>, λ, ta&gt;</w:t>
            </w:r>
          </w:p>
        </w:tc>
      </w:tr>
      <w:tr w:rsidR="00DC18EB" w:rsidRPr="009B6757" w14:paraId="5BAE01D3" w14:textId="77777777" w:rsidTr="00DE4521">
        <w:tc>
          <w:tcPr>
            <w:tcW w:w="4898" w:type="dxa"/>
          </w:tcPr>
          <w:p w14:paraId="3337A0AC" w14:textId="77777777" w:rsidR="00DC18EB" w:rsidRPr="009B6757" w:rsidRDefault="00DC18EB" w:rsidP="00D57A04">
            <w:pPr>
              <w:spacing w:after="0"/>
              <w:rPr>
                <w:rFonts w:ascii="Courier New" w:hAnsi="Courier New" w:cs="Courier New"/>
                <w:b/>
                <w:bCs/>
                <w:sz w:val="18"/>
                <w:szCs w:val="18"/>
              </w:rPr>
            </w:pPr>
            <w:r w:rsidRPr="009B6757">
              <w:rPr>
                <w:rFonts w:ascii="Courier New" w:hAnsi="Courier New" w:cs="Courier New"/>
                <w:b/>
                <w:bCs/>
                <w:sz w:val="18"/>
                <w:szCs w:val="18"/>
              </w:rPr>
              <w:t>State Variables</w:t>
            </w:r>
          </w:p>
        </w:tc>
        <w:tc>
          <w:tcPr>
            <w:tcW w:w="4452" w:type="dxa"/>
          </w:tcPr>
          <w:p w14:paraId="781BC052" w14:textId="77777777" w:rsidR="00DC18EB" w:rsidRPr="009B6757" w:rsidRDefault="00DC18EB" w:rsidP="00D57A04">
            <w:pPr>
              <w:spacing w:after="0"/>
              <w:rPr>
                <w:rFonts w:ascii="Courier New" w:hAnsi="Courier New" w:cs="Courier New"/>
                <w:b/>
                <w:bCs/>
                <w:sz w:val="18"/>
                <w:szCs w:val="18"/>
              </w:rPr>
            </w:pPr>
            <w:r w:rsidRPr="009B6757">
              <w:rPr>
                <w:rFonts w:ascii="Courier New" w:hAnsi="Courier New" w:cs="Courier New"/>
                <w:b/>
                <w:bCs/>
                <w:sz w:val="18"/>
                <w:szCs w:val="18"/>
              </w:rPr>
              <w:t>Formal Specification</w:t>
            </w:r>
          </w:p>
        </w:tc>
      </w:tr>
      <w:tr w:rsidR="00DC18EB" w:rsidRPr="009B6757" w14:paraId="30E7E34B" w14:textId="77777777" w:rsidTr="00DE4521">
        <w:tc>
          <w:tcPr>
            <w:tcW w:w="4898" w:type="dxa"/>
          </w:tcPr>
          <w:p w14:paraId="7BD519AC" w14:textId="79CFE673" w:rsidR="00DC18EB" w:rsidRPr="009B6757" w:rsidRDefault="00DC18EB" w:rsidP="00D57A04">
            <w:pPr>
              <w:spacing w:after="0"/>
              <w:rPr>
                <w:rFonts w:ascii="Courier New" w:hAnsi="Courier New" w:cs="Courier New"/>
                <w:sz w:val="18"/>
                <w:szCs w:val="18"/>
              </w:rPr>
            </w:pPr>
            <w:r w:rsidRPr="009B6757">
              <w:rPr>
                <w:rFonts w:ascii="Courier New" w:hAnsi="Courier New" w:cs="Courier New"/>
                <w:sz w:val="18"/>
                <w:szCs w:val="18"/>
              </w:rPr>
              <w:t xml:space="preserve">Phase = </w:t>
            </w:r>
            <w:r w:rsidR="00282A87" w:rsidRPr="009B6757">
              <w:rPr>
                <w:rFonts w:ascii="Courier New" w:hAnsi="Courier New" w:cs="Courier New"/>
                <w:sz w:val="18"/>
                <w:szCs w:val="18"/>
              </w:rPr>
              <w:t>WAITING</w:t>
            </w:r>
          </w:p>
          <w:p w14:paraId="3D88D531" w14:textId="2D52D7DF" w:rsidR="00DC18EB" w:rsidRPr="009B6757" w:rsidRDefault="00DC18EB" w:rsidP="00D57A04">
            <w:pPr>
              <w:spacing w:after="0"/>
              <w:rPr>
                <w:rFonts w:ascii="Courier New" w:hAnsi="Courier New" w:cs="Courier New"/>
                <w:sz w:val="18"/>
                <w:szCs w:val="18"/>
              </w:rPr>
            </w:pPr>
            <w:r w:rsidRPr="009B6757">
              <w:rPr>
                <w:rFonts w:ascii="Courier New" w:hAnsi="Courier New" w:cs="Courier New"/>
                <w:sz w:val="18"/>
                <w:szCs w:val="18"/>
              </w:rPr>
              <w:t>Sigma = ∞</w:t>
            </w:r>
          </w:p>
          <w:p w14:paraId="31CA8B3E" w14:textId="77777777" w:rsidR="00DC18EB" w:rsidRPr="009B6757" w:rsidRDefault="00DC18EB" w:rsidP="00D57A04">
            <w:pPr>
              <w:spacing w:after="0"/>
              <w:rPr>
                <w:rFonts w:ascii="Courier New" w:hAnsi="Courier New" w:cs="Courier New"/>
                <w:sz w:val="18"/>
                <w:szCs w:val="18"/>
              </w:rPr>
            </w:pPr>
            <w:r w:rsidRPr="009B6757">
              <w:rPr>
                <w:rFonts w:ascii="Courier New" w:hAnsi="Courier New" w:cs="Courier New"/>
                <w:sz w:val="18"/>
                <w:szCs w:val="18"/>
              </w:rPr>
              <w:t>Aircraft Position</w:t>
            </w:r>
          </w:p>
          <w:p w14:paraId="424C9640" w14:textId="77777777" w:rsidR="00DC18EB" w:rsidRPr="009B6757" w:rsidRDefault="00DC18EB" w:rsidP="00D57A04">
            <w:pPr>
              <w:spacing w:after="0"/>
              <w:rPr>
                <w:rFonts w:ascii="Courier New" w:hAnsi="Courier New" w:cs="Courier New"/>
                <w:sz w:val="18"/>
                <w:szCs w:val="18"/>
              </w:rPr>
            </w:pPr>
            <w:r w:rsidRPr="009B6757">
              <w:rPr>
                <w:rFonts w:ascii="Courier New" w:hAnsi="Courier New" w:cs="Courier New"/>
                <w:sz w:val="18"/>
                <w:szCs w:val="18"/>
              </w:rPr>
              <w:t>Detected Position</w:t>
            </w:r>
          </w:p>
          <w:p w14:paraId="6F01101E" w14:textId="77777777" w:rsidR="00DC18EB" w:rsidRPr="009B6757" w:rsidRDefault="00DC18EB" w:rsidP="00D57A04">
            <w:pPr>
              <w:spacing w:after="0"/>
              <w:rPr>
                <w:rFonts w:ascii="Courier New" w:hAnsi="Courier New" w:cs="Courier New"/>
                <w:sz w:val="18"/>
                <w:szCs w:val="18"/>
              </w:rPr>
            </w:pPr>
            <w:r w:rsidRPr="009B6757">
              <w:rPr>
                <w:rFonts w:ascii="Courier New" w:hAnsi="Courier New" w:cs="Courier New"/>
                <w:sz w:val="18"/>
                <w:szCs w:val="18"/>
              </w:rPr>
              <w:t>Gunner Position</w:t>
            </w:r>
          </w:p>
          <w:p w14:paraId="6A001BEE" w14:textId="18F22C0C" w:rsidR="00DC18EB" w:rsidRPr="009B6757" w:rsidRDefault="00DC18EB" w:rsidP="00D57A04">
            <w:pPr>
              <w:spacing w:after="0"/>
              <w:rPr>
                <w:rFonts w:ascii="Courier New" w:hAnsi="Courier New" w:cs="Courier New"/>
                <w:sz w:val="18"/>
                <w:szCs w:val="18"/>
              </w:rPr>
            </w:pPr>
            <w:r w:rsidRPr="009B6757">
              <w:rPr>
                <w:rFonts w:ascii="Courier New" w:hAnsi="Courier New" w:cs="Courier New"/>
                <w:sz w:val="18"/>
                <w:szCs w:val="18"/>
              </w:rPr>
              <w:t>Gunner ID</w:t>
            </w:r>
          </w:p>
          <w:p w14:paraId="1D907A90" w14:textId="41489C88" w:rsidR="00282A87" w:rsidRPr="009B6757" w:rsidRDefault="00282A87" w:rsidP="00D57A04">
            <w:pPr>
              <w:spacing w:after="0"/>
              <w:rPr>
                <w:rFonts w:ascii="Courier New" w:hAnsi="Courier New" w:cs="Courier New"/>
                <w:sz w:val="18"/>
                <w:szCs w:val="18"/>
              </w:rPr>
            </w:pPr>
            <w:r w:rsidRPr="009B6757">
              <w:rPr>
                <w:rFonts w:ascii="Courier New" w:hAnsi="Courier New" w:cs="Courier New"/>
                <w:sz w:val="18"/>
                <w:szCs w:val="18"/>
              </w:rPr>
              <w:t>Gunner Range</w:t>
            </w:r>
          </w:p>
          <w:p w14:paraId="38EC3F64" w14:textId="77777777" w:rsidR="00DC18EB" w:rsidRPr="009B6757" w:rsidRDefault="00DC18EB" w:rsidP="00D57A04">
            <w:pPr>
              <w:spacing w:after="0"/>
              <w:rPr>
                <w:rFonts w:ascii="Courier New" w:hAnsi="Courier New" w:cs="Courier New"/>
                <w:sz w:val="18"/>
                <w:szCs w:val="18"/>
              </w:rPr>
            </w:pPr>
            <w:r w:rsidRPr="009B6757">
              <w:rPr>
                <w:rFonts w:ascii="Courier New" w:hAnsi="Courier New" w:cs="Courier New"/>
                <w:sz w:val="18"/>
                <w:szCs w:val="18"/>
              </w:rPr>
              <w:t>C2 Position</w:t>
            </w:r>
          </w:p>
          <w:p w14:paraId="41C940EF" w14:textId="4ABD2D62" w:rsidR="00A349D9" w:rsidRPr="009B6757" w:rsidRDefault="00A349D9" w:rsidP="00D57A04">
            <w:pPr>
              <w:spacing w:after="0"/>
              <w:rPr>
                <w:rFonts w:ascii="Courier New" w:hAnsi="Courier New" w:cs="Courier New"/>
                <w:sz w:val="18"/>
                <w:szCs w:val="18"/>
              </w:rPr>
            </w:pPr>
            <w:r w:rsidRPr="009B6757">
              <w:rPr>
                <w:rFonts w:ascii="Courier New" w:hAnsi="Courier New" w:cs="Courier New"/>
                <w:sz w:val="18"/>
                <w:szCs w:val="18"/>
              </w:rPr>
              <w:t>Distance Gunner-Aircraft</w:t>
            </w:r>
          </w:p>
        </w:tc>
        <w:tc>
          <w:tcPr>
            <w:tcW w:w="4452" w:type="dxa"/>
          </w:tcPr>
          <w:p w14:paraId="60CCDF0C" w14:textId="72E2A871" w:rsidR="00DC18EB" w:rsidRPr="009B6757" w:rsidRDefault="00DC18EB" w:rsidP="00D57A04">
            <w:pPr>
              <w:spacing w:after="0"/>
              <w:rPr>
                <w:rFonts w:ascii="Courier New" w:hAnsi="Courier New" w:cs="Courier New"/>
                <w:sz w:val="18"/>
                <w:szCs w:val="18"/>
              </w:rPr>
            </w:pPr>
            <w:r w:rsidRPr="009B6757">
              <w:rPr>
                <w:rFonts w:ascii="Courier New" w:hAnsi="Courier New" w:cs="Courier New"/>
                <w:sz w:val="18"/>
                <w:szCs w:val="18"/>
              </w:rPr>
              <w:t>X = {Detected Position, Missile Status, Gunner Status}</w:t>
            </w:r>
          </w:p>
          <w:p w14:paraId="2E95C17A" w14:textId="7764E613" w:rsidR="00DC18EB" w:rsidRPr="009B6757" w:rsidRDefault="00DC18EB" w:rsidP="00D57A04">
            <w:pPr>
              <w:spacing w:after="0"/>
              <w:rPr>
                <w:rFonts w:ascii="Courier New" w:hAnsi="Courier New" w:cs="Courier New"/>
                <w:sz w:val="18"/>
                <w:szCs w:val="18"/>
              </w:rPr>
            </w:pPr>
            <w:r w:rsidRPr="009B6757">
              <w:rPr>
                <w:rFonts w:ascii="Courier New" w:hAnsi="Courier New" w:cs="Courier New"/>
                <w:sz w:val="18"/>
                <w:szCs w:val="18"/>
              </w:rPr>
              <w:t>Y = {Order}</w:t>
            </w:r>
          </w:p>
          <w:p w14:paraId="422C314C" w14:textId="38C3107E" w:rsidR="00DC18EB" w:rsidRPr="009B6757" w:rsidRDefault="00DC18EB" w:rsidP="00D57A04">
            <w:pPr>
              <w:spacing w:after="0"/>
              <w:rPr>
                <w:rFonts w:ascii="Courier New" w:hAnsi="Courier New" w:cs="Courier New"/>
                <w:sz w:val="18"/>
                <w:szCs w:val="18"/>
              </w:rPr>
            </w:pPr>
            <w:r w:rsidRPr="009B6757">
              <w:rPr>
                <w:rFonts w:ascii="Courier New" w:hAnsi="Courier New" w:cs="Courier New"/>
                <w:sz w:val="18"/>
                <w:szCs w:val="18"/>
              </w:rPr>
              <w:t>S = {Phase,</w:t>
            </w:r>
            <w:r w:rsidR="00282A87" w:rsidRPr="009B6757">
              <w:rPr>
                <w:rFonts w:ascii="Courier New" w:hAnsi="Courier New" w:cs="Courier New"/>
                <w:sz w:val="18"/>
                <w:szCs w:val="18"/>
              </w:rPr>
              <w:t xml:space="preserve"> Sigma, </w:t>
            </w:r>
            <w:r w:rsidRPr="009B6757">
              <w:rPr>
                <w:rFonts w:ascii="Courier New" w:hAnsi="Courier New" w:cs="Courier New"/>
                <w:sz w:val="18"/>
                <w:szCs w:val="18"/>
              </w:rPr>
              <w:t>Aircraft Position, Detected Position,</w:t>
            </w:r>
            <w:r w:rsidR="00A349D9" w:rsidRPr="009B6757">
              <w:rPr>
                <w:rFonts w:ascii="Courier New" w:hAnsi="Courier New" w:cs="Courier New"/>
                <w:sz w:val="18"/>
                <w:szCs w:val="18"/>
              </w:rPr>
              <w:t xml:space="preserve"> Gunner Position, Gunner ID, Gunner Range, C2 Position, Distance Gunner-Aircraft</w:t>
            </w:r>
            <w:r w:rsidRPr="009B6757">
              <w:rPr>
                <w:rFonts w:ascii="Courier New" w:hAnsi="Courier New" w:cs="Courier New"/>
                <w:sz w:val="18"/>
                <w:szCs w:val="18"/>
              </w:rPr>
              <w:t>}</w:t>
            </w:r>
          </w:p>
          <w:p w14:paraId="346C117E" w14:textId="77777777" w:rsidR="00DC18EB" w:rsidRPr="009B6757" w:rsidRDefault="00DC18EB" w:rsidP="00D57A04">
            <w:pPr>
              <w:spacing w:after="0"/>
              <w:rPr>
                <w:rFonts w:ascii="Courier New" w:hAnsi="Courier New" w:cs="Courier New"/>
                <w:sz w:val="18"/>
                <w:szCs w:val="18"/>
              </w:rPr>
            </w:pPr>
          </w:p>
        </w:tc>
      </w:tr>
      <w:tr w:rsidR="00DC18EB" w:rsidRPr="009B6757" w14:paraId="7B41BAE7" w14:textId="77777777" w:rsidTr="00DE4521">
        <w:tc>
          <w:tcPr>
            <w:tcW w:w="9350" w:type="dxa"/>
            <w:gridSpan w:val="2"/>
          </w:tcPr>
          <w:p w14:paraId="4B0789E4" w14:textId="77777777" w:rsidR="00DC18EB" w:rsidRPr="009B6757" w:rsidRDefault="00DC18EB" w:rsidP="00D57A04">
            <w:pPr>
              <w:spacing w:after="0"/>
              <w:rPr>
                <w:rFonts w:ascii="Courier New" w:hAnsi="Courier New" w:cs="Courier New"/>
                <w:b/>
                <w:bCs/>
                <w:sz w:val="18"/>
                <w:szCs w:val="18"/>
              </w:rPr>
            </w:pPr>
            <w:r w:rsidRPr="009B6757">
              <w:rPr>
                <w:rFonts w:ascii="Courier New" w:hAnsi="Courier New" w:cs="Courier New"/>
                <w:b/>
                <w:bCs/>
                <w:sz w:val="18"/>
                <w:szCs w:val="18"/>
              </w:rPr>
              <w:t>Functions</w:t>
            </w:r>
          </w:p>
        </w:tc>
      </w:tr>
      <w:tr w:rsidR="00DC18EB" w:rsidRPr="009B6757" w14:paraId="7BCA9901" w14:textId="77777777" w:rsidTr="00DE4521">
        <w:tc>
          <w:tcPr>
            <w:tcW w:w="9350" w:type="dxa"/>
            <w:gridSpan w:val="2"/>
          </w:tcPr>
          <w:p w14:paraId="23AC3046" w14:textId="104D8990" w:rsidR="00DC18EB" w:rsidRPr="009B6757" w:rsidRDefault="00DC18EB" w:rsidP="00D57A04">
            <w:pPr>
              <w:spacing w:after="0"/>
              <w:rPr>
                <w:rFonts w:ascii="Courier New" w:hAnsi="Courier New" w:cs="Courier New"/>
                <w:sz w:val="18"/>
                <w:szCs w:val="18"/>
              </w:rPr>
            </w:pPr>
            <w:proofErr w:type="spellStart"/>
            <w:r w:rsidRPr="009B6757">
              <w:rPr>
                <w:rFonts w:ascii="Courier New" w:hAnsi="Courier New" w:cs="Courier New"/>
                <w:b/>
                <w:bCs/>
                <w:sz w:val="18"/>
                <w:szCs w:val="18"/>
              </w:rPr>
              <w:t>δ</w:t>
            </w:r>
            <w:r w:rsidRPr="009B6757">
              <w:rPr>
                <w:rFonts w:ascii="Courier New" w:hAnsi="Courier New" w:cs="Courier New"/>
                <w:b/>
                <w:bCs/>
                <w:sz w:val="18"/>
                <w:szCs w:val="18"/>
                <w:vertAlign w:val="subscript"/>
              </w:rPr>
              <w:t>ext</w:t>
            </w:r>
            <w:proofErr w:type="spellEnd"/>
            <w:r w:rsidRPr="009B6757">
              <w:rPr>
                <w:rFonts w:ascii="Courier New" w:hAnsi="Courier New" w:cs="Courier New"/>
                <w:b/>
                <w:bCs/>
                <w:sz w:val="18"/>
                <w:szCs w:val="18"/>
              </w:rPr>
              <w:t xml:space="preserve"> (s, e, x = </w:t>
            </w:r>
            <w:r w:rsidR="004409BB" w:rsidRPr="009B6757">
              <w:rPr>
                <w:rFonts w:ascii="Courier New" w:hAnsi="Courier New" w:cs="Courier New"/>
                <w:b/>
                <w:bCs/>
                <w:sz w:val="18"/>
                <w:szCs w:val="18"/>
              </w:rPr>
              <w:t>Detected Position, Missile Status, Gunner Status</w:t>
            </w:r>
            <w:r w:rsidRPr="009B6757">
              <w:rPr>
                <w:rFonts w:ascii="Courier New" w:hAnsi="Courier New" w:cs="Courier New"/>
                <w:b/>
                <w:bCs/>
                <w:sz w:val="18"/>
                <w:szCs w:val="18"/>
              </w:rPr>
              <w:t>)</w:t>
            </w:r>
            <w:r w:rsidRPr="009B6757">
              <w:rPr>
                <w:rFonts w:ascii="Courier New" w:hAnsi="Courier New" w:cs="Courier New"/>
                <w:sz w:val="18"/>
                <w:szCs w:val="18"/>
              </w:rPr>
              <w:t xml:space="preserve"> {</w:t>
            </w:r>
          </w:p>
          <w:p w14:paraId="52F167BB" w14:textId="3F192FFB" w:rsidR="004409BB" w:rsidRPr="009B6757" w:rsidRDefault="004409BB" w:rsidP="00D57A04">
            <w:pPr>
              <w:spacing w:after="0"/>
              <w:ind w:left="720"/>
              <w:rPr>
                <w:rFonts w:ascii="Courier New" w:hAnsi="Courier New" w:cs="Courier New"/>
                <w:sz w:val="18"/>
                <w:szCs w:val="18"/>
              </w:rPr>
            </w:pPr>
            <w:r w:rsidRPr="009B6757">
              <w:rPr>
                <w:rFonts w:ascii="Courier New" w:hAnsi="Courier New" w:cs="Courier New"/>
                <w:sz w:val="18"/>
                <w:szCs w:val="18"/>
              </w:rPr>
              <w:t>if (x = Gunner Status) {</w:t>
            </w:r>
          </w:p>
          <w:p w14:paraId="746247A0" w14:textId="57C81C6B" w:rsidR="004409BB" w:rsidRPr="009B6757" w:rsidRDefault="004409BB" w:rsidP="00D57A04">
            <w:pPr>
              <w:spacing w:after="0"/>
              <w:ind w:left="1080"/>
              <w:rPr>
                <w:rFonts w:ascii="Courier New" w:hAnsi="Courier New" w:cs="Courier New"/>
                <w:sz w:val="18"/>
                <w:szCs w:val="18"/>
              </w:rPr>
            </w:pPr>
            <w:r w:rsidRPr="009B6757">
              <w:rPr>
                <w:rFonts w:ascii="Courier New" w:hAnsi="Courier New" w:cs="Courier New"/>
                <w:sz w:val="18"/>
                <w:szCs w:val="18"/>
              </w:rPr>
              <w:t>if (Phase = DECISION MAKING) {</w:t>
            </w:r>
          </w:p>
          <w:p w14:paraId="672A51D3" w14:textId="3102BEF7" w:rsidR="004409BB" w:rsidRPr="009B6757" w:rsidRDefault="004409BB" w:rsidP="00D57A04">
            <w:pPr>
              <w:spacing w:after="0"/>
              <w:ind w:left="1440"/>
              <w:rPr>
                <w:rFonts w:ascii="Courier New" w:hAnsi="Courier New" w:cs="Courier New"/>
                <w:sz w:val="18"/>
                <w:szCs w:val="18"/>
              </w:rPr>
            </w:pPr>
            <w:r w:rsidRPr="009B6757">
              <w:rPr>
                <w:rFonts w:ascii="Courier New" w:hAnsi="Courier New" w:cs="Courier New"/>
                <w:sz w:val="18"/>
                <w:szCs w:val="18"/>
              </w:rPr>
              <w:t>get gunner ID and gunner position</w:t>
            </w:r>
          </w:p>
          <w:p w14:paraId="5164C599" w14:textId="762D9EF0" w:rsidR="004409BB" w:rsidRPr="009B6757" w:rsidRDefault="004409BB" w:rsidP="00D57A04">
            <w:pPr>
              <w:spacing w:after="0"/>
              <w:ind w:left="1440"/>
              <w:rPr>
                <w:rFonts w:ascii="Courier New" w:hAnsi="Courier New" w:cs="Courier New"/>
                <w:sz w:val="18"/>
                <w:szCs w:val="18"/>
              </w:rPr>
            </w:pPr>
            <w:r w:rsidRPr="009B6757">
              <w:rPr>
                <w:rFonts w:ascii="Courier New" w:hAnsi="Courier New" w:cs="Courier New"/>
                <w:sz w:val="18"/>
                <w:szCs w:val="18"/>
              </w:rPr>
              <w:t>get distance between gunner and aircraft</w:t>
            </w:r>
          </w:p>
          <w:p w14:paraId="73FC5CC5" w14:textId="77777777" w:rsidR="00AD4855" w:rsidRPr="009B6757" w:rsidRDefault="004409BB" w:rsidP="00D57A04">
            <w:pPr>
              <w:spacing w:after="0"/>
              <w:ind w:left="1440"/>
              <w:rPr>
                <w:rFonts w:ascii="Courier New" w:hAnsi="Courier New" w:cs="Courier New"/>
                <w:sz w:val="18"/>
                <w:szCs w:val="18"/>
              </w:rPr>
            </w:pPr>
            <w:r w:rsidRPr="009B6757">
              <w:rPr>
                <w:rFonts w:ascii="Courier New" w:hAnsi="Courier New" w:cs="Courier New"/>
                <w:sz w:val="18"/>
                <w:szCs w:val="18"/>
              </w:rPr>
              <w:t xml:space="preserve">if (distance </w:t>
            </w:r>
            <w:r w:rsidR="00AD4855" w:rsidRPr="009B6757">
              <w:rPr>
                <w:rFonts w:ascii="Courier New" w:hAnsi="Courier New" w:cs="Courier New"/>
                <w:sz w:val="18"/>
                <w:szCs w:val="18"/>
              </w:rPr>
              <w:t>gunner-aircraft &lt; gunner range) {</w:t>
            </w:r>
          </w:p>
          <w:p w14:paraId="0E231507" w14:textId="098B8076" w:rsidR="00AD4855" w:rsidRPr="009B6757" w:rsidRDefault="00AD4855" w:rsidP="00D57A04">
            <w:pPr>
              <w:spacing w:after="0"/>
              <w:ind w:left="1800"/>
              <w:rPr>
                <w:rFonts w:ascii="Courier New" w:hAnsi="Courier New" w:cs="Courier New"/>
                <w:sz w:val="18"/>
                <w:szCs w:val="18"/>
              </w:rPr>
            </w:pPr>
            <w:r w:rsidRPr="009B6757">
              <w:rPr>
                <w:rFonts w:ascii="Courier New" w:hAnsi="Courier New" w:cs="Courier New"/>
                <w:sz w:val="18"/>
                <w:szCs w:val="18"/>
              </w:rPr>
              <w:t>Phase = ORDERING</w:t>
            </w:r>
          </w:p>
          <w:p w14:paraId="47CBDA1A" w14:textId="2E5C73DD" w:rsidR="00AD4855" w:rsidRPr="009B6757" w:rsidRDefault="00AD4855" w:rsidP="00D57A04">
            <w:pPr>
              <w:spacing w:after="0"/>
              <w:ind w:left="1800"/>
              <w:rPr>
                <w:rFonts w:ascii="Courier New" w:hAnsi="Courier New" w:cs="Courier New"/>
                <w:sz w:val="18"/>
                <w:szCs w:val="18"/>
              </w:rPr>
            </w:pPr>
            <w:r w:rsidRPr="009B6757">
              <w:rPr>
                <w:rFonts w:ascii="Courier New" w:hAnsi="Courier New" w:cs="Courier New"/>
                <w:sz w:val="18"/>
                <w:szCs w:val="18"/>
              </w:rPr>
              <w:t>Sigma = 0</w:t>
            </w:r>
          </w:p>
          <w:p w14:paraId="311630A3" w14:textId="39B22045" w:rsidR="00AD4855" w:rsidRPr="009B6757" w:rsidRDefault="00AD4855" w:rsidP="00D57A04">
            <w:pPr>
              <w:spacing w:after="0"/>
              <w:ind w:left="1440"/>
              <w:rPr>
                <w:rFonts w:ascii="Courier New" w:hAnsi="Courier New" w:cs="Courier New"/>
                <w:sz w:val="18"/>
                <w:szCs w:val="18"/>
              </w:rPr>
            </w:pPr>
            <w:r w:rsidRPr="009B6757">
              <w:rPr>
                <w:rFonts w:ascii="Courier New" w:hAnsi="Courier New" w:cs="Courier New"/>
                <w:sz w:val="18"/>
                <w:szCs w:val="18"/>
              </w:rPr>
              <w:t>}</w:t>
            </w:r>
          </w:p>
          <w:p w14:paraId="018CD149" w14:textId="1017EC7D" w:rsidR="00AD4855" w:rsidRPr="009B6757" w:rsidRDefault="00AD4855" w:rsidP="00D57A04">
            <w:pPr>
              <w:spacing w:after="0"/>
              <w:ind w:left="1080"/>
              <w:rPr>
                <w:rFonts w:ascii="Courier New" w:hAnsi="Courier New" w:cs="Courier New"/>
                <w:sz w:val="18"/>
                <w:szCs w:val="18"/>
              </w:rPr>
            </w:pPr>
            <w:r w:rsidRPr="009B6757">
              <w:rPr>
                <w:rFonts w:ascii="Courier New" w:hAnsi="Courier New" w:cs="Courier New"/>
                <w:sz w:val="18"/>
                <w:szCs w:val="18"/>
              </w:rPr>
              <w:t>}</w:t>
            </w:r>
          </w:p>
          <w:p w14:paraId="00D82CA7" w14:textId="250B888A" w:rsidR="00AD4855" w:rsidRPr="009B6757" w:rsidRDefault="00AD4855" w:rsidP="00D57A04">
            <w:pPr>
              <w:spacing w:after="0"/>
              <w:ind w:left="720"/>
              <w:rPr>
                <w:rFonts w:ascii="Courier New" w:hAnsi="Courier New" w:cs="Courier New"/>
                <w:sz w:val="18"/>
                <w:szCs w:val="18"/>
              </w:rPr>
            </w:pPr>
            <w:r w:rsidRPr="009B6757">
              <w:rPr>
                <w:rFonts w:ascii="Courier New" w:hAnsi="Courier New" w:cs="Courier New"/>
                <w:sz w:val="18"/>
                <w:szCs w:val="18"/>
              </w:rPr>
              <w:t>}</w:t>
            </w:r>
          </w:p>
          <w:p w14:paraId="6FDC325C" w14:textId="432103F8" w:rsidR="00AD4855" w:rsidRPr="009B6757" w:rsidRDefault="00AD4855" w:rsidP="00D57A04">
            <w:pPr>
              <w:spacing w:after="0"/>
              <w:ind w:left="720"/>
              <w:rPr>
                <w:rFonts w:ascii="Courier New" w:hAnsi="Courier New" w:cs="Courier New"/>
                <w:sz w:val="18"/>
                <w:szCs w:val="18"/>
              </w:rPr>
            </w:pPr>
            <w:r w:rsidRPr="009B6757">
              <w:rPr>
                <w:rFonts w:ascii="Courier New" w:hAnsi="Courier New" w:cs="Courier New"/>
                <w:sz w:val="18"/>
                <w:szCs w:val="18"/>
              </w:rPr>
              <w:t>if (x = Missile Status) {</w:t>
            </w:r>
          </w:p>
          <w:p w14:paraId="64A215D6" w14:textId="65938E04" w:rsidR="00AD4855" w:rsidRPr="009B6757" w:rsidRDefault="00AD4855" w:rsidP="00D57A04">
            <w:pPr>
              <w:spacing w:after="0"/>
              <w:ind w:left="1080"/>
              <w:rPr>
                <w:rFonts w:ascii="Courier New" w:hAnsi="Courier New" w:cs="Courier New"/>
                <w:sz w:val="18"/>
                <w:szCs w:val="18"/>
              </w:rPr>
            </w:pPr>
            <w:r w:rsidRPr="009B6757">
              <w:rPr>
                <w:rFonts w:ascii="Courier New" w:hAnsi="Courier New" w:cs="Courier New"/>
                <w:sz w:val="18"/>
                <w:szCs w:val="18"/>
              </w:rPr>
              <w:t>if (Missile Status is no hit) {</w:t>
            </w:r>
          </w:p>
          <w:p w14:paraId="68BC0F0F" w14:textId="59CCFF9C" w:rsidR="00AD4855" w:rsidRPr="009B6757" w:rsidRDefault="00AD4855" w:rsidP="00D57A04">
            <w:pPr>
              <w:spacing w:after="0"/>
              <w:ind w:left="1440"/>
              <w:rPr>
                <w:rFonts w:ascii="Courier New" w:hAnsi="Courier New" w:cs="Courier New"/>
                <w:sz w:val="18"/>
                <w:szCs w:val="18"/>
              </w:rPr>
            </w:pPr>
            <w:r w:rsidRPr="009B6757">
              <w:rPr>
                <w:rFonts w:ascii="Courier New" w:hAnsi="Courier New" w:cs="Courier New"/>
                <w:sz w:val="18"/>
                <w:szCs w:val="18"/>
              </w:rPr>
              <w:t>Phase = WAITING</w:t>
            </w:r>
          </w:p>
          <w:p w14:paraId="774A0C26" w14:textId="77777777" w:rsidR="00AD4855" w:rsidRPr="009B6757" w:rsidRDefault="00AD4855" w:rsidP="00D57A04">
            <w:pPr>
              <w:spacing w:after="0"/>
              <w:ind w:left="1440"/>
              <w:rPr>
                <w:rFonts w:ascii="Courier New" w:hAnsi="Courier New" w:cs="Courier New"/>
                <w:sz w:val="18"/>
                <w:szCs w:val="18"/>
              </w:rPr>
            </w:pPr>
            <w:r w:rsidRPr="009B6757">
              <w:rPr>
                <w:rFonts w:ascii="Courier New" w:hAnsi="Courier New" w:cs="Courier New"/>
                <w:sz w:val="18"/>
                <w:szCs w:val="18"/>
              </w:rPr>
              <w:t>Sigma = ∞</w:t>
            </w:r>
          </w:p>
          <w:p w14:paraId="248AE4F0" w14:textId="55590BBD" w:rsidR="00AD4855" w:rsidRPr="009B6757" w:rsidRDefault="00AD4855" w:rsidP="00D57A04">
            <w:pPr>
              <w:spacing w:after="0"/>
              <w:ind w:left="1080"/>
              <w:rPr>
                <w:rFonts w:ascii="Courier New" w:hAnsi="Courier New" w:cs="Courier New"/>
                <w:sz w:val="18"/>
                <w:szCs w:val="18"/>
              </w:rPr>
            </w:pPr>
            <w:r w:rsidRPr="009B6757">
              <w:rPr>
                <w:rFonts w:ascii="Courier New" w:hAnsi="Courier New" w:cs="Courier New"/>
                <w:sz w:val="18"/>
                <w:szCs w:val="18"/>
              </w:rPr>
              <w:t>} else {</w:t>
            </w:r>
          </w:p>
          <w:p w14:paraId="5424353D" w14:textId="189FA424" w:rsidR="00AD4855" w:rsidRPr="009B6757" w:rsidRDefault="00AD4855" w:rsidP="00D57A04">
            <w:pPr>
              <w:spacing w:after="0"/>
              <w:ind w:left="1440"/>
              <w:rPr>
                <w:rFonts w:ascii="Courier New" w:hAnsi="Courier New" w:cs="Courier New"/>
                <w:sz w:val="18"/>
                <w:szCs w:val="18"/>
              </w:rPr>
            </w:pPr>
            <w:r w:rsidRPr="009B6757">
              <w:rPr>
                <w:rFonts w:ascii="Courier New" w:hAnsi="Courier New" w:cs="Courier New"/>
                <w:sz w:val="18"/>
                <w:szCs w:val="18"/>
              </w:rPr>
              <w:t>Phase = STANDING DOWN</w:t>
            </w:r>
          </w:p>
          <w:p w14:paraId="2E6B6CDA" w14:textId="77777777" w:rsidR="00AD4855" w:rsidRPr="009B6757" w:rsidRDefault="00AD4855" w:rsidP="00D57A04">
            <w:pPr>
              <w:spacing w:after="0"/>
              <w:ind w:left="1440"/>
              <w:rPr>
                <w:rFonts w:ascii="Courier New" w:hAnsi="Courier New" w:cs="Courier New"/>
                <w:sz w:val="18"/>
                <w:szCs w:val="18"/>
              </w:rPr>
            </w:pPr>
            <w:r w:rsidRPr="009B6757">
              <w:rPr>
                <w:rFonts w:ascii="Courier New" w:hAnsi="Courier New" w:cs="Courier New"/>
                <w:sz w:val="18"/>
                <w:szCs w:val="18"/>
              </w:rPr>
              <w:t>Sigma = ∞</w:t>
            </w:r>
          </w:p>
          <w:p w14:paraId="748B0A2E" w14:textId="028F539B" w:rsidR="00AD4855" w:rsidRPr="009B6757" w:rsidRDefault="00AD4855" w:rsidP="00D57A04">
            <w:pPr>
              <w:spacing w:after="0"/>
              <w:ind w:left="1080"/>
              <w:rPr>
                <w:rFonts w:ascii="Courier New" w:hAnsi="Courier New" w:cs="Courier New"/>
                <w:sz w:val="18"/>
                <w:szCs w:val="18"/>
              </w:rPr>
            </w:pPr>
            <w:r w:rsidRPr="009B6757">
              <w:rPr>
                <w:rFonts w:ascii="Courier New" w:hAnsi="Courier New" w:cs="Courier New"/>
                <w:sz w:val="18"/>
                <w:szCs w:val="18"/>
              </w:rPr>
              <w:t>}</w:t>
            </w:r>
          </w:p>
          <w:p w14:paraId="4F8702E0" w14:textId="7C767ED2" w:rsidR="00AD4855" w:rsidRPr="009B6757" w:rsidRDefault="00AD4855" w:rsidP="00D57A04">
            <w:pPr>
              <w:spacing w:after="0"/>
              <w:ind w:left="720"/>
              <w:rPr>
                <w:rFonts w:ascii="Courier New" w:hAnsi="Courier New" w:cs="Courier New"/>
                <w:sz w:val="18"/>
                <w:szCs w:val="18"/>
              </w:rPr>
            </w:pPr>
            <w:r w:rsidRPr="009B6757">
              <w:rPr>
                <w:rFonts w:ascii="Courier New" w:hAnsi="Courier New" w:cs="Courier New"/>
                <w:sz w:val="18"/>
                <w:szCs w:val="18"/>
              </w:rPr>
              <w:t>}</w:t>
            </w:r>
          </w:p>
          <w:p w14:paraId="375786B3" w14:textId="7158034D" w:rsidR="00AD4855" w:rsidRPr="009B6757" w:rsidRDefault="00AD4855" w:rsidP="00D57A04">
            <w:pPr>
              <w:spacing w:after="0"/>
              <w:ind w:left="720"/>
              <w:rPr>
                <w:rFonts w:ascii="Courier New" w:hAnsi="Courier New" w:cs="Courier New"/>
                <w:sz w:val="18"/>
                <w:szCs w:val="18"/>
              </w:rPr>
            </w:pPr>
            <w:r w:rsidRPr="009B6757">
              <w:rPr>
                <w:rFonts w:ascii="Courier New" w:hAnsi="Courier New" w:cs="Courier New"/>
                <w:sz w:val="18"/>
                <w:szCs w:val="18"/>
              </w:rPr>
              <w:t>if (x = Detected Position) {</w:t>
            </w:r>
          </w:p>
          <w:p w14:paraId="58839AF4" w14:textId="0E34EF95" w:rsidR="00AD4855" w:rsidRPr="009B6757" w:rsidRDefault="00AD4855" w:rsidP="00D57A04">
            <w:pPr>
              <w:spacing w:after="0"/>
              <w:ind w:left="1080"/>
              <w:rPr>
                <w:rFonts w:ascii="Courier New" w:hAnsi="Courier New" w:cs="Courier New"/>
                <w:sz w:val="18"/>
                <w:szCs w:val="18"/>
              </w:rPr>
            </w:pPr>
            <w:r w:rsidRPr="009B6757">
              <w:rPr>
                <w:rFonts w:ascii="Courier New" w:hAnsi="Courier New" w:cs="Courier New"/>
                <w:sz w:val="18"/>
                <w:szCs w:val="18"/>
              </w:rPr>
              <w:t>get aircraft position</w:t>
            </w:r>
          </w:p>
          <w:p w14:paraId="1FD7F2EC" w14:textId="65715FF2" w:rsidR="00AD4855" w:rsidRPr="009B6757" w:rsidRDefault="00AD4855" w:rsidP="00D57A04">
            <w:pPr>
              <w:spacing w:after="0"/>
              <w:ind w:left="1080"/>
              <w:rPr>
                <w:rFonts w:ascii="Courier New" w:hAnsi="Courier New" w:cs="Courier New"/>
                <w:sz w:val="18"/>
                <w:szCs w:val="18"/>
              </w:rPr>
            </w:pPr>
            <w:r w:rsidRPr="009B6757">
              <w:rPr>
                <w:rFonts w:ascii="Courier New" w:hAnsi="Courier New" w:cs="Courier New"/>
                <w:sz w:val="18"/>
                <w:szCs w:val="18"/>
              </w:rPr>
              <w:t>if (Phase = WAITING) {</w:t>
            </w:r>
          </w:p>
          <w:p w14:paraId="497AB8BB" w14:textId="7E4812D2" w:rsidR="00AD4855" w:rsidRPr="009B6757" w:rsidRDefault="00AD4855" w:rsidP="00D57A04">
            <w:pPr>
              <w:spacing w:after="0"/>
              <w:ind w:left="1440"/>
              <w:rPr>
                <w:rFonts w:ascii="Courier New" w:hAnsi="Courier New" w:cs="Courier New"/>
                <w:sz w:val="18"/>
                <w:szCs w:val="18"/>
              </w:rPr>
            </w:pPr>
            <w:r w:rsidRPr="009B6757">
              <w:rPr>
                <w:rFonts w:ascii="Courier New" w:hAnsi="Courier New" w:cs="Courier New"/>
                <w:sz w:val="18"/>
                <w:szCs w:val="18"/>
              </w:rPr>
              <w:t>Phase = DECISION MAKING</w:t>
            </w:r>
          </w:p>
          <w:p w14:paraId="2E06FE39" w14:textId="75C5B0C1" w:rsidR="00AD4855" w:rsidRPr="009B6757" w:rsidRDefault="00AD4855" w:rsidP="00D57A04">
            <w:pPr>
              <w:spacing w:after="0"/>
              <w:ind w:left="1440"/>
              <w:rPr>
                <w:rFonts w:ascii="Courier New" w:hAnsi="Courier New" w:cs="Courier New"/>
                <w:sz w:val="18"/>
                <w:szCs w:val="18"/>
              </w:rPr>
            </w:pPr>
            <w:r w:rsidRPr="009B6757">
              <w:rPr>
                <w:rFonts w:ascii="Courier New" w:hAnsi="Courier New" w:cs="Courier New"/>
                <w:sz w:val="18"/>
                <w:szCs w:val="18"/>
              </w:rPr>
              <w:t>Sigma = ∞</w:t>
            </w:r>
          </w:p>
          <w:p w14:paraId="3C1AE469" w14:textId="56B9E188" w:rsidR="00AD4855" w:rsidRPr="009B6757" w:rsidRDefault="00AD4855" w:rsidP="00D57A04">
            <w:pPr>
              <w:spacing w:after="0"/>
              <w:ind w:left="1080"/>
              <w:rPr>
                <w:rFonts w:ascii="Courier New" w:hAnsi="Courier New" w:cs="Courier New"/>
                <w:sz w:val="18"/>
                <w:szCs w:val="18"/>
              </w:rPr>
            </w:pPr>
            <w:r w:rsidRPr="009B6757">
              <w:rPr>
                <w:rFonts w:ascii="Courier New" w:hAnsi="Courier New" w:cs="Courier New"/>
                <w:sz w:val="18"/>
                <w:szCs w:val="18"/>
              </w:rPr>
              <w:t>}</w:t>
            </w:r>
          </w:p>
          <w:p w14:paraId="340E111F" w14:textId="1AB3AFA0" w:rsidR="00AD4855" w:rsidRPr="009B6757" w:rsidRDefault="00AD4855" w:rsidP="00D57A04">
            <w:pPr>
              <w:spacing w:after="0"/>
              <w:ind w:left="720"/>
              <w:rPr>
                <w:rFonts w:ascii="Courier New" w:hAnsi="Courier New" w:cs="Courier New"/>
                <w:sz w:val="18"/>
                <w:szCs w:val="18"/>
              </w:rPr>
            </w:pPr>
            <w:r w:rsidRPr="009B6757">
              <w:rPr>
                <w:rFonts w:ascii="Courier New" w:hAnsi="Courier New" w:cs="Courier New"/>
                <w:sz w:val="18"/>
                <w:szCs w:val="18"/>
              </w:rPr>
              <w:t>}</w:t>
            </w:r>
          </w:p>
          <w:p w14:paraId="5066AA14" w14:textId="77777777" w:rsidR="00DC18EB" w:rsidRPr="009B6757" w:rsidRDefault="00DC18EB" w:rsidP="00D57A04">
            <w:pPr>
              <w:spacing w:after="0"/>
              <w:rPr>
                <w:rFonts w:ascii="Courier New" w:hAnsi="Courier New" w:cs="Courier New"/>
                <w:sz w:val="18"/>
                <w:szCs w:val="18"/>
              </w:rPr>
            </w:pPr>
            <w:r w:rsidRPr="009B6757">
              <w:rPr>
                <w:rFonts w:ascii="Courier New" w:hAnsi="Courier New" w:cs="Courier New"/>
                <w:sz w:val="18"/>
                <w:szCs w:val="18"/>
              </w:rPr>
              <w:t>}</w:t>
            </w:r>
          </w:p>
          <w:p w14:paraId="006A8543" w14:textId="6E6D4B09" w:rsidR="00DC18EB" w:rsidRPr="009B6757" w:rsidRDefault="00DC18EB" w:rsidP="00D57A04">
            <w:pPr>
              <w:spacing w:after="0"/>
              <w:rPr>
                <w:rFonts w:ascii="Courier New" w:hAnsi="Courier New" w:cs="Courier New"/>
                <w:b/>
                <w:bCs/>
                <w:sz w:val="18"/>
                <w:szCs w:val="18"/>
              </w:rPr>
            </w:pPr>
            <w:proofErr w:type="spellStart"/>
            <w:r w:rsidRPr="009B6757">
              <w:rPr>
                <w:rFonts w:ascii="Courier New" w:hAnsi="Courier New" w:cs="Courier New"/>
                <w:b/>
                <w:bCs/>
                <w:sz w:val="18"/>
                <w:szCs w:val="18"/>
              </w:rPr>
              <w:t>δ</w:t>
            </w:r>
            <w:r w:rsidRPr="009B6757">
              <w:rPr>
                <w:rFonts w:ascii="Courier New" w:hAnsi="Courier New" w:cs="Courier New"/>
                <w:b/>
                <w:bCs/>
                <w:sz w:val="18"/>
                <w:szCs w:val="18"/>
                <w:vertAlign w:val="subscript"/>
              </w:rPr>
              <w:t>int</w:t>
            </w:r>
            <w:proofErr w:type="spellEnd"/>
            <w:r w:rsidRPr="009B6757">
              <w:rPr>
                <w:rFonts w:ascii="Courier New" w:hAnsi="Courier New" w:cs="Courier New"/>
                <w:b/>
                <w:bCs/>
                <w:sz w:val="18"/>
                <w:szCs w:val="18"/>
              </w:rPr>
              <w:t xml:space="preserve"> (s) </w:t>
            </w:r>
            <w:r w:rsidRPr="009B6757">
              <w:rPr>
                <w:rFonts w:ascii="Courier New" w:hAnsi="Courier New" w:cs="Courier New"/>
                <w:sz w:val="18"/>
                <w:szCs w:val="18"/>
              </w:rPr>
              <w:t>{</w:t>
            </w:r>
          </w:p>
          <w:p w14:paraId="11870A19" w14:textId="77777777" w:rsidR="00DC18EB" w:rsidRPr="009B6757" w:rsidRDefault="00DC18EB" w:rsidP="00D57A04">
            <w:pPr>
              <w:spacing w:after="0"/>
              <w:ind w:left="720"/>
              <w:rPr>
                <w:rFonts w:ascii="Courier New" w:hAnsi="Courier New" w:cs="Courier New"/>
                <w:sz w:val="18"/>
                <w:szCs w:val="18"/>
              </w:rPr>
            </w:pPr>
            <w:r w:rsidRPr="009B6757">
              <w:rPr>
                <w:rFonts w:ascii="Courier New" w:hAnsi="Courier New" w:cs="Courier New"/>
                <w:sz w:val="18"/>
                <w:szCs w:val="18"/>
              </w:rPr>
              <w:t>case Phase</w:t>
            </w:r>
          </w:p>
          <w:p w14:paraId="049B21C0" w14:textId="09204054" w:rsidR="00DC18EB" w:rsidRPr="009B6757" w:rsidRDefault="00DC18EB" w:rsidP="00D57A04">
            <w:pPr>
              <w:spacing w:after="0"/>
              <w:ind w:left="1440"/>
              <w:rPr>
                <w:rFonts w:ascii="Courier New" w:hAnsi="Courier New" w:cs="Courier New"/>
                <w:sz w:val="18"/>
                <w:szCs w:val="18"/>
              </w:rPr>
            </w:pPr>
            <w:r w:rsidRPr="009B6757">
              <w:rPr>
                <w:rFonts w:ascii="Courier New" w:hAnsi="Courier New" w:cs="Courier New"/>
                <w:sz w:val="18"/>
                <w:szCs w:val="18"/>
              </w:rPr>
              <w:t>ORDERING:</w:t>
            </w:r>
          </w:p>
          <w:p w14:paraId="4E6A785C" w14:textId="3D82F4CE" w:rsidR="00DC18EB" w:rsidRPr="009B6757" w:rsidRDefault="00DC18EB" w:rsidP="00D57A04">
            <w:pPr>
              <w:spacing w:after="0"/>
              <w:ind w:left="2160"/>
              <w:rPr>
                <w:rFonts w:ascii="Courier New" w:hAnsi="Courier New" w:cs="Courier New"/>
                <w:sz w:val="18"/>
                <w:szCs w:val="18"/>
              </w:rPr>
            </w:pPr>
            <w:r w:rsidRPr="009B6757">
              <w:rPr>
                <w:rFonts w:ascii="Courier New" w:hAnsi="Courier New" w:cs="Courier New"/>
                <w:sz w:val="18"/>
                <w:szCs w:val="18"/>
              </w:rPr>
              <w:t>Phase = WAITING</w:t>
            </w:r>
          </w:p>
          <w:p w14:paraId="65984D0E" w14:textId="2BD5A0B4" w:rsidR="00DC18EB" w:rsidRPr="009B6757" w:rsidRDefault="00DC18EB" w:rsidP="00D57A04">
            <w:pPr>
              <w:spacing w:after="0"/>
              <w:ind w:left="2160"/>
              <w:rPr>
                <w:rFonts w:ascii="Courier New" w:hAnsi="Courier New" w:cs="Courier New"/>
                <w:sz w:val="18"/>
                <w:szCs w:val="18"/>
              </w:rPr>
            </w:pPr>
            <w:r w:rsidRPr="009B6757">
              <w:rPr>
                <w:rFonts w:ascii="Courier New" w:hAnsi="Courier New" w:cs="Courier New"/>
                <w:sz w:val="18"/>
                <w:szCs w:val="18"/>
              </w:rPr>
              <w:t>Sigma = ∞</w:t>
            </w:r>
          </w:p>
          <w:p w14:paraId="1ED0FC56" w14:textId="77777777" w:rsidR="00DC18EB" w:rsidRPr="009B6757" w:rsidRDefault="00DC18EB" w:rsidP="00D57A04">
            <w:pPr>
              <w:spacing w:after="0"/>
              <w:rPr>
                <w:rFonts w:ascii="Courier New" w:hAnsi="Courier New" w:cs="Courier New"/>
                <w:sz w:val="18"/>
                <w:szCs w:val="18"/>
              </w:rPr>
            </w:pPr>
            <w:r w:rsidRPr="009B6757">
              <w:rPr>
                <w:rFonts w:ascii="Courier New" w:hAnsi="Courier New" w:cs="Courier New"/>
                <w:sz w:val="18"/>
                <w:szCs w:val="18"/>
              </w:rPr>
              <w:t>}</w:t>
            </w:r>
          </w:p>
          <w:p w14:paraId="431B5903" w14:textId="77777777" w:rsidR="00DC18EB" w:rsidRPr="009B6757" w:rsidRDefault="00DC18EB" w:rsidP="00D57A04">
            <w:pPr>
              <w:spacing w:after="0"/>
              <w:rPr>
                <w:rFonts w:ascii="Courier New" w:hAnsi="Courier New" w:cs="Courier New"/>
                <w:b/>
                <w:bCs/>
                <w:sz w:val="18"/>
                <w:szCs w:val="18"/>
              </w:rPr>
            </w:pPr>
            <w:r w:rsidRPr="009B6757">
              <w:rPr>
                <w:rFonts w:ascii="Courier New" w:hAnsi="Courier New" w:cs="Courier New"/>
                <w:b/>
                <w:bCs/>
                <w:sz w:val="18"/>
                <w:szCs w:val="18"/>
              </w:rPr>
              <w:t xml:space="preserve">λ(s) </w:t>
            </w:r>
            <w:r w:rsidRPr="009B6757">
              <w:rPr>
                <w:rFonts w:ascii="Courier New" w:hAnsi="Courier New" w:cs="Courier New"/>
                <w:sz w:val="18"/>
                <w:szCs w:val="18"/>
              </w:rPr>
              <w:t>{</w:t>
            </w:r>
          </w:p>
          <w:p w14:paraId="0B329BA3" w14:textId="2CAB63AF" w:rsidR="00DC18EB" w:rsidRPr="009B6757" w:rsidRDefault="00DC18EB" w:rsidP="00D57A04">
            <w:pPr>
              <w:spacing w:after="0"/>
              <w:ind w:left="720"/>
              <w:rPr>
                <w:rFonts w:ascii="Courier New" w:hAnsi="Courier New" w:cs="Courier New"/>
                <w:sz w:val="18"/>
                <w:szCs w:val="18"/>
              </w:rPr>
            </w:pPr>
            <w:r w:rsidRPr="009B6757">
              <w:rPr>
                <w:rFonts w:ascii="Courier New" w:hAnsi="Courier New" w:cs="Courier New"/>
                <w:sz w:val="18"/>
                <w:szCs w:val="18"/>
              </w:rPr>
              <w:t>if (Phase = ORDERING) {</w:t>
            </w:r>
          </w:p>
          <w:p w14:paraId="2F8983FF" w14:textId="37B6D388" w:rsidR="00DC18EB" w:rsidRPr="009B6757" w:rsidRDefault="00DC18EB" w:rsidP="00D57A04">
            <w:pPr>
              <w:spacing w:after="0"/>
              <w:ind w:left="1440"/>
              <w:rPr>
                <w:rFonts w:ascii="Courier New" w:hAnsi="Courier New" w:cs="Courier New"/>
                <w:i/>
                <w:iCs/>
                <w:sz w:val="18"/>
                <w:szCs w:val="18"/>
              </w:rPr>
            </w:pPr>
            <w:r w:rsidRPr="009B6757">
              <w:rPr>
                <w:rFonts w:ascii="Courier New" w:hAnsi="Courier New" w:cs="Courier New"/>
                <w:sz w:val="18"/>
                <w:szCs w:val="18"/>
              </w:rPr>
              <w:t xml:space="preserve">Output </w:t>
            </w:r>
            <w:r w:rsidR="004409BB" w:rsidRPr="009B6757">
              <w:rPr>
                <w:rFonts w:ascii="Courier New" w:hAnsi="Courier New" w:cs="Courier New"/>
                <w:sz w:val="18"/>
                <w:szCs w:val="18"/>
              </w:rPr>
              <w:t>order to gunner</w:t>
            </w:r>
          </w:p>
          <w:p w14:paraId="4999A7ED" w14:textId="77777777" w:rsidR="00DC18EB" w:rsidRPr="009B6757" w:rsidRDefault="00DC18EB" w:rsidP="00D57A04">
            <w:pPr>
              <w:spacing w:after="0"/>
              <w:ind w:left="720"/>
              <w:rPr>
                <w:rFonts w:ascii="Courier New" w:hAnsi="Courier New" w:cs="Courier New"/>
                <w:sz w:val="18"/>
                <w:szCs w:val="18"/>
              </w:rPr>
            </w:pPr>
            <w:r w:rsidRPr="009B6757">
              <w:rPr>
                <w:rFonts w:ascii="Courier New" w:hAnsi="Courier New" w:cs="Courier New"/>
                <w:sz w:val="18"/>
                <w:szCs w:val="18"/>
              </w:rPr>
              <w:t>}</w:t>
            </w:r>
          </w:p>
          <w:p w14:paraId="26CC0438" w14:textId="77777777" w:rsidR="00DC18EB" w:rsidRPr="009B6757" w:rsidRDefault="00DC18EB" w:rsidP="00D57A04">
            <w:pPr>
              <w:keepNext/>
              <w:spacing w:after="0"/>
              <w:rPr>
                <w:rFonts w:ascii="Courier New" w:hAnsi="Courier New" w:cs="Courier New"/>
                <w:sz w:val="18"/>
                <w:szCs w:val="18"/>
              </w:rPr>
            </w:pPr>
            <w:r w:rsidRPr="009B6757">
              <w:rPr>
                <w:rFonts w:ascii="Courier New" w:hAnsi="Courier New" w:cs="Courier New"/>
                <w:sz w:val="18"/>
                <w:szCs w:val="18"/>
              </w:rPr>
              <w:t>}</w:t>
            </w:r>
          </w:p>
        </w:tc>
      </w:tr>
    </w:tbl>
    <w:p w14:paraId="25A42F5D" w14:textId="5059A283" w:rsidR="0045433B" w:rsidRDefault="0045433B" w:rsidP="00745A8E">
      <w:pPr>
        <w:pStyle w:val="Caption"/>
      </w:pPr>
      <w:bookmarkStart w:id="6" w:name="_Ref59006169"/>
      <w:r>
        <w:t xml:space="preserve">Figure </w:t>
      </w:r>
      <w:r>
        <w:fldChar w:fldCharType="begin"/>
      </w:r>
      <w:r>
        <w:instrText xml:space="preserve"> SEQ Figure \* ARABIC </w:instrText>
      </w:r>
      <w:r>
        <w:fldChar w:fldCharType="separate"/>
      </w:r>
      <w:r w:rsidR="00083488">
        <w:rPr>
          <w:noProof/>
        </w:rPr>
        <w:t>6</w:t>
      </w:r>
      <w:r>
        <w:fldChar w:fldCharType="end"/>
      </w:r>
      <w:bookmarkEnd w:id="6"/>
      <w:r>
        <w:t xml:space="preserve">: C2 atomic model formal </w:t>
      </w:r>
      <w:r w:rsidRPr="00745A8E">
        <w:t>specification</w:t>
      </w:r>
      <w:r>
        <w:t xml:space="preserve"> and pseudo-code</w:t>
      </w:r>
      <w:r w:rsidR="00DB7134">
        <w:t>.</w:t>
      </w:r>
    </w:p>
    <w:p w14:paraId="1632A495" w14:textId="2D4309DE" w:rsidR="00EA4105" w:rsidRDefault="00EA4105" w:rsidP="0019457C">
      <w:pPr>
        <w:pStyle w:val="Heading3"/>
      </w:pPr>
      <w:r w:rsidRPr="00EA4105">
        <w:lastRenderedPageBreak/>
        <w:t>MANPADS Gunner</w:t>
      </w:r>
      <w:r w:rsidR="00212D56">
        <w:t xml:space="preserve"> Atomic Model</w:t>
      </w:r>
    </w:p>
    <w:p w14:paraId="3CD88B8E" w14:textId="15278701" w:rsidR="00EA4105" w:rsidRDefault="00EA4105" w:rsidP="006574A6">
      <w:r>
        <w:t xml:space="preserve">The gunner </w:t>
      </w:r>
      <w:r w:rsidR="007574C6">
        <w:t xml:space="preserve">atomic </w:t>
      </w:r>
      <w:r>
        <w:t xml:space="preserve">model </w:t>
      </w:r>
      <w:r w:rsidR="00212D56">
        <w:t>consists of</w:t>
      </w:r>
      <w:r>
        <w:t xml:space="preserve"> </w:t>
      </w:r>
      <w:r w:rsidR="00A349D9">
        <w:t>five</w:t>
      </w:r>
      <w:r>
        <w:t xml:space="preserve"> phases: </w:t>
      </w:r>
      <w:r w:rsidR="00212D56">
        <w:rPr>
          <w:i/>
          <w:iCs/>
        </w:rPr>
        <w:t xml:space="preserve">READY, REPORTING, LAUNCHING, LOADING, </w:t>
      </w:r>
      <w:r w:rsidR="00212D56">
        <w:t xml:space="preserve">and </w:t>
      </w:r>
      <w:r w:rsidR="00212D56">
        <w:rPr>
          <w:i/>
          <w:iCs/>
        </w:rPr>
        <w:t>UNAVAILABLE</w:t>
      </w:r>
      <w:r>
        <w:t xml:space="preserve">. </w:t>
      </w:r>
      <w:r w:rsidR="00212D56">
        <w:t xml:space="preserve">The gunner outputs a status to the C2 model every </w:t>
      </w:r>
      <w:r w:rsidR="00B7015D">
        <w:t>5</w:t>
      </w:r>
      <w:r w:rsidR="00212D56">
        <w:t xml:space="preserve"> seconds</w:t>
      </w:r>
      <w:r w:rsidR="0057765C">
        <w:t>, reporting</w:t>
      </w:r>
      <w:r w:rsidR="00212D56">
        <w:t xml:space="preserve"> its availability on launching a missile. When the gunner receives an order from C2, it switches to </w:t>
      </w:r>
      <w:r w:rsidR="00212D56" w:rsidRPr="0091695D">
        <w:rPr>
          <w:i/>
          <w:iCs/>
        </w:rPr>
        <w:t>LAUNCHING</w:t>
      </w:r>
      <w:r w:rsidR="00212D56">
        <w:t xml:space="preserve"> and then generate</w:t>
      </w:r>
      <w:r w:rsidR="0057765C">
        <w:t>s</w:t>
      </w:r>
      <w:r w:rsidR="00212D56">
        <w:t xml:space="preserve"> an ou</w:t>
      </w:r>
      <w:r w:rsidR="0057765C">
        <w:t>t</w:t>
      </w:r>
      <w:r w:rsidR="00212D56">
        <w:t xml:space="preserve">put to the missile model. The gunner then starts </w:t>
      </w:r>
      <w:r w:rsidR="0091695D" w:rsidRPr="0091695D">
        <w:rPr>
          <w:i/>
          <w:iCs/>
        </w:rPr>
        <w:t>LOADING</w:t>
      </w:r>
      <w:r w:rsidR="00212D56">
        <w:t xml:space="preserve"> another missile for 40 seconds. Once the gunner has finished loading a missile, it </w:t>
      </w:r>
      <w:r w:rsidR="0091695D">
        <w:t xml:space="preserve">switches to </w:t>
      </w:r>
      <w:r w:rsidR="0091695D" w:rsidRPr="0091695D">
        <w:rPr>
          <w:i/>
          <w:iCs/>
        </w:rPr>
        <w:t>READY</w:t>
      </w:r>
      <w:r w:rsidR="00212D56">
        <w:t xml:space="preserve"> and starts </w:t>
      </w:r>
      <w:r w:rsidR="0091695D" w:rsidRPr="0091695D">
        <w:rPr>
          <w:i/>
          <w:iCs/>
        </w:rPr>
        <w:t>REPORTING</w:t>
      </w:r>
      <w:r w:rsidR="00212D56">
        <w:t xml:space="preserve"> its status to the C2 model every 5 seconds. The gunner has a limited number of missiles</w:t>
      </w:r>
      <w:r w:rsidR="0091695D">
        <w:t xml:space="preserve"> </w:t>
      </w:r>
      <w:r w:rsidR="0057765C">
        <w:t xml:space="preserve">and </w:t>
      </w:r>
      <w:r w:rsidR="00212D56">
        <w:t xml:space="preserve">becomes </w:t>
      </w:r>
      <w:r w:rsidR="0091695D" w:rsidRPr="0091695D">
        <w:rPr>
          <w:i/>
          <w:iCs/>
        </w:rPr>
        <w:t>UNAVAILABLE</w:t>
      </w:r>
      <w:r w:rsidR="00212D56">
        <w:t xml:space="preserve"> once all missiles have been launched.</w:t>
      </w:r>
      <w:r w:rsidR="0060470A">
        <w:t xml:space="preserve"> </w:t>
      </w:r>
      <w:r w:rsidR="0060470A">
        <w:fldChar w:fldCharType="begin"/>
      </w:r>
      <w:r w:rsidR="0060470A">
        <w:instrText xml:space="preserve"> REF _Ref59006193 \h </w:instrText>
      </w:r>
      <w:r w:rsidR="0060470A">
        <w:fldChar w:fldCharType="separate"/>
      </w:r>
      <w:r w:rsidR="00083488">
        <w:t xml:space="preserve">Figure </w:t>
      </w:r>
      <w:r w:rsidR="00083488">
        <w:rPr>
          <w:noProof/>
        </w:rPr>
        <w:t>7</w:t>
      </w:r>
      <w:r w:rsidR="0060470A">
        <w:fldChar w:fldCharType="end"/>
      </w:r>
      <w:r w:rsidR="0060470A">
        <w:t xml:space="preserve"> provides the MANPADS gunner atomic model formal specification and pseudo-code.</w:t>
      </w:r>
    </w:p>
    <w:p w14:paraId="3AF806C5" w14:textId="77777777" w:rsidR="00745A8E" w:rsidRDefault="00745A8E" w:rsidP="0019457C"/>
    <w:tbl>
      <w:tblPr>
        <w:tblStyle w:val="TableGridLight"/>
        <w:tblW w:w="0" w:type="auto"/>
        <w:tblLook w:val="04A0" w:firstRow="1" w:lastRow="0" w:firstColumn="1" w:lastColumn="0" w:noHBand="0" w:noVBand="1"/>
      </w:tblPr>
      <w:tblGrid>
        <w:gridCol w:w="4898"/>
        <w:gridCol w:w="4452"/>
      </w:tblGrid>
      <w:tr w:rsidR="00330578" w:rsidRPr="009B6757" w14:paraId="10C833A9" w14:textId="77777777" w:rsidTr="00DE4521">
        <w:tc>
          <w:tcPr>
            <w:tcW w:w="9350" w:type="dxa"/>
            <w:gridSpan w:val="2"/>
          </w:tcPr>
          <w:p w14:paraId="1DE261A2" w14:textId="09FF5D37" w:rsidR="00330578" w:rsidRPr="009B6757" w:rsidRDefault="00330578" w:rsidP="00D57A04">
            <w:pPr>
              <w:spacing w:after="0"/>
              <w:rPr>
                <w:rFonts w:ascii="Courier New" w:hAnsi="Courier New" w:cs="Courier New"/>
                <w:b/>
                <w:bCs/>
                <w:sz w:val="18"/>
                <w:szCs w:val="18"/>
              </w:rPr>
            </w:pPr>
            <w:r>
              <w:rPr>
                <w:rFonts w:ascii="Courier New" w:hAnsi="Courier New" w:cs="Courier New"/>
                <w:b/>
                <w:bCs/>
                <w:sz w:val="18"/>
                <w:szCs w:val="18"/>
              </w:rPr>
              <w:t>MANPADS Gunner Atomic Model</w:t>
            </w:r>
            <w:r w:rsidRPr="00330578">
              <w:rPr>
                <w:rFonts w:ascii="Courier New" w:hAnsi="Courier New" w:cs="Courier New"/>
                <w:b/>
                <w:bCs/>
                <w:sz w:val="18"/>
                <w:szCs w:val="18"/>
              </w:rPr>
              <w:t xml:space="preserve"> = &lt;X, Y, S, </w:t>
            </w:r>
            <w:proofErr w:type="spellStart"/>
            <w:r w:rsidRPr="00330578">
              <w:rPr>
                <w:rFonts w:ascii="Courier New" w:hAnsi="Courier New" w:cs="Courier New"/>
                <w:b/>
                <w:bCs/>
                <w:sz w:val="18"/>
                <w:szCs w:val="18"/>
              </w:rPr>
              <w:t>δ</w:t>
            </w:r>
            <w:r w:rsidRPr="00330578">
              <w:rPr>
                <w:rFonts w:ascii="Courier New" w:hAnsi="Courier New" w:cs="Courier New"/>
                <w:b/>
                <w:bCs/>
                <w:sz w:val="18"/>
                <w:szCs w:val="18"/>
                <w:vertAlign w:val="subscript"/>
              </w:rPr>
              <w:t>ext</w:t>
            </w:r>
            <w:proofErr w:type="spellEnd"/>
            <w:r w:rsidRPr="00330578">
              <w:rPr>
                <w:rFonts w:ascii="Courier New" w:hAnsi="Courier New" w:cs="Courier New"/>
                <w:b/>
                <w:bCs/>
                <w:sz w:val="18"/>
                <w:szCs w:val="18"/>
              </w:rPr>
              <w:t xml:space="preserve">, </w:t>
            </w:r>
            <w:proofErr w:type="spellStart"/>
            <w:r w:rsidRPr="00330578">
              <w:rPr>
                <w:rFonts w:ascii="Courier New" w:hAnsi="Courier New" w:cs="Courier New"/>
                <w:b/>
                <w:bCs/>
                <w:sz w:val="18"/>
                <w:szCs w:val="18"/>
              </w:rPr>
              <w:t>δ</w:t>
            </w:r>
            <w:r w:rsidRPr="00330578">
              <w:rPr>
                <w:rFonts w:ascii="Courier New" w:hAnsi="Courier New" w:cs="Courier New"/>
                <w:b/>
                <w:bCs/>
                <w:sz w:val="18"/>
                <w:szCs w:val="18"/>
                <w:vertAlign w:val="subscript"/>
              </w:rPr>
              <w:t>int</w:t>
            </w:r>
            <w:proofErr w:type="spellEnd"/>
            <w:r w:rsidRPr="00330578">
              <w:rPr>
                <w:rFonts w:ascii="Courier New" w:hAnsi="Courier New" w:cs="Courier New"/>
                <w:b/>
                <w:bCs/>
                <w:sz w:val="18"/>
                <w:szCs w:val="18"/>
              </w:rPr>
              <w:t>, λ, ta&gt;</w:t>
            </w:r>
          </w:p>
        </w:tc>
      </w:tr>
      <w:tr w:rsidR="004409BB" w:rsidRPr="009B6757" w14:paraId="2E434F1E" w14:textId="77777777" w:rsidTr="00DE4521">
        <w:tc>
          <w:tcPr>
            <w:tcW w:w="4898" w:type="dxa"/>
          </w:tcPr>
          <w:p w14:paraId="21C5A17D" w14:textId="77777777" w:rsidR="004409BB" w:rsidRPr="009B6757" w:rsidRDefault="004409BB" w:rsidP="00D57A04">
            <w:pPr>
              <w:spacing w:after="0"/>
              <w:rPr>
                <w:rFonts w:ascii="Courier New" w:hAnsi="Courier New" w:cs="Courier New"/>
                <w:b/>
                <w:bCs/>
                <w:sz w:val="18"/>
                <w:szCs w:val="18"/>
              </w:rPr>
            </w:pPr>
            <w:r w:rsidRPr="009B6757">
              <w:rPr>
                <w:rFonts w:ascii="Courier New" w:hAnsi="Courier New" w:cs="Courier New"/>
                <w:b/>
                <w:bCs/>
                <w:sz w:val="18"/>
                <w:szCs w:val="18"/>
              </w:rPr>
              <w:t>State Variables</w:t>
            </w:r>
          </w:p>
        </w:tc>
        <w:tc>
          <w:tcPr>
            <w:tcW w:w="4452" w:type="dxa"/>
          </w:tcPr>
          <w:p w14:paraId="35D101EA" w14:textId="77777777" w:rsidR="004409BB" w:rsidRPr="009B6757" w:rsidRDefault="004409BB" w:rsidP="00D57A04">
            <w:pPr>
              <w:spacing w:after="0"/>
              <w:rPr>
                <w:rFonts w:ascii="Courier New" w:hAnsi="Courier New" w:cs="Courier New"/>
                <w:b/>
                <w:bCs/>
                <w:sz w:val="18"/>
                <w:szCs w:val="18"/>
              </w:rPr>
            </w:pPr>
            <w:r w:rsidRPr="009B6757">
              <w:rPr>
                <w:rFonts w:ascii="Courier New" w:hAnsi="Courier New" w:cs="Courier New"/>
                <w:b/>
                <w:bCs/>
                <w:sz w:val="18"/>
                <w:szCs w:val="18"/>
              </w:rPr>
              <w:t>Formal Specification</w:t>
            </w:r>
          </w:p>
        </w:tc>
      </w:tr>
      <w:tr w:rsidR="004409BB" w:rsidRPr="009B6757" w14:paraId="5123837D" w14:textId="77777777" w:rsidTr="00DE4521">
        <w:tc>
          <w:tcPr>
            <w:tcW w:w="4898" w:type="dxa"/>
          </w:tcPr>
          <w:p w14:paraId="711A3AE9" w14:textId="3E4FBCF9" w:rsidR="00A349D9" w:rsidRPr="009B6757" w:rsidRDefault="00A349D9" w:rsidP="00D57A04">
            <w:pPr>
              <w:spacing w:after="0"/>
              <w:rPr>
                <w:rFonts w:ascii="Courier New" w:hAnsi="Courier New" w:cs="Courier New"/>
                <w:sz w:val="18"/>
                <w:szCs w:val="18"/>
              </w:rPr>
            </w:pPr>
            <w:r w:rsidRPr="009B6757">
              <w:rPr>
                <w:rFonts w:ascii="Courier New" w:hAnsi="Courier New" w:cs="Courier New"/>
                <w:sz w:val="18"/>
                <w:szCs w:val="18"/>
              </w:rPr>
              <w:t>Phase = READY</w:t>
            </w:r>
          </w:p>
          <w:p w14:paraId="673EF4F5" w14:textId="2D1B25C5" w:rsidR="004409BB" w:rsidRPr="009B6757" w:rsidRDefault="004409BB" w:rsidP="00D57A04">
            <w:pPr>
              <w:spacing w:after="0"/>
              <w:rPr>
                <w:rFonts w:ascii="Courier New" w:hAnsi="Courier New" w:cs="Courier New"/>
                <w:sz w:val="18"/>
                <w:szCs w:val="18"/>
              </w:rPr>
            </w:pPr>
            <w:r w:rsidRPr="009B6757">
              <w:rPr>
                <w:rFonts w:ascii="Courier New" w:hAnsi="Courier New" w:cs="Courier New"/>
                <w:sz w:val="18"/>
                <w:szCs w:val="18"/>
              </w:rPr>
              <w:t>Sigma =</w:t>
            </w:r>
            <w:r w:rsidR="00A349D9" w:rsidRPr="009B6757">
              <w:rPr>
                <w:rFonts w:ascii="Courier New" w:hAnsi="Courier New" w:cs="Courier New"/>
                <w:sz w:val="18"/>
                <w:szCs w:val="18"/>
              </w:rPr>
              <w:t xml:space="preserve"> 5 seconds</w:t>
            </w:r>
          </w:p>
          <w:p w14:paraId="0584CCD0" w14:textId="7B10C4D8" w:rsidR="00A349D9" w:rsidRPr="009B6757" w:rsidRDefault="00A349D9" w:rsidP="00D57A04">
            <w:pPr>
              <w:spacing w:after="0"/>
              <w:rPr>
                <w:rFonts w:ascii="Courier New" w:hAnsi="Courier New" w:cs="Courier New"/>
                <w:sz w:val="18"/>
                <w:szCs w:val="18"/>
              </w:rPr>
            </w:pPr>
            <w:r w:rsidRPr="009B6757">
              <w:rPr>
                <w:rFonts w:ascii="Courier New" w:hAnsi="Courier New" w:cs="Courier New"/>
                <w:sz w:val="18"/>
                <w:szCs w:val="18"/>
              </w:rPr>
              <w:t>Gunner ID</w:t>
            </w:r>
          </w:p>
          <w:p w14:paraId="4D5C8F99" w14:textId="6FBC537D" w:rsidR="00A349D9" w:rsidRPr="009B6757" w:rsidRDefault="00A349D9" w:rsidP="00D57A04">
            <w:pPr>
              <w:spacing w:after="0"/>
              <w:rPr>
                <w:rFonts w:ascii="Courier New" w:hAnsi="Courier New" w:cs="Courier New"/>
                <w:sz w:val="18"/>
                <w:szCs w:val="18"/>
              </w:rPr>
            </w:pPr>
            <w:r w:rsidRPr="009B6757">
              <w:rPr>
                <w:rFonts w:ascii="Courier New" w:hAnsi="Courier New" w:cs="Courier New"/>
                <w:sz w:val="18"/>
                <w:szCs w:val="18"/>
              </w:rPr>
              <w:t>Gunner Position</w:t>
            </w:r>
          </w:p>
          <w:p w14:paraId="26DBD979" w14:textId="02EF3D49" w:rsidR="00A349D9" w:rsidRPr="009B6757" w:rsidRDefault="00A349D9" w:rsidP="00D57A04">
            <w:pPr>
              <w:spacing w:after="0"/>
              <w:rPr>
                <w:rFonts w:ascii="Courier New" w:hAnsi="Courier New" w:cs="Courier New"/>
                <w:sz w:val="18"/>
                <w:szCs w:val="18"/>
              </w:rPr>
            </w:pPr>
            <w:r w:rsidRPr="009B6757">
              <w:rPr>
                <w:rFonts w:ascii="Courier New" w:hAnsi="Courier New" w:cs="Courier New"/>
                <w:sz w:val="18"/>
                <w:szCs w:val="18"/>
              </w:rPr>
              <w:t>Gunner Range</w:t>
            </w:r>
          </w:p>
          <w:p w14:paraId="2F0EC8E0" w14:textId="09E09E74" w:rsidR="00A349D9" w:rsidRPr="009B6757" w:rsidRDefault="00A349D9" w:rsidP="00D57A04">
            <w:pPr>
              <w:spacing w:after="0"/>
              <w:rPr>
                <w:rFonts w:ascii="Courier New" w:hAnsi="Courier New" w:cs="Courier New"/>
                <w:sz w:val="18"/>
                <w:szCs w:val="18"/>
              </w:rPr>
            </w:pPr>
            <w:r w:rsidRPr="009B6757">
              <w:rPr>
                <w:rFonts w:ascii="Courier New" w:hAnsi="Courier New" w:cs="Courier New"/>
                <w:sz w:val="18"/>
                <w:szCs w:val="18"/>
              </w:rPr>
              <w:t>Gunner Missile Number</w:t>
            </w:r>
          </w:p>
          <w:p w14:paraId="092B8AAE" w14:textId="28D58BED" w:rsidR="00A349D9" w:rsidRPr="009B6757" w:rsidRDefault="00A349D9" w:rsidP="00D57A04">
            <w:pPr>
              <w:spacing w:after="0"/>
              <w:rPr>
                <w:rFonts w:ascii="Courier New" w:hAnsi="Courier New" w:cs="Courier New"/>
                <w:sz w:val="18"/>
                <w:szCs w:val="18"/>
              </w:rPr>
            </w:pPr>
            <w:r w:rsidRPr="009B6757">
              <w:rPr>
                <w:rFonts w:ascii="Courier New" w:hAnsi="Courier New" w:cs="Courier New"/>
                <w:sz w:val="18"/>
                <w:szCs w:val="18"/>
              </w:rPr>
              <w:t>Missile Reload Time = 40 seconds</w:t>
            </w:r>
          </w:p>
          <w:p w14:paraId="193C3A3E" w14:textId="42512061" w:rsidR="004409BB" w:rsidRPr="009B6757" w:rsidRDefault="004409BB" w:rsidP="00D57A04">
            <w:pPr>
              <w:spacing w:after="0"/>
              <w:rPr>
                <w:rFonts w:ascii="Courier New" w:hAnsi="Courier New" w:cs="Courier New"/>
                <w:sz w:val="18"/>
                <w:szCs w:val="18"/>
              </w:rPr>
            </w:pPr>
            <w:r w:rsidRPr="009B6757">
              <w:rPr>
                <w:rFonts w:ascii="Courier New" w:hAnsi="Courier New" w:cs="Courier New"/>
                <w:sz w:val="18"/>
                <w:szCs w:val="18"/>
              </w:rPr>
              <w:t>Distance Gunner Aircraft</w:t>
            </w:r>
          </w:p>
        </w:tc>
        <w:tc>
          <w:tcPr>
            <w:tcW w:w="4452" w:type="dxa"/>
          </w:tcPr>
          <w:p w14:paraId="36931159" w14:textId="024540D9" w:rsidR="004409BB" w:rsidRPr="009B6757" w:rsidRDefault="004409BB" w:rsidP="00D57A04">
            <w:pPr>
              <w:spacing w:after="0"/>
              <w:rPr>
                <w:rFonts w:ascii="Courier New" w:hAnsi="Courier New" w:cs="Courier New"/>
                <w:sz w:val="18"/>
                <w:szCs w:val="18"/>
              </w:rPr>
            </w:pPr>
            <w:r w:rsidRPr="009B6757">
              <w:rPr>
                <w:rFonts w:ascii="Courier New" w:hAnsi="Courier New" w:cs="Courier New"/>
                <w:sz w:val="18"/>
                <w:szCs w:val="18"/>
              </w:rPr>
              <w:t>X = {</w:t>
            </w:r>
            <w:r w:rsidR="00A349D9" w:rsidRPr="009B6757">
              <w:rPr>
                <w:rFonts w:ascii="Courier New" w:hAnsi="Courier New" w:cs="Courier New"/>
                <w:sz w:val="18"/>
                <w:szCs w:val="18"/>
              </w:rPr>
              <w:t>Order</w:t>
            </w:r>
            <w:r w:rsidRPr="009B6757">
              <w:rPr>
                <w:rFonts w:ascii="Courier New" w:hAnsi="Courier New" w:cs="Courier New"/>
                <w:sz w:val="18"/>
                <w:szCs w:val="18"/>
              </w:rPr>
              <w:t>}</w:t>
            </w:r>
          </w:p>
          <w:p w14:paraId="430D5F58" w14:textId="6CAB68BF" w:rsidR="004409BB" w:rsidRPr="009B6757" w:rsidRDefault="004409BB" w:rsidP="00D57A04">
            <w:pPr>
              <w:spacing w:after="0"/>
              <w:rPr>
                <w:rFonts w:ascii="Courier New" w:hAnsi="Courier New" w:cs="Courier New"/>
                <w:sz w:val="18"/>
                <w:szCs w:val="18"/>
              </w:rPr>
            </w:pPr>
            <w:r w:rsidRPr="009B6757">
              <w:rPr>
                <w:rFonts w:ascii="Courier New" w:hAnsi="Courier New" w:cs="Courier New"/>
                <w:sz w:val="18"/>
                <w:szCs w:val="18"/>
              </w:rPr>
              <w:t>Y = {</w:t>
            </w:r>
            <w:r w:rsidR="00A349D9" w:rsidRPr="009B6757">
              <w:rPr>
                <w:rFonts w:ascii="Courier New" w:hAnsi="Courier New" w:cs="Courier New"/>
                <w:sz w:val="18"/>
                <w:szCs w:val="18"/>
              </w:rPr>
              <w:t>Gunner Status, Distance Gunner-Aircraft</w:t>
            </w:r>
            <w:r w:rsidRPr="009B6757">
              <w:rPr>
                <w:rFonts w:ascii="Courier New" w:hAnsi="Courier New" w:cs="Courier New"/>
                <w:sz w:val="18"/>
                <w:szCs w:val="18"/>
              </w:rPr>
              <w:t>}</w:t>
            </w:r>
          </w:p>
          <w:p w14:paraId="730F8EE7" w14:textId="7C80DC6F" w:rsidR="004409BB" w:rsidRPr="009B6757" w:rsidRDefault="004409BB" w:rsidP="00D57A04">
            <w:pPr>
              <w:spacing w:after="0"/>
              <w:rPr>
                <w:rFonts w:ascii="Courier New" w:hAnsi="Courier New" w:cs="Courier New"/>
                <w:sz w:val="18"/>
                <w:szCs w:val="18"/>
              </w:rPr>
            </w:pPr>
            <w:r w:rsidRPr="009B6757">
              <w:rPr>
                <w:rFonts w:ascii="Courier New" w:hAnsi="Courier New" w:cs="Courier New"/>
                <w:sz w:val="18"/>
                <w:szCs w:val="18"/>
              </w:rPr>
              <w:t>S = {Phase,</w:t>
            </w:r>
            <w:r w:rsidR="00A349D9" w:rsidRPr="009B6757">
              <w:rPr>
                <w:rFonts w:ascii="Courier New" w:hAnsi="Courier New" w:cs="Courier New"/>
                <w:sz w:val="18"/>
                <w:szCs w:val="18"/>
              </w:rPr>
              <w:t xml:space="preserve"> Sigma, Gunner ID, Gunner Position, Gunner Range, Gunner Missile Number, Missile Reload Time, Distance Gunner-Aircraft</w:t>
            </w:r>
            <w:r w:rsidRPr="009B6757">
              <w:rPr>
                <w:rFonts w:ascii="Courier New" w:hAnsi="Courier New" w:cs="Courier New"/>
                <w:sz w:val="18"/>
                <w:szCs w:val="18"/>
              </w:rPr>
              <w:t>}</w:t>
            </w:r>
          </w:p>
          <w:p w14:paraId="36EA2F40" w14:textId="77777777" w:rsidR="004409BB" w:rsidRPr="009B6757" w:rsidRDefault="004409BB" w:rsidP="00D57A04">
            <w:pPr>
              <w:spacing w:after="0"/>
              <w:rPr>
                <w:rFonts w:ascii="Courier New" w:hAnsi="Courier New" w:cs="Courier New"/>
                <w:sz w:val="18"/>
                <w:szCs w:val="18"/>
              </w:rPr>
            </w:pPr>
          </w:p>
        </w:tc>
      </w:tr>
      <w:tr w:rsidR="004409BB" w:rsidRPr="009B6757" w14:paraId="5131EECE" w14:textId="77777777" w:rsidTr="00DE4521">
        <w:tc>
          <w:tcPr>
            <w:tcW w:w="9350" w:type="dxa"/>
            <w:gridSpan w:val="2"/>
          </w:tcPr>
          <w:p w14:paraId="5A783910" w14:textId="77777777" w:rsidR="004409BB" w:rsidRPr="009B6757" w:rsidRDefault="004409BB" w:rsidP="00D57A04">
            <w:pPr>
              <w:spacing w:after="0"/>
              <w:rPr>
                <w:rFonts w:ascii="Courier New" w:hAnsi="Courier New" w:cs="Courier New"/>
                <w:b/>
                <w:bCs/>
                <w:sz w:val="18"/>
                <w:szCs w:val="18"/>
              </w:rPr>
            </w:pPr>
            <w:r w:rsidRPr="009B6757">
              <w:rPr>
                <w:rFonts w:ascii="Courier New" w:hAnsi="Courier New" w:cs="Courier New"/>
                <w:b/>
                <w:bCs/>
                <w:sz w:val="18"/>
                <w:szCs w:val="18"/>
              </w:rPr>
              <w:t>Functions</w:t>
            </w:r>
          </w:p>
        </w:tc>
      </w:tr>
      <w:tr w:rsidR="004409BB" w:rsidRPr="009B6757" w14:paraId="4D157855" w14:textId="77777777" w:rsidTr="00DE4521">
        <w:tc>
          <w:tcPr>
            <w:tcW w:w="9350" w:type="dxa"/>
            <w:gridSpan w:val="2"/>
          </w:tcPr>
          <w:p w14:paraId="03A3466E" w14:textId="2C3C04C8" w:rsidR="004409BB" w:rsidRPr="009B6757" w:rsidRDefault="004409BB" w:rsidP="00D57A04">
            <w:pPr>
              <w:spacing w:after="0"/>
              <w:rPr>
                <w:rFonts w:ascii="Courier New" w:hAnsi="Courier New" w:cs="Courier New"/>
                <w:sz w:val="18"/>
                <w:szCs w:val="18"/>
              </w:rPr>
            </w:pPr>
            <w:proofErr w:type="spellStart"/>
            <w:r w:rsidRPr="009B6757">
              <w:rPr>
                <w:rFonts w:ascii="Courier New" w:hAnsi="Courier New" w:cs="Courier New"/>
                <w:b/>
                <w:bCs/>
                <w:sz w:val="18"/>
                <w:szCs w:val="18"/>
              </w:rPr>
              <w:t>δ</w:t>
            </w:r>
            <w:r w:rsidRPr="009B6757">
              <w:rPr>
                <w:rFonts w:ascii="Courier New" w:hAnsi="Courier New" w:cs="Courier New"/>
                <w:b/>
                <w:bCs/>
                <w:sz w:val="18"/>
                <w:szCs w:val="18"/>
                <w:vertAlign w:val="subscript"/>
              </w:rPr>
              <w:t>ext</w:t>
            </w:r>
            <w:proofErr w:type="spellEnd"/>
            <w:r w:rsidRPr="009B6757">
              <w:rPr>
                <w:rFonts w:ascii="Courier New" w:hAnsi="Courier New" w:cs="Courier New"/>
                <w:b/>
                <w:bCs/>
                <w:sz w:val="18"/>
                <w:szCs w:val="18"/>
              </w:rPr>
              <w:t xml:space="preserve"> (s, e, x = </w:t>
            </w:r>
            <w:r w:rsidR="00460159" w:rsidRPr="009B6757">
              <w:rPr>
                <w:rFonts w:ascii="Courier New" w:hAnsi="Courier New" w:cs="Courier New"/>
                <w:b/>
                <w:bCs/>
                <w:sz w:val="18"/>
                <w:szCs w:val="18"/>
              </w:rPr>
              <w:t>Order</w:t>
            </w:r>
            <w:r w:rsidRPr="009B6757">
              <w:rPr>
                <w:rFonts w:ascii="Courier New" w:hAnsi="Courier New" w:cs="Courier New"/>
                <w:b/>
                <w:bCs/>
                <w:sz w:val="18"/>
                <w:szCs w:val="18"/>
              </w:rPr>
              <w:t>)</w:t>
            </w:r>
            <w:r w:rsidRPr="009B6757">
              <w:rPr>
                <w:rFonts w:ascii="Courier New" w:hAnsi="Courier New" w:cs="Courier New"/>
                <w:sz w:val="18"/>
                <w:szCs w:val="18"/>
              </w:rPr>
              <w:t xml:space="preserve"> {</w:t>
            </w:r>
          </w:p>
          <w:p w14:paraId="29D1AB86" w14:textId="77777777" w:rsidR="004409BB" w:rsidRPr="009B6757" w:rsidRDefault="004409BB" w:rsidP="00D57A04">
            <w:pPr>
              <w:spacing w:after="0"/>
              <w:rPr>
                <w:rFonts w:ascii="Courier New" w:hAnsi="Courier New" w:cs="Courier New"/>
                <w:sz w:val="18"/>
                <w:szCs w:val="18"/>
              </w:rPr>
            </w:pPr>
          </w:p>
          <w:p w14:paraId="5B0B1724" w14:textId="657838AA" w:rsidR="004409BB" w:rsidRPr="009B6757" w:rsidRDefault="004409BB" w:rsidP="00D57A04">
            <w:pPr>
              <w:spacing w:after="0"/>
              <w:ind w:left="720"/>
              <w:rPr>
                <w:rFonts w:ascii="Courier New" w:hAnsi="Courier New" w:cs="Courier New"/>
                <w:sz w:val="18"/>
                <w:szCs w:val="18"/>
              </w:rPr>
            </w:pPr>
            <w:r w:rsidRPr="009B6757">
              <w:rPr>
                <w:rFonts w:ascii="Courier New" w:hAnsi="Courier New" w:cs="Courier New"/>
                <w:sz w:val="18"/>
                <w:szCs w:val="18"/>
              </w:rPr>
              <w:t xml:space="preserve">if (Phase = </w:t>
            </w:r>
            <w:r w:rsidR="00460159" w:rsidRPr="009B6757">
              <w:rPr>
                <w:rFonts w:ascii="Courier New" w:hAnsi="Courier New" w:cs="Courier New"/>
                <w:sz w:val="18"/>
                <w:szCs w:val="18"/>
              </w:rPr>
              <w:t>READY or Phase = REPORTING</w:t>
            </w:r>
            <w:r w:rsidRPr="009B6757">
              <w:rPr>
                <w:rFonts w:ascii="Courier New" w:hAnsi="Courier New" w:cs="Courier New"/>
                <w:sz w:val="18"/>
                <w:szCs w:val="18"/>
              </w:rPr>
              <w:t>)</w:t>
            </w:r>
            <w:r w:rsidR="00460159" w:rsidRPr="009B6757">
              <w:rPr>
                <w:rFonts w:ascii="Courier New" w:hAnsi="Courier New" w:cs="Courier New"/>
                <w:sz w:val="18"/>
                <w:szCs w:val="18"/>
              </w:rPr>
              <w:t xml:space="preserve"> and (</w:t>
            </w:r>
            <w:proofErr w:type="spellStart"/>
            <w:r w:rsidR="00460159" w:rsidRPr="009B6757">
              <w:rPr>
                <w:rFonts w:ascii="Courier New" w:hAnsi="Courier New" w:cs="Courier New"/>
                <w:sz w:val="18"/>
                <w:szCs w:val="18"/>
              </w:rPr>
              <w:t>GunnerID</w:t>
            </w:r>
            <w:proofErr w:type="spellEnd"/>
            <w:r w:rsidR="00460159" w:rsidRPr="009B6757">
              <w:rPr>
                <w:rFonts w:ascii="Courier New" w:hAnsi="Courier New" w:cs="Courier New"/>
                <w:sz w:val="18"/>
                <w:szCs w:val="18"/>
              </w:rPr>
              <w:t xml:space="preserve"> = Order Gunner ID)</w:t>
            </w:r>
            <w:r w:rsidRPr="009B6757">
              <w:rPr>
                <w:rFonts w:ascii="Courier New" w:hAnsi="Courier New" w:cs="Courier New"/>
                <w:sz w:val="18"/>
                <w:szCs w:val="18"/>
              </w:rPr>
              <w:t xml:space="preserve"> {</w:t>
            </w:r>
          </w:p>
          <w:p w14:paraId="5383A1B5" w14:textId="42099540" w:rsidR="004409BB" w:rsidRPr="009B6757" w:rsidRDefault="00460159" w:rsidP="00D57A04">
            <w:pPr>
              <w:spacing w:after="0"/>
              <w:ind w:left="1440"/>
              <w:rPr>
                <w:rFonts w:ascii="Courier New" w:hAnsi="Courier New" w:cs="Courier New"/>
                <w:sz w:val="18"/>
                <w:szCs w:val="18"/>
              </w:rPr>
            </w:pPr>
            <w:r w:rsidRPr="009B6757">
              <w:rPr>
                <w:rFonts w:ascii="Courier New" w:hAnsi="Courier New" w:cs="Courier New"/>
                <w:sz w:val="18"/>
                <w:szCs w:val="18"/>
              </w:rPr>
              <w:t>Phase = LAUNCHING</w:t>
            </w:r>
          </w:p>
          <w:p w14:paraId="04AF868E" w14:textId="475F31D3" w:rsidR="00460159" w:rsidRPr="009B6757" w:rsidRDefault="00460159" w:rsidP="00D57A04">
            <w:pPr>
              <w:spacing w:after="0"/>
              <w:ind w:left="1440"/>
              <w:rPr>
                <w:rFonts w:ascii="Courier New" w:hAnsi="Courier New" w:cs="Courier New"/>
                <w:sz w:val="18"/>
                <w:szCs w:val="18"/>
              </w:rPr>
            </w:pPr>
            <w:r w:rsidRPr="009B6757">
              <w:rPr>
                <w:rFonts w:ascii="Courier New" w:hAnsi="Courier New" w:cs="Courier New"/>
                <w:sz w:val="18"/>
                <w:szCs w:val="18"/>
              </w:rPr>
              <w:t>Missile Number = Missile Number – 1</w:t>
            </w:r>
          </w:p>
          <w:p w14:paraId="0E707A2F" w14:textId="6E6A70F7" w:rsidR="00460159" w:rsidRPr="009B6757" w:rsidRDefault="00460159" w:rsidP="00D57A04">
            <w:pPr>
              <w:spacing w:after="0"/>
              <w:ind w:left="1440"/>
              <w:rPr>
                <w:rFonts w:ascii="Courier New" w:hAnsi="Courier New" w:cs="Courier New"/>
                <w:sz w:val="18"/>
                <w:szCs w:val="18"/>
              </w:rPr>
            </w:pPr>
            <w:r w:rsidRPr="009B6757">
              <w:rPr>
                <w:rFonts w:ascii="Courier New" w:hAnsi="Courier New" w:cs="Courier New"/>
                <w:sz w:val="18"/>
                <w:szCs w:val="18"/>
              </w:rPr>
              <w:t>Sigma = 0</w:t>
            </w:r>
          </w:p>
          <w:p w14:paraId="047CA613" w14:textId="2609807F" w:rsidR="00460159" w:rsidRPr="009B6757" w:rsidRDefault="00460159" w:rsidP="00D57A04">
            <w:pPr>
              <w:spacing w:after="0"/>
              <w:ind w:left="720"/>
              <w:rPr>
                <w:rFonts w:ascii="Courier New" w:hAnsi="Courier New" w:cs="Courier New"/>
                <w:sz w:val="18"/>
                <w:szCs w:val="18"/>
              </w:rPr>
            </w:pPr>
            <w:r w:rsidRPr="009B6757">
              <w:rPr>
                <w:rFonts w:ascii="Courier New" w:hAnsi="Courier New" w:cs="Courier New"/>
                <w:sz w:val="18"/>
                <w:szCs w:val="18"/>
              </w:rPr>
              <w:t>}</w:t>
            </w:r>
          </w:p>
          <w:p w14:paraId="756E7948" w14:textId="77777777" w:rsidR="004409BB" w:rsidRPr="009B6757" w:rsidRDefault="004409BB" w:rsidP="00D57A04">
            <w:pPr>
              <w:spacing w:after="0"/>
              <w:rPr>
                <w:rFonts w:ascii="Courier New" w:hAnsi="Courier New" w:cs="Courier New"/>
                <w:sz w:val="18"/>
                <w:szCs w:val="18"/>
              </w:rPr>
            </w:pPr>
          </w:p>
          <w:p w14:paraId="2A2FB279" w14:textId="77777777" w:rsidR="004409BB" w:rsidRPr="009B6757" w:rsidRDefault="004409BB" w:rsidP="00D57A04">
            <w:pPr>
              <w:spacing w:after="0"/>
              <w:rPr>
                <w:rFonts w:ascii="Courier New" w:hAnsi="Courier New" w:cs="Courier New"/>
                <w:b/>
                <w:bCs/>
                <w:sz w:val="18"/>
                <w:szCs w:val="18"/>
              </w:rPr>
            </w:pPr>
            <w:proofErr w:type="spellStart"/>
            <w:r w:rsidRPr="009B6757">
              <w:rPr>
                <w:rFonts w:ascii="Courier New" w:hAnsi="Courier New" w:cs="Courier New"/>
                <w:b/>
                <w:bCs/>
                <w:sz w:val="18"/>
                <w:szCs w:val="18"/>
              </w:rPr>
              <w:t>δ</w:t>
            </w:r>
            <w:r w:rsidRPr="009B6757">
              <w:rPr>
                <w:rFonts w:ascii="Courier New" w:hAnsi="Courier New" w:cs="Courier New"/>
                <w:b/>
                <w:bCs/>
                <w:sz w:val="18"/>
                <w:szCs w:val="18"/>
                <w:vertAlign w:val="subscript"/>
              </w:rPr>
              <w:t>int</w:t>
            </w:r>
            <w:proofErr w:type="spellEnd"/>
            <w:r w:rsidRPr="009B6757">
              <w:rPr>
                <w:rFonts w:ascii="Courier New" w:hAnsi="Courier New" w:cs="Courier New"/>
                <w:b/>
                <w:bCs/>
                <w:sz w:val="18"/>
                <w:szCs w:val="18"/>
              </w:rPr>
              <w:t xml:space="preserve"> (s) </w:t>
            </w:r>
            <w:r w:rsidRPr="009B6757">
              <w:rPr>
                <w:rFonts w:ascii="Courier New" w:hAnsi="Courier New" w:cs="Courier New"/>
                <w:sz w:val="18"/>
                <w:szCs w:val="18"/>
              </w:rPr>
              <w:t>{</w:t>
            </w:r>
          </w:p>
          <w:p w14:paraId="02DE946B" w14:textId="77777777" w:rsidR="004409BB" w:rsidRPr="009B6757" w:rsidRDefault="004409BB" w:rsidP="00D57A04">
            <w:pPr>
              <w:spacing w:after="0"/>
              <w:rPr>
                <w:rFonts w:ascii="Courier New" w:hAnsi="Courier New" w:cs="Courier New"/>
                <w:sz w:val="18"/>
                <w:szCs w:val="18"/>
              </w:rPr>
            </w:pPr>
          </w:p>
          <w:p w14:paraId="2FF072C9" w14:textId="77777777" w:rsidR="004409BB" w:rsidRPr="009B6757" w:rsidRDefault="004409BB" w:rsidP="00D57A04">
            <w:pPr>
              <w:spacing w:after="0"/>
              <w:ind w:left="720"/>
              <w:rPr>
                <w:rFonts w:ascii="Courier New" w:hAnsi="Courier New" w:cs="Courier New"/>
                <w:sz w:val="18"/>
                <w:szCs w:val="18"/>
              </w:rPr>
            </w:pPr>
            <w:r w:rsidRPr="009B6757">
              <w:rPr>
                <w:rFonts w:ascii="Courier New" w:hAnsi="Courier New" w:cs="Courier New"/>
                <w:sz w:val="18"/>
                <w:szCs w:val="18"/>
              </w:rPr>
              <w:t>case Phase</w:t>
            </w:r>
          </w:p>
          <w:p w14:paraId="36705F6A" w14:textId="71217ACF" w:rsidR="004409BB" w:rsidRPr="009B6757" w:rsidRDefault="004409BB" w:rsidP="00D57A04">
            <w:pPr>
              <w:spacing w:after="0"/>
              <w:ind w:left="1440"/>
              <w:rPr>
                <w:rFonts w:ascii="Courier New" w:hAnsi="Courier New" w:cs="Courier New"/>
                <w:sz w:val="18"/>
                <w:szCs w:val="18"/>
              </w:rPr>
            </w:pPr>
            <w:r w:rsidRPr="009B6757">
              <w:rPr>
                <w:rFonts w:ascii="Courier New" w:hAnsi="Courier New" w:cs="Courier New"/>
                <w:sz w:val="18"/>
                <w:szCs w:val="18"/>
              </w:rPr>
              <w:t>L</w:t>
            </w:r>
            <w:r w:rsidR="00A349D9" w:rsidRPr="009B6757">
              <w:rPr>
                <w:rFonts w:ascii="Courier New" w:hAnsi="Courier New" w:cs="Courier New"/>
                <w:sz w:val="18"/>
                <w:szCs w:val="18"/>
              </w:rPr>
              <w:t>AUNCHING</w:t>
            </w:r>
            <w:r w:rsidRPr="009B6757">
              <w:rPr>
                <w:rFonts w:ascii="Courier New" w:hAnsi="Courier New" w:cs="Courier New"/>
                <w:sz w:val="18"/>
                <w:szCs w:val="18"/>
              </w:rPr>
              <w:t>:</w:t>
            </w:r>
          </w:p>
          <w:p w14:paraId="2C715993" w14:textId="2FA6DEFC" w:rsidR="00A349D9" w:rsidRPr="009B6757" w:rsidRDefault="00A349D9" w:rsidP="00D57A04">
            <w:pPr>
              <w:spacing w:after="0"/>
              <w:ind w:left="1800"/>
              <w:rPr>
                <w:rFonts w:ascii="Courier New" w:hAnsi="Courier New" w:cs="Courier New"/>
                <w:sz w:val="18"/>
                <w:szCs w:val="18"/>
              </w:rPr>
            </w:pPr>
            <w:r w:rsidRPr="009B6757">
              <w:rPr>
                <w:rFonts w:ascii="Courier New" w:hAnsi="Courier New" w:cs="Courier New"/>
                <w:sz w:val="18"/>
                <w:szCs w:val="18"/>
              </w:rPr>
              <w:t>if (Missile Number &gt; 0) {</w:t>
            </w:r>
          </w:p>
          <w:p w14:paraId="1009408D" w14:textId="2DD4C874" w:rsidR="004409BB" w:rsidRPr="009B6757" w:rsidRDefault="004409BB" w:rsidP="00D57A04">
            <w:pPr>
              <w:spacing w:after="0"/>
              <w:ind w:left="2160"/>
              <w:rPr>
                <w:rFonts w:ascii="Courier New" w:hAnsi="Courier New" w:cs="Courier New"/>
                <w:sz w:val="18"/>
                <w:szCs w:val="18"/>
              </w:rPr>
            </w:pPr>
            <w:r w:rsidRPr="009B6757">
              <w:rPr>
                <w:rFonts w:ascii="Courier New" w:hAnsi="Courier New" w:cs="Courier New"/>
                <w:sz w:val="18"/>
                <w:szCs w:val="18"/>
              </w:rPr>
              <w:t xml:space="preserve">Phase = </w:t>
            </w:r>
            <w:r w:rsidR="00A349D9" w:rsidRPr="009B6757">
              <w:rPr>
                <w:rFonts w:ascii="Courier New" w:hAnsi="Courier New" w:cs="Courier New"/>
                <w:sz w:val="18"/>
                <w:szCs w:val="18"/>
              </w:rPr>
              <w:t>LOADING</w:t>
            </w:r>
          </w:p>
          <w:p w14:paraId="4DFE08EF" w14:textId="1AFE6E29" w:rsidR="004409BB" w:rsidRPr="009B6757" w:rsidRDefault="004409BB" w:rsidP="00D57A04">
            <w:pPr>
              <w:spacing w:after="0"/>
              <w:ind w:left="2160"/>
              <w:rPr>
                <w:rFonts w:ascii="Courier New" w:hAnsi="Courier New" w:cs="Courier New"/>
                <w:sz w:val="18"/>
                <w:szCs w:val="18"/>
              </w:rPr>
            </w:pPr>
            <w:r w:rsidRPr="009B6757">
              <w:rPr>
                <w:rFonts w:ascii="Courier New" w:hAnsi="Courier New" w:cs="Courier New"/>
                <w:sz w:val="18"/>
                <w:szCs w:val="18"/>
              </w:rPr>
              <w:t>Sigma =</w:t>
            </w:r>
            <w:r w:rsidR="00A349D9" w:rsidRPr="009B6757">
              <w:rPr>
                <w:rFonts w:ascii="Courier New" w:hAnsi="Courier New" w:cs="Courier New"/>
                <w:sz w:val="18"/>
                <w:szCs w:val="18"/>
              </w:rPr>
              <w:t xml:space="preserve"> Missile Reload Time</w:t>
            </w:r>
          </w:p>
          <w:p w14:paraId="4FA1A300" w14:textId="39CEC114" w:rsidR="00A349D9" w:rsidRPr="009B6757" w:rsidRDefault="00A349D9" w:rsidP="00D57A04">
            <w:pPr>
              <w:spacing w:after="0"/>
              <w:ind w:left="1800"/>
              <w:rPr>
                <w:rFonts w:ascii="Courier New" w:hAnsi="Courier New" w:cs="Courier New"/>
                <w:sz w:val="18"/>
                <w:szCs w:val="18"/>
              </w:rPr>
            </w:pPr>
            <w:r w:rsidRPr="009B6757">
              <w:rPr>
                <w:rFonts w:ascii="Courier New" w:hAnsi="Courier New" w:cs="Courier New"/>
                <w:sz w:val="18"/>
                <w:szCs w:val="18"/>
              </w:rPr>
              <w:t>} else {</w:t>
            </w:r>
          </w:p>
          <w:p w14:paraId="4BD1F0B6" w14:textId="044FBB71" w:rsidR="00A349D9" w:rsidRPr="009B6757" w:rsidRDefault="00A349D9" w:rsidP="00D57A04">
            <w:pPr>
              <w:spacing w:after="0"/>
              <w:ind w:left="2160"/>
              <w:rPr>
                <w:rFonts w:ascii="Courier New" w:hAnsi="Courier New" w:cs="Courier New"/>
                <w:sz w:val="18"/>
                <w:szCs w:val="18"/>
              </w:rPr>
            </w:pPr>
            <w:r w:rsidRPr="009B6757">
              <w:rPr>
                <w:rFonts w:ascii="Courier New" w:hAnsi="Courier New" w:cs="Courier New"/>
                <w:sz w:val="18"/>
                <w:szCs w:val="18"/>
              </w:rPr>
              <w:t>Phase = UNAVAILABLE</w:t>
            </w:r>
          </w:p>
          <w:p w14:paraId="1EF02159" w14:textId="77777777" w:rsidR="00A349D9" w:rsidRPr="009B6757" w:rsidRDefault="00A349D9" w:rsidP="00D57A04">
            <w:pPr>
              <w:spacing w:after="0"/>
              <w:ind w:left="2160"/>
              <w:rPr>
                <w:rFonts w:ascii="Courier New" w:hAnsi="Courier New" w:cs="Courier New"/>
                <w:sz w:val="18"/>
                <w:szCs w:val="18"/>
              </w:rPr>
            </w:pPr>
            <w:r w:rsidRPr="009B6757">
              <w:rPr>
                <w:rFonts w:ascii="Courier New" w:hAnsi="Courier New" w:cs="Courier New"/>
                <w:sz w:val="18"/>
                <w:szCs w:val="18"/>
              </w:rPr>
              <w:t>Sigma = ∞</w:t>
            </w:r>
          </w:p>
          <w:p w14:paraId="25A99D01" w14:textId="11678715" w:rsidR="004409BB" w:rsidRPr="009B6757" w:rsidRDefault="00A349D9" w:rsidP="00D57A04">
            <w:pPr>
              <w:spacing w:after="0"/>
              <w:ind w:left="1440"/>
              <w:rPr>
                <w:rFonts w:ascii="Courier New" w:hAnsi="Courier New" w:cs="Courier New"/>
                <w:sz w:val="18"/>
                <w:szCs w:val="18"/>
              </w:rPr>
            </w:pPr>
            <w:r w:rsidRPr="009B6757">
              <w:rPr>
                <w:rFonts w:ascii="Courier New" w:hAnsi="Courier New" w:cs="Courier New"/>
                <w:sz w:val="18"/>
                <w:szCs w:val="18"/>
              </w:rPr>
              <w:t>LOADING</w:t>
            </w:r>
            <w:r w:rsidR="004409BB" w:rsidRPr="009B6757">
              <w:rPr>
                <w:rFonts w:ascii="Courier New" w:hAnsi="Courier New" w:cs="Courier New"/>
                <w:sz w:val="18"/>
                <w:szCs w:val="18"/>
              </w:rPr>
              <w:t>:</w:t>
            </w:r>
          </w:p>
          <w:p w14:paraId="76F90394" w14:textId="6264B5B7" w:rsidR="004409BB" w:rsidRPr="009B6757" w:rsidRDefault="004409BB" w:rsidP="00D57A04">
            <w:pPr>
              <w:spacing w:after="0"/>
              <w:ind w:left="2160"/>
              <w:rPr>
                <w:rFonts w:ascii="Courier New" w:hAnsi="Courier New" w:cs="Courier New"/>
                <w:sz w:val="18"/>
                <w:szCs w:val="18"/>
              </w:rPr>
            </w:pPr>
            <w:r w:rsidRPr="009B6757">
              <w:rPr>
                <w:rFonts w:ascii="Courier New" w:hAnsi="Courier New" w:cs="Courier New"/>
                <w:sz w:val="18"/>
                <w:szCs w:val="18"/>
              </w:rPr>
              <w:t xml:space="preserve">Phase = </w:t>
            </w:r>
            <w:r w:rsidR="00A349D9" w:rsidRPr="009B6757">
              <w:rPr>
                <w:rFonts w:ascii="Courier New" w:hAnsi="Courier New" w:cs="Courier New"/>
                <w:sz w:val="18"/>
                <w:szCs w:val="18"/>
              </w:rPr>
              <w:t>READY</w:t>
            </w:r>
          </w:p>
          <w:p w14:paraId="4A0B4B43" w14:textId="288D785A" w:rsidR="004409BB" w:rsidRPr="009B6757" w:rsidRDefault="004409BB" w:rsidP="00D57A04">
            <w:pPr>
              <w:spacing w:after="0"/>
              <w:ind w:left="2160"/>
              <w:rPr>
                <w:rFonts w:ascii="Courier New" w:hAnsi="Courier New" w:cs="Courier New"/>
                <w:sz w:val="18"/>
                <w:szCs w:val="18"/>
              </w:rPr>
            </w:pPr>
            <w:r w:rsidRPr="009B6757">
              <w:rPr>
                <w:rFonts w:ascii="Courier New" w:hAnsi="Courier New" w:cs="Courier New"/>
                <w:sz w:val="18"/>
                <w:szCs w:val="18"/>
              </w:rPr>
              <w:t xml:space="preserve">Sigma = </w:t>
            </w:r>
            <w:r w:rsidR="00A349D9" w:rsidRPr="009B6757">
              <w:rPr>
                <w:rFonts w:ascii="Courier New" w:hAnsi="Courier New" w:cs="Courier New"/>
                <w:sz w:val="18"/>
                <w:szCs w:val="18"/>
              </w:rPr>
              <w:t>5 seconds</w:t>
            </w:r>
          </w:p>
          <w:p w14:paraId="2A02B365" w14:textId="21BFBFB8" w:rsidR="00A349D9" w:rsidRPr="009B6757" w:rsidRDefault="00460159" w:rsidP="00D57A04">
            <w:pPr>
              <w:spacing w:after="0"/>
              <w:ind w:left="1440"/>
              <w:rPr>
                <w:rFonts w:ascii="Courier New" w:hAnsi="Courier New" w:cs="Courier New"/>
                <w:sz w:val="18"/>
                <w:szCs w:val="18"/>
              </w:rPr>
            </w:pPr>
            <w:r w:rsidRPr="009B6757">
              <w:rPr>
                <w:rFonts w:ascii="Courier New" w:hAnsi="Courier New" w:cs="Courier New"/>
                <w:sz w:val="18"/>
                <w:szCs w:val="18"/>
              </w:rPr>
              <w:t>READY</w:t>
            </w:r>
            <w:r w:rsidR="00A349D9" w:rsidRPr="009B6757">
              <w:rPr>
                <w:rFonts w:ascii="Courier New" w:hAnsi="Courier New" w:cs="Courier New"/>
                <w:sz w:val="18"/>
                <w:szCs w:val="18"/>
              </w:rPr>
              <w:t>:</w:t>
            </w:r>
          </w:p>
          <w:p w14:paraId="44A8FDD6" w14:textId="2EBD4A42" w:rsidR="00A349D9" w:rsidRPr="009B6757" w:rsidRDefault="00A349D9" w:rsidP="00D57A04">
            <w:pPr>
              <w:spacing w:after="0"/>
              <w:ind w:left="2160"/>
              <w:rPr>
                <w:rFonts w:ascii="Courier New" w:hAnsi="Courier New" w:cs="Courier New"/>
                <w:sz w:val="18"/>
                <w:szCs w:val="18"/>
              </w:rPr>
            </w:pPr>
            <w:r w:rsidRPr="009B6757">
              <w:rPr>
                <w:rFonts w:ascii="Courier New" w:hAnsi="Courier New" w:cs="Courier New"/>
                <w:sz w:val="18"/>
                <w:szCs w:val="18"/>
              </w:rPr>
              <w:t xml:space="preserve">Phase = </w:t>
            </w:r>
            <w:r w:rsidR="00460159" w:rsidRPr="009B6757">
              <w:rPr>
                <w:rFonts w:ascii="Courier New" w:hAnsi="Courier New" w:cs="Courier New"/>
                <w:sz w:val="18"/>
                <w:szCs w:val="18"/>
              </w:rPr>
              <w:t>REPORTING</w:t>
            </w:r>
          </w:p>
          <w:p w14:paraId="221ED3E9" w14:textId="75480A36" w:rsidR="00A349D9" w:rsidRPr="009B6757" w:rsidRDefault="00A349D9" w:rsidP="00D57A04">
            <w:pPr>
              <w:spacing w:after="0"/>
              <w:ind w:left="2160"/>
              <w:rPr>
                <w:rFonts w:ascii="Courier New" w:hAnsi="Courier New" w:cs="Courier New"/>
                <w:sz w:val="18"/>
                <w:szCs w:val="18"/>
              </w:rPr>
            </w:pPr>
            <w:r w:rsidRPr="009B6757">
              <w:rPr>
                <w:rFonts w:ascii="Courier New" w:hAnsi="Courier New" w:cs="Courier New"/>
                <w:sz w:val="18"/>
                <w:szCs w:val="18"/>
              </w:rPr>
              <w:t xml:space="preserve">Sigma = </w:t>
            </w:r>
            <w:r w:rsidR="00460159" w:rsidRPr="009B6757">
              <w:rPr>
                <w:rFonts w:ascii="Courier New" w:hAnsi="Courier New" w:cs="Courier New"/>
                <w:sz w:val="18"/>
                <w:szCs w:val="18"/>
              </w:rPr>
              <w:t>0</w:t>
            </w:r>
          </w:p>
          <w:p w14:paraId="4A0CCED5" w14:textId="172FF447" w:rsidR="00460159" w:rsidRPr="009B6757" w:rsidRDefault="00460159" w:rsidP="00D57A04">
            <w:pPr>
              <w:spacing w:after="0"/>
              <w:ind w:left="1440"/>
              <w:rPr>
                <w:rFonts w:ascii="Courier New" w:hAnsi="Courier New" w:cs="Courier New"/>
                <w:sz w:val="18"/>
                <w:szCs w:val="18"/>
              </w:rPr>
            </w:pPr>
            <w:r w:rsidRPr="009B6757">
              <w:rPr>
                <w:rFonts w:ascii="Courier New" w:hAnsi="Courier New" w:cs="Courier New"/>
                <w:sz w:val="18"/>
                <w:szCs w:val="18"/>
              </w:rPr>
              <w:t>REPORTING:</w:t>
            </w:r>
          </w:p>
          <w:p w14:paraId="68679AD7" w14:textId="7BDFC88B" w:rsidR="00460159" w:rsidRPr="009B6757" w:rsidRDefault="00460159" w:rsidP="00D57A04">
            <w:pPr>
              <w:spacing w:after="0"/>
              <w:ind w:left="2160"/>
              <w:rPr>
                <w:rFonts w:ascii="Courier New" w:hAnsi="Courier New" w:cs="Courier New"/>
                <w:sz w:val="18"/>
                <w:szCs w:val="18"/>
              </w:rPr>
            </w:pPr>
            <w:r w:rsidRPr="009B6757">
              <w:rPr>
                <w:rFonts w:ascii="Courier New" w:hAnsi="Courier New" w:cs="Courier New"/>
                <w:sz w:val="18"/>
                <w:szCs w:val="18"/>
              </w:rPr>
              <w:t>Phase = READY</w:t>
            </w:r>
          </w:p>
          <w:p w14:paraId="564ED9B4" w14:textId="52E77334" w:rsidR="00A349D9" w:rsidRPr="009B6757" w:rsidRDefault="00460159" w:rsidP="00D57A04">
            <w:pPr>
              <w:spacing w:after="0"/>
              <w:ind w:left="2160"/>
              <w:rPr>
                <w:rFonts w:ascii="Courier New" w:hAnsi="Courier New" w:cs="Courier New"/>
                <w:sz w:val="18"/>
                <w:szCs w:val="18"/>
              </w:rPr>
            </w:pPr>
            <w:r w:rsidRPr="009B6757">
              <w:rPr>
                <w:rFonts w:ascii="Courier New" w:hAnsi="Courier New" w:cs="Courier New"/>
                <w:sz w:val="18"/>
                <w:szCs w:val="18"/>
              </w:rPr>
              <w:t>Sigma = 5 seconds</w:t>
            </w:r>
          </w:p>
          <w:p w14:paraId="2E5324FB" w14:textId="77777777" w:rsidR="004409BB" w:rsidRPr="009B6757" w:rsidRDefault="004409BB" w:rsidP="00D57A04">
            <w:pPr>
              <w:spacing w:after="0"/>
              <w:rPr>
                <w:rFonts w:ascii="Courier New" w:hAnsi="Courier New" w:cs="Courier New"/>
                <w:sz w:val="18"/>
                <w:szCs w:val="18"/>
              </w:rPr>
            </w:pPr>
            <w:r w:rsidRPr="009B6757">
              <w:rPr>
                <w:rFonts w:ascii="Courier New" w:hAnsi="Courier New" w:cs="Courier New"/>
                <w:sz w:val="18"/>
                <w:szCs w:val="18"/>
              </w:rPr>
              <w:t>}</w:t>
            </w:r>
          </w:p>
          <w:p w14:paraId="46BE6A47" w14:textId="77777777" w:rsidR="004409BB" w:rsidRPr="009B6757" w:rsidRDefault="004409BB" w:rsidP="00D57A04">
            <w:pPr>
              <w:spacing w:after="0"/>
              <w:rPr>
                <w:rFonts w:ascii="Courier New" w:hAnsi="Courier New" w:cs="Courier New"/>
                <w:sz w:val="18"/>
                <w:szCs w:val="18"/>
              </w:rPr>
            </w:pPr>
          </w:p>
          <w:p w14:paraId="12000F5F" w14:textId="77777777" w:rsidR="004409BB" w:rsidRPr="009B6757" w:rsidRDefault="004409BB" w:rsidP="00D57A04">
            <w:pPr>
              <w:spacing w:after="0"/>
              <w:rPr>
                <w:rFonts w:ascii="Courier New" w:hAnsi="Courier New" w:cs="Courier New"/>
                <w:b/>
                <w:bCs/>
                <w:sz w:val="18"/>
                <w:szCs w:val="18"/>
              </w:rPr>
            </w:pPr>
            <w:r w:rsidRPr="009B6757">
              <w:rPr>
                <w:rFonts w:ascii="Courier New" w:hAnsi="Courier New" w:cs="Courier New"/>
                <w:b/>
                <w:bCs/>
                <w:sz w:val="18"/>
                <w:szCs w:val="18"/>
              </w:rPr>
              <w:t xml:space="preserve">λ(s) </w:t>
            </w:r>
            <w:r w:rsidRPr="009B6757">
              <w:rPr>
                <w:rFonts w:ascii="Courier New" w:hAnsi="Courier New" w:cs="Courier New"/>
                <w:sz w:val="18"/>
                <w:szCs w:val="18"/>
              </w:rPr>
              <w:t>{</w:t>
            </w:r>
          </w:p>
          <w:p w14:paraId="275A605E" w14:textId="7E7F5B71" w:rsidR="004409BB" w:rsidRPr="009B6757" w:rsidRDefault="004409BB" w:rsidP="00D57A04">
            <w:pPr>
              <w:spacing w:after="0"/>
              <w:ind w:left="720"/>
              <w:rPr>
                <w:rFonts w:ascii="Courier New" w:hAnsi="Courier New" w:cs="Courier New"/>
                <w:sz w:val="18"/>
                <w:szCs w:val="18"/>
              </w:rPr>
            </w:pPr>
            <w:r w:rsidRPr="009B6757">
              <w:rPr>
                <w:rFonts w:ascii="Courier New" w:hAnsi="Courier New" w:cs="Courier New"/>
                <w:sz w:val="18"/>
                <w:szCs w:val="18"/>
              </w:rPr>
              <w:t xml:space="preserve">if Phase = </w:t>
            </w:r>
            <w:r w:rsidR="00A349D9" w:rsidRPr="009B6757">
              <w:rPr>
                <w:rFonts w:ascii="Courier New" w:hAnsi="Courier New" w:cs="Courier New"/>
                <w:sz w:val="18"/>
                <w:szCs w:val="18"/>
              </w:rPr>
              <w:t>LAUNCHING</w:t>
            </w:r>
            <w:r w:rsidRPr="009B6757">
              <w:rPr>
                <w:rFonts w:ascii="Courier New" w:hAnsi="Courier New" w:cs="Courier New"/>
                <w:sz w:val="18"/>
                <w:szCs w:val="18"/>
              </w:rPr>
              <w:t xml:space="preserve"> {</w:t>
            </w:r>
          </w:p>
          <w:p w14:paraId="512FBA1C" w14:textId="78A7FBA9" w:rsidR="004409BB" w:rsidRPr="009B6757" w:rsidRDefault="00A349D9" w:rsidP="00D57A04">
            <w:pPr>
              <w:spacing w:after="0"/>
              <w:ind w:left="1440"/>
              <w:rPr>
                <w:rFonts w:ascii="Courier New" w:hAnsi="Courier New" w:cs="Courier New"/>
                <w:i/>
                <w:iCs/>
                <w:sz w:val="18"/>
                <w:szCs w:val="18"/>
              </w:rPr>
            </w:pPr>
            <w:r w:rsidRPr="009B6757">
              <w:rPr>
                <w:rFonts w:ascii="Courier New" w:hAnsi="Courier New" w:cs="Courier New"/>
                <w:sz w:val="18"/>
                <w:szCs w:val="18"/>
              </w:rPr>
              <w:t>Output Distance Gunner-Aircraft</w:t>
            </w:r>
          </w:p>
          <w:p w14:paraId="58D818AE" w14:textId="452277A4" w:rsidR="00A349D9" w:rsidRPr="009B6757" w:rsidRDefault="004409BB" w:rsidP="00D57A04">
            <w:pPr>
              <w:spacing w:after="0"/>
              <w:ind w:left="720"/>
              <w:rPr>
                <w:rFonts w:ascii="Courier New" w:hAnsi="Courier New" w:cs="Courier New"/>
                <w:sz w:val="18"/>
                <w:szCs w:val="18"/>
              </w:rPr>
            </w:pPr>
            <w:r w:rsidRPr="009B6757">
              <w:rPr>
                <w:rFonts w:ascii="Courier New" w:hAnsi="Courier New" w:cs="Courier New"/>
                <w:sz w:val="18"/>
                <w:szCs w:val="18"/>
              </w:rPr>
              <w:t>}</w:t>
            </w:r>
          </w:p>
          <w:p w14:paraId="565497C8" w14:textId="4D774F65" w:rsidR="00A349D9" w:rsidRPr="009B6757" w:rsidRDefault="00A349D9" w:rsidP="00D57A04">
            <w:pPr>
              <w:spacing w:after="0"/>
              <w:ind w:left="720"/>
              <w:rPr>
                <w:rFonts w:ascii="Courier New" w:hAnsi="Courier New" w:cs="Courier New"/>
                <w:sz w:val="18"/>
                <w:szCs w:val="18"/>
              </w:rPr>
            </w:pPr>
            <w:r w:rsidRPr="009B6757">
              <w:rPr>
                <w:rFonts w:ascii="Courier New" w:hAnsi="Courier New" w:cs="Courier New"/>
                <w:sz w:val="18"/>
                <w:szCs w:val="18"/>
              </w:rPr>
              <w:t>If Phase = REPORTING {</w:t>
            </w:r>
          </w:p>
          <w:p w14:paraId="752DA4D0" w14:textId="1AB027C0" w:rsidR="00A349D9" w:rsidRPr="009B6757" w:rsidRDefault="00A349D9" w:rsidP="00D57A04">
            <w:pPr>
              <w:spacing w:after="0"/>
              <w:ind w:left="1440"/>
              <w:rPr>
                <w:rFonts w:ascii="Courier New" w:hAnsi="Courier New" w:cs="Courier New"/>
                <w:sz w:val="18"/>
                <w:szCs w:val="18"/>
              </w:rPr>
            </w:pPr>
            <w:r w:rsidRPr="009B6757">
              <w:rPr>
                <w:rFonts w:ascii="Courier New" w:hAnsi="Courier New" w:cs="Courier New"/>
                <w:sz w:val="18"/>
                <w:szCs w:val="18"/>
              </w:rPr>
              <w:t>Output Gunner Status</w:t>
            </w:r>
          </w:p>
          <w:p w14:paraId="72F1B41C" w14:textId="3D977B53" w:rsidR="00A349D9" w:rsidRPr="009B6757" w:rsidRDefault="00A349D9" w:rsidP="00D57A04">
            <w:pPr>
              <w:spacing w:after="0"/>
              <w:ind w:left="720"/>
              <w:rPr>
                <w:rFonts w:ascii="Courier New" w:hAnsi="Courier New" w:cs="Courier New"/>
                <w:sz w:val="18"/>
                <w:szCs w:val="18"/>
              </w:rPr>
            </w:pPr>
            <w:r w:rsidRPr="009B6757">
              <w:rPr>
                <w:rFonts w:ascii="Courier New" w:hAnsi="Courier New" w:cs="Courier New"/>
                <w:sz w:val="18"/>
                <w:szCs w:val="18"/>
              </w:rPr>
              <w:t>}</w:t>
            </w:r>
          </w:p>
          <w:p w14:paraId="375EDB72" w14:textId="77777777" w:rsidR="004409BB" w:rsidRPr="009B6757" w:rsidRDefault="004409BB" w:rsidP="00D57A04">
            <w:pPr>
              <w:keepNext/>
              <w:spacing w:after="0"/>
              <w:rPr>
                <w:rFonts w:ascii="Courier New" w:hAnsi="Courier New" w:cs="Courier New"/>
                <w:sz w:val="18"/>
                <w:szCs w:val="18"/>
              </w:rPr>
            </w:pPr>
            <w:r w:rsidRPr="009B6757">
              <w:rPr>
                <w:rFonts w:ascii="Courier New" w:hAnsi="Courier New" w:cs="Courier New"/>
                <w:sz w:val="18"/>
                <w:szCs w:val="18"/>
              </w:rPr>
              <w:t>}</w:t>
            </w:r>
          </w:p>
        </w:tc>
      </w:tr>
    </w:tbl>
    <w:p w14:paraId="453BCA1D" w14:textId="3A53D75A" w:rsidR="004409BB" w:rsidRDefault="0045433B" w:rsidP="00745A8E">
      <w:pPr>
        <w:pStyle w:val="Caption"/>
      </w:pPr>
      <w:bookmarkStart w:id="7" w:name="_Ref59006193"/>
      <w:r>
        <w:t xml:space="preserve">Figure </w:t>
      </w:r>
      <w:r>
        <w:fldChar w:fldCharType="begin"/>
      </w:r>
      <w:r>
        <w:instrText xml:space="preserve"> SEQ Figure \* ARABIC </w:instrText>
      </w:r>
      <w:r>
        <w:fldChar w:fldCharType="separate"/>
      </w:r>
      <w:r w:rsidR="00083488">
        <w:rPr>
          <w:noProof/>
        </w:rPr>
        <w:t>7</w:t>
      </w:r>
      <w:r>
        <w:fldChar w:fldCharType="end"/>
      </w:r>
      <w:bookmarkEnd w:id="7"/>
      <w:r>
        <w:t xml:space="preserve">: MANPADS </w:t>
      </w:r>
      <w:r w:rsidRPr="00745A8E">
        <w:t>gunner</w:t>
      </w:r>
      <w:r>
        <w:t xml:space="preserve"> atomic model formal specification and pseudo-code</w:t>
      </w:r>
      <w:r w:rsidR="00DB7134">
        <w:t>.</w:t>
      </w:r>
    </w:p>
    <w:p w14:paraId="55347643" w14:textId="6B556650" w:rsidR="00EA4105" w:rsidRDefault="00EA4105" w:rsidP="0019457C">
      <w:pPr>
        <w:pStyle w:val="Heading3"/>
      </w:pPr>
      <w:r w:rsidRPr="00EA4105">
        <w:lastRenderedPageBreak/>
        <w:t>Missile</w:t>
      </w:r>
      <w:r w:rsidR="00212D56">
        <w:t xml:space="preserve"> Atomic Model</w:t>
      </w:r>
    </w:p>
    <w:p w14:paraId="70285B13" w14:textId="286C0600" w:rsidR="00745A8E" w:rsidRDefault="00EA4105" w:rsidP="006574A6">
      <w:r>
        <w:t>The missile</w:t>
      </w:r>
      <w:r w:rsidR="00212D56">
        <w:t xml:space="preserve"> atomic</w:t>
      </w:r>
      <w:r>
        <w:t xml:space="preserve"> model has two phases: </w:t>
      </w:r>
      <w:r w:rsidR="00212D56" w:rsidRPr="00212D56">
        <w:rPr>
          <w:i/>
          <w:iCs/>
        </w:rPr>
        <w:t>WAITING</w:t>
      </w:r>
      <w:r>
        <w:t xml:space="preserve"> </w:t>
      </w:r>
      <w:r w:rsidR="00460159">
        <w:t>and</w:t>
      </w:r>
      <w:r w:rsidR="001F288C">
        <w:t xml:space="preserve"> </w:t>
      </w:r>
      <w:r w:rsidR="001F288C" w:rsidRPr="001F288C">
        <w:rPr>
          <w:i/>
          <w:iCs/>
        </w:rPr>
        <w:t>LAUNCHED</w:t>
      </w:r>
      <w:r>
        <w:t xml:space="preserve">. The </w:t>
      </w:r>
      <w:r w:rsidRPr="001F288C">
        <w:t xml:space="preserve">missile receives </w:t>
      </w:r>
      <w:r w:rsidR="00172311">
        <w:t>the distance between the gunner and the aircraft</w:t>
      </w:r>
      <w:r w:rsidRPr="001F288C">
        <w:t xml:space="preserve"> from the MANPADS gunner</w:t>
      </w:r>
      <w:r w:rsidR="00172311">
        <w:t>'s output</w:t>
      </w:r>
      <w:r w:rsidRPr="001F288C">
        <w:t xml:space="preserve"> and determines the missile status (i.e., hit or miss). The probability of hit depends on the distance between the missile and the aircraft at </w:t>
      </w:r>
      <w:r w:rsidR="0057765C">
        <w:t xml:space="preserve">the </w:t>
      </w:r>
      <w:r w:rsidRPr="001F288C">
        <w:t>missile launch. The missile status</w:t>
      </w:r>
      <w:r>
        <w:t xml:space="preserve"> is relayed to the aircraft and </w:t>
      </w:r>
      <w:r w:rsidR="001F288C">
        <w:t>C2 models</w:t>
      </w:r>
      <w:r w:rsidR="00745A8E">
        <w:t>.</w:t>
      </w:r>
      <w:r w:rsidR="003B7222">
        <w:t xml:space="preserve"> </w:t>
      </w:r>
      <w:r w:rsidR="003B7222">
        <w:fldChar w:fldCharType="begin"/>
      </w:r>
      <w:r w:rsidR="003B7222">
        <w:instrText xml:space="preserve"> REF _Ref59006232 \h </w:instrText>
      </w:r>
      <w:r w:rsidR="003B7222">
        <w:fldChar w:fldCharType="separate"/>
      </w:r>
      <w:r w:rsidR="00083488">
        <w:t xml:space="preserve">Figure </w:t>
      </w:r>
      <w:r w:rsidR="00083488">
        <w:rPr>
          <w:noProof/>
        </w:rPr>
        <w:t>8</w:t>
      </w:r>
      <w:r w:rsidR="003B7222">
        <w:fldChar w:fldCharType="end"/>
      </w:r>
      <w:r w:rsidR="003B7222">
        <w:t xml:space="preserve"> provides the missile atomic model formal specification and pseudo-code.</w:t>
      </w:r>
    </w:p>
    <w:p w14:paraId="774AD696" w14:textId="77777777" w:rsidR="00745A8E" w:rsidRDefault="00745A8E" w:rsidP="0019457C"/>
    <w:tbl>
      <w:tblPr>
        <w:tblStyle w:val="TableGridLight"/>
        <w:tblW w:w="0" w:type="auto"/>
        <w:tblLook w:val="04A0" w:firstRow="1" w:lastRow="0" w:firstColumn="1" w:lastColumn="0" w:noHBand="0" w:noVBand="1"/>
      </w:tblPr>
      <w:tblGrid>
        <w:gridCol w:w="4898"/>
        <w:gridCol w:w="4452"/>
      </w:tblGrid>
      <w:tr w:rsidR="00330578" w:rsidRPr="009B6757" w14:paraId="0201B4A5" w14:textId="77777777" w:rsidTr="00DE4521">
        <w:tc>
          <w:tcPr>
            <w:tcW w:w="9350" w:type="dxa"/>
            <w:gridSpan w:val="2"/>
          </w:tcPr>
          <w:p w14:paraId="4EAA9ACE" w14:textId="4EC272BD" w:rsidR="00330578" w:rsidRPr="009B6757" w:rsidRDefault="00330578" w:rsidP="00D57A04">
            <w:pPr>
              <w:spacing w:after="0"/>
              <w:rPr>
                <w:rFonts w:ascii="Courier New" w:hAnsi="Courier New" w:cs="Courier New"/>
                <w:b/>
                <w:bCs/>
                <w:sz w:val="18"/>
                <w:szCs w:val="18"/>
              </w:rPr>
            </w:pPr>
            <w:r>
              <w:rPr>
                <w:rFonts w:ascii="Courier New" w:hAnsi="Courier New" w:cs="Courier New"/>
                <w:b/>
                <w:bCs/>
                <w:sz w:val="18"/>
                <w:szCs w:val="18"/>
              </w:rPr>
              <w:t>Missile Atomic Model</w:t>
            </w:r>
            <w:r w:rsidRPr="00330578">
              <w:rPr>
                <w:rFonts w:ascii="Courier New" w:hAnsi="Courier New" w:cs="Courier New"/>
                <w:b/>
                <w:bCs/>
                <w:sz w:val="18"/>
                <w:szCs w:val="18"/>
              </w:rPr>
              <w:t xml:space="preserve"> = &lt;X, Y, S, </w:t>
            </w:r>
            <w:proofErr w:type="spellStart"/>
            <w:r w:rsidRPr="00330578">
              <w:rPr>
                <w:rFonts w:ascii="Courier New" w:hAnsi="Courier New" w:cs="Courier New"/>
                <w:b/>
                <w:bCs/>
                <w:sz w:val="18"/>
                <w:szCs w:val="18"/>
              </w:rPr>
              <w:t>δ</w:t>
            </w:r>
            <w:r w:rsidRPr="00330578">
              <w:rPr>
                <w:rFonts w:ascii="Courier New" w:hAnsi="Courier New" w:cs="Courier New"/>
                <w:b/>
                <w:bCs/>
                <w:sz w:val="18"/>
                <w:szCs w:val="18"/>
                <w:vertAlign w:val="subscript"/>
              </w:rPr>
              <w:t>ext</w:t>
            </w:r>
            <w:proofErr w:type="spellEnd"/>
            <w:r w:rsidRPr="00330578">
              <w:rPr>
                <w:rFonts w:ascii="Courier New" w:hAnsi="Courier New" w:cs="Courier New"/>
                <w:b/>
                <w:bCs/>
                <w:sz w:val="18"/>
                <w:szCs w:val="18"/>
              </w:rPr>
              <w:t xml:space="preserve">, </w:t>
            </w:r>
            <w:proofErr w:type="spellStart"/>
            <w:r w:rsidRPr="00330578">
              <w:rPr>
                <w:rFonts w:ascii="Courier New" w:hAnsi="Courier New" w:cs="Courier New"/>
                <w:b/>
                <w:bCs/>
                <w:sz w:val="18"/>
                <w:szCs w:val="18"/>
              </w:rPr>
              <w:t>δ</w:t>
            </w:r>
            <w:r w:rsidRPr="00330578">
              <w:rPr>
                <w:rFonts w:ascii="Courier New" w:hAnsi="Courier New" w:cs="Courier New"/>
                <w:b/>
                <w:bCs/>
                <w:sz w:val="18"/>
                <w:szCs w:val="18"/>
                <w:vertAlign w:val="subscript"/>
              </w:rPr>
              <w:t>int</w:t>
            </w:r>
            <w:proofErr w:type="spellEnd"/>
            <w:r w:rsidRPr="00330578">
              <w:rPr>
                <w:rFonts w:ascii="Courier New" w:hAnsi="Courier New" w:cs="Courier New"/>
                <w:b/>
                <w:bCs/>
                <w:sz w:val="18"/>
                <w:szCs w:val="18"/>
              </w:rPr>
              <w:t>, λ, ta&gt;</w:t>
            </w:r>
          </w:p>
        </w:tc>
      </w:tr>
      <w:tr w:rsidR="004409BB" w:rsidRPr="009B6757" w14:paraId="03C8D877" w14:textId="77777777" w:rsidTr="00DE4521">
        <w:tc>
          <w:tcPr>
            <w:tcW w:w="4898" w:type="dxa"/>
          </w:tcPr>
          <w:p w14:paraId="191A12D6" w14:textId="77777777" w:rsidR="004409BB" w:rsidRPr="009B6757" w:rsidRDefault="004409BB" w:rsidP="00D57A04">
            <w:pPr>
              <w:spacing w:after="0"/>
              <w:rPr>
                <w:rFonts w:ascii="Courier New" w:hAnsi="Courier New" w:cs="Courier New"/>
                <w:b/>
                <w:bCs/>
                <w:sz w:val="18"/>
                <w:szCs w:val="18"/>
              </w:rPr>
            </w:pPr>
            <w:r w:rsidRPr="009B6757">
              <w:rPr>
                <w:rFonts w:ascii="Courier New" w:hAnsi="Courier New" w:cs="Courier New"/>
                <w:b/>
                <w:bCs/>
                <w:sz w:val="18"/>
                <w:szCs w:val="18"/>
              </w:rPr>
              <w:t>State Variables</w:t>
            </w:r>
          </w:p>
        </w:tc>
        <w:tc>
          <w:tcPr>
            <w:tcW w:w="4452" w:type="dxa"/>
          </w:tcPr>
          <w:p w14:paraId="185158D0" w14:textId="77777777" w:rsidR="004409BB" w:rsidRPr="009B6757" w:rsidRDefault="004409BB" w:rsidP="00D57A04">
            <w:pPr>
              <w:spacing w:after="0"/>
              <w:rPr>
                <w:rFonts w:ascii="Courier New" w:hAnsi="Courier New" w:cs="Courier New"/>
                <w:b/>
                <w:bCs/>
                <w:sz w:val="18"/>
                <w:szCs w:val="18"/>
              </w:rPr>
            </w:pPr>
            <w:r w:rsidRPr="009B6757">
              <w:rPr>
                <w:rFonts w:ascii="Courier New" w:hAnsi="Courier New" w:cs="Courier New"/>
                <w:b/>
                <w:bCs/>
                <w:sz w:val="18"/>
                <w:szCs w:val="18"/>
              </w:rPr>
              <w:t>Formal Specification</w:t>
            </w:r>
          </w:p>
        </w:tc>
      </w:tr>
      <w:tr w:rsidR="004409BB" w:rsidRPr="009B6757" w14:paraId="4AE1970E" w14:textId="77777777" w:rsidTr="00DE4521">
        <w:tc>
          <w:tcPr>
            <w:tcW w:w="4898" w:type="dxa"/>
          </w:tcPr>
          <w:p w14:paraId="6CF6FEF2" w14:textId="38F7F452" w:rsidR="00460159" w:rsidRPr="009B6757" w:rsidRDefault="00460159" w:rsidP="00D57A04">
            <w:pPr>
              <w:spacing w:after="0"/>
              <w:rPr>
                <w:rFonts w:ascii="Courier New" w:hAnsi="Courier New" w:cs="Courier New"/>
                <w:sz w:val="18"/>
                <w:szCs w:val="18"/>
              </w:rPr>
            </w:pPr>
            <w:r w:rsidRPr="009B6757">
              <w:rPr>
                <w:rFonts w:ascii="Courier New" w:hAnsi="Courier New" w:cs="Courier New"/>
                <w:sz w:val="18"/>
                <w:szCs w:val="18"/>
              </w:rPr>
              <w:t>Phase = WAITING</w:t>
            </w:r>
          </w:p>
          <w:p w14:paraId="4B2509D9" w14:textId="1B64D126" w:rsidR="004409BB" w:rsidRPr="009B6757" w:rsidRDefault="004409BB" w:rsidP="00D57A04">
            <w:pPr>
              <w:spacing w:after="0"/>
              <w:rPr>
                <w:rFonts w:ascii="Courier New" w:hAnsi="Courier New" w:cs="Courier New"/>
                <w:sz w:val="18"/>
                <w:szCs w:val="18"/>
              </w:rPr>
            </w:pPr>
            <w:r w:rsidRPr="009B6757">
              <w:rPr>
                <w:rFonts w:ascii="Courier New" w:hAnsi="Courier New" w:cs="Courier New"/>
                <w:sz w:val="18"/>
                <w:szCs w:val="18"/>
              </w:rPr>
              <w:t>Sigma = ∞</w:t>
            </w:r>
          </w:p>
          <w:p w14:paraId="05B84CBD" w14:textId="28A02AD7" w:rsidR="00460159" w:rsidRPr="009B6757" w:rsidRDefault="00460159" w:rsidP="00D57A04">
            <w:pPr>
              <w:spacing w:after="0"/>
              <w:rPr>
                <w:rFonts w:ascii="Courier New" w:hAnsi="Courier New" w:cs="Courier New"/>
                <w:sz w:val="18"/>
                <w:szCs w:val="18"/>
              </w:rPr>
            </w:pPr>
            <w:r w:rsidRPr="009B6757">
              <w:rPr>
                <w:rFonts w:ascii="Courier New" w:hAnsi="Courier New" w:cs="Courier New"/>
                <w:sz w:val="18"/>
                <w:szCs w:val="18"/>
              </w:rPr>
              <w:t>Missile Position</w:t>
            </w:r>
          </w:p>
          <w:p w14:paraId="239835FA" w14:textId="2176A033" w:rsidR="00460159" w:rsidRPr="009B6757" w:rsidRDefault="00460159" w:rsidP="00D57A04">
            <w:pPr>
              <w:spacing w:after="0"/>
              <w:rPr>
                <w:rFonts w:ascii="Courier New" w:hAnsi="Courier New" w:cs="Courier New"/>
                <w:sz w:val="18"/>
                <w:szCs w:val="18"/>
              </w:rPr>
            </w:pPr>
            <w:r w:rsidRPr="009B6757">
              <w:rPr>
                <w:rFonts w:ascii="Courier New" w:hAnsi="Courier New" w:cs="Courier New"/>
                <w:sz w:val="18"/>
                <w:szCs w:val="18"/>
              </w:rPr>
              <w:t>Missile Status</w:t>
            </w:r>
          </w:p>
          <w:p w14:paraId="5EEC9AC5" w14:textId="409DF065" w:rsidR="00460159" w:rsidRPr="009B6757" w:rsidRDefault="00460159" w:rsidP="00D57A04">
            <w:pPr>
              <w:spacing w:after="0"/>
              <w:rPr>
                <w:rFonts w:ascii="Courier New" w:hAnsi="Courier New" w:cs="Courier New"/>
                <w:sz w:val="18"/>
                <w:szCs w:val="18"/>
              </w:rPr>
            </w:pPr>
            <w:r w:rsidRPr="009B6757">
              <w:rPr>
                <w:rFonts w:ascii="Courier New" w:hAnsi="Courier New" w:cs="Courier New"/>
                <w:sz w:val="18"/>
                <w:szCs w:val="18"/>
              </w:rPr>
              <w:t>Flying Time</w:t>
            </w:r>
          </w:p>
          <w:p w14:paraId="061C1B27" w14:textId="6AD93B16" w:rsidR="00460159" w:rsidRPr="009B6757" w:rsidRDefault="00460159" w:rsidP="00D57A04">
            <w:pPr>
              <w:spacing w:after="0"/>
              <w:rPr>
                <w:rFonts w:ascii="Courier New" w:hAnsi="Courier New" w:cs="Courier New"/>
                <w:sz w:val="18"/>
                <w:szCs w:val="18"/>
              </w:rPr>
            </w:pPr>
            <w:r w:rsidRPr="009B6757">
              <w:rPr>
                <w:rFonts w:ascii="Courier New" w:hAnsi="Courier New" w:cs="Courier New"/>
                <w:sz w:val="18"/>
                <w:szCs w:val="18"/>
              </w:rPr>
              <w:t>Probability of Hit</w:t>
            </w:r>
            <w:r w:rsidR="00A91F53" w:rsidRPr="009B6757">
              <w:rPr>
                <w:rFonts w:ascii="Courier New" w:hAnsi="Courier New" w:cs="Courier New"/>
                <w:sz w:val="18"/>
                <w:szCs w:val="18"/>
              </w:rPr>
              <w:t xml:space="preserve"> (POH) by missile range</w:t>
            </w:r>
          </w:p>
          <w:p w14:paraId="586E0A11" w14:textId="24F38A9F" w:rsidR="00460159" w:rsidRPr="009B6757" w:rsidRDefault="00460159" w:rsidP="00D57A04">
            <w:pPr>
              <w:spacing w:after="0"/>
              <w:rPr>
                <w:rFonts w:ascii="Courier New" w:hAnsi="Courier New" w:cs="Courier New"/>
                <w:sz w:val="18"/>
                <w:szCs w:val="18"/>
              </w:rPr>
            </w:pPr>
            <w:r w:rsidRPr="009B6757">
              <w:rPr>
                <w:rFonts w:ascii="Courier New" w:hAnsi="Courier New" w:cs="Courier New"/>
                <w:sz w:val="18"/>
                <w:szCs w:val="18"/>
              </w:rPr>
              <w:t>Gunner ID</w:t>
            </w:r>
          </w:p>
          <w:p w14:paraId="6FE997F8" w14:textId="77777777" w:rsidR="004409BB" w:rsidRPr="009B6757" w:rsidRDefault="00460159" w:rsidP="00D57A04">
            <w:pPr>
              <w:spacing w:after="0"/>
              <w:rPr>
                <w:rFonts w:ascii="Courier New" w:hAnsi="Courier New" w:cs="Courier New"/>
                <w:sz w:val="18"/>
                <w:szCs w:val="18"/>
              </w:rPr>
            </w:pPr>
            <w:r w:rsidRPr="009B6757">
              <w:rPr>
                <w:rFonts w:ascii="Courier New" w:hAnsi="Courier New" w:cs="Courier New"/>
                <w:sz w:val="18"/>
                <w:szCs w:val="18"/>
              </w:rPr>
              <w:t>Missile Range</w:t>
            </w:r>
          </w:p>
          <w:p w14:paraId="49D638DE" w14:textId="77777777" w:rsidR="00460159" w:rsidRPr="009B6757" w:rsidRDefault="00460159" w:rsidP="00D57A04">
            <w:pPr>
              <w:spacing w:after="0"/>
              <w:rPr>
                <w:rFonts w:ascii="Courier New" w:hAnsi="Courier New" w:cs="Courier New"/>
                <w:sz w:val="18"/>
                <w:szCs w:val="18"/>
              </w:rPr>
            </w:pPr>
            <w:r w:rsidRPr="009B6757">
              <w:rPr>
                <w:rFonts w:ascii="Courier New" w:hAnsi="Courier New" w:cs="Courier New"/>
                <w:sz w:val="18"/>
                <w:szCs w:val="18"/>
              </w:rPr>
              <w:t>Distance Missile-Aircraft</w:t>
            </w:r>
          </w:p>
          <w:p w14:paraId="6E99587B" w14:textId="547166F7" w:rsidR="00460159" w:rsidRPr="009B6757" w:rsidRDefault="00460159" w:rsidP="00D57A04">
            <w:pPr>
              <w:spacing w:after="0"/>
              <w:rPr>
                <w:rFonts w:ascii="Courier New" w:hAnsi="Courier New" w:cs="Courier New"/>
                <w:sz w:val="18"/>
                <w:szCs w:val="18"/>
              </w:rPr>
            </w:pPr>
            <w:r w:rsidRPr="009B6757">
              <w:rPr>
                <w:rFonts w:ascii="Courier New" w:hAnsi="Courier New" w:cs="Courier New"/>
                <w:sz w:val="18"/>
                <w:szCs w:val="18"/>
              </w:rPr>
              <w:t>Distance Gunner-Aircraft</w:t>
            </w:r>
          </w:p>
        </w:tc>
        <w:tc>
          <w:tcPr>
            <w:tcW w:w="4452" w:type="dxa"/>
          </w:tcPr>
          <w:p w14:paraId="0BE46B29" w14:textId="769C84C5" w:rsidR="004409BB" w:rsidRPr="009B6757" w:rsidRDefault="004409BB" w:rsidP="00D57A04">
            <w:pPr>
              <w:spacing w:after="0"/>
              <w:rPr>
                <w:rFonts w:ascii="Courier New" w:hAnsi="Courier New" w:cs="Courier New"/>
                <w:sz w:val="18"/>
                <w:szCs w:val="18"/>
              </w:rPr>
            </w:pPr>
            <w:r w:rsidRPr="009B6757">
              <w:rPr>
                <w:rFonts w:ascii="Courier New" w:hAnsi="Courier New" w:cs="Courier New"/>
                <w:sz w:val="18"/>
                <w:szCs w:val="18"/>
              </w:rPr>
              <w:t>X = {Distance Gunner</w:t>
            </w:r>
            <w:r w:rsidR="00460159" w:rsidRPr="009B6757">
              <w:rPr>
                <w:rFonts w:ascii="Courier New" w:hAnsi="Courier New" w:cs="Courier New"/>
                <w:sz w:val="18"/>
                <w:szCs w:val="18"/>
              </w:rPr>
              <w:t>-</w:t>
            </w:r>
            <w:r w:rsidRPr="009B6757">
              <w:rPr>
                <w:rFonts w:ascii="Courier New" w:hAnsi="Courier New" w:cs="Courier New"/>
                <w:sz w:val="18"/>
                <w:szCs w:val="18"/>
              </w:rPr>
              <w:t>Aircraft}</w:t>
            </w:r>
          </w:p>
          <w:p w14:paraId="54EFBCC4" w14:textId="77777777" w:rsidR="004409BB" w:rsidRPr="009B6757" w:rsidRDefault="004409BB" w:rsidP="00D57A04">
            <w:pPr>
              <w:spacing w:after="0"/>
              <w:rPr>
                <w:rFonts w:ascii="Courier New" w:hAnsi="Courier New" w:cs="Courier New"/>
                <w:sz w:val="18"/>
                <w:szCs w:val="18"/>
              </w:rPr>
            </w:pPr>
            <w:r w:rsidRPr="009B6757">
              <w:rPr>
                <w:rFonts w:ascii="Courier New" w:hAnsi="Courier New" w:cs="Courier New"/>
                <w:sz w:val="18"/>
                <w:szCs w:val="18"/>
              </w:rPr>
              <w:t>Y = {Missile Status}</w:t>
            </w:r>
          </w:p>
          <w:p w14:paraId="0C297FE0" w14:textId="089235AD" w:rsidR="004409BB" w:rsidRPr="009B6757" w:rsidRDefault="004409BB" w:rsidP="00D57A04">
            <w:pPr>
              <w:spacing w:after="0"/>
              <w:rPr>
                <w:rFonts w:ascii="Courier New" w:hAnsi="Courier New" w:cs="Courier New"/>
                <w:sz w:val="18"/>
                <w:szCs w:val="18"/>
              </w:rPr>
            </w:pPr>
            <w:r w:rsidRPr="009B6757">
              <w:rPr>
                <w:rFonts w:ascii="Courier New" w:hAnsi="Courier New" w:cs="Courier New"/>
                <w:sz w:val="18"/>
                <w:szCs w:val="18"/>
              </w:rPr>
              <w:t>S = {Phase,</w:t>
            </w:r>
            <w:r w:rsidR="00460159" w:rsidRPr="009B6757">
              <w:rPr>
                <w:rFonts w:ascii="Courier New" w:hAnsi="Courier New" w:cs="Courier New"/>
                <w:sz w:val="18"/>
                <w:szCs w:val="18"/>
              </w:rPr>
              <w:t xml:space="preserve"> Sigma, Missile Position, Missile Status, Flying Time, Probability of Hit, Gunner ID, Missile Range, Distance Gunner-Aircraft, Distance Missile-Aircraft</w:t>
            </w:r>
            <w:r w:rsidRPr="009B6757">
              <w:rPr>
                <w:rFonts w:ascii="Courier New" w:hAnsi="Courier New" w:cs="Courier New"/>
                <w:sz w:val="18"/>
                <w:szCs w:val="18"/>
              </w:rPr>
              <w:t>}</w:t>
            </w:r>
          </w:p>
          <w:p w14:paraId="2F1B7198" w14:textId="77777777" w:rsidR="004409BB" w:rsidRPr="009B6757" w:rsidRDefault="004409BB" w:rsidP="00D57A04">
            <w:pPr>
              <w:spacing w:after="0"/>
              <w:rPr>
                <w:rFonts w:ascii="Courier New" w:hAnsi="Courier New" w:cs="Courier New"/>
                <w:sz w:val="18"/>
                <w:szCs w:val="18"/>
              </w:rPr>
            </w:pPr>
          </w:p>
        </w:tc>
      </w:tr>
      <w:tr w:rsidR="004409BB" w:rsidRPr="009B6757" w14:paraId="28474D38" w14:textId="77777777" w:rsidTr="00DE4521">
        <w:tc>
          <w:tcPr>
            <w:tcW w:w="9350" w:type="dxa"/>
            <w:gridSpan w:val="2"/>
          </w:tcPr>
          <w:p w14:paraId="4B6CCED3" w14:textId="77777777" w:rsidR="004409BB" w:rsidRPr="009B6757" w:rsidRDefault="004409BB" w:rsidP="00D57A04">
            <w:pPr>
              <w:spacing w:after="0"/>
              <w:rPr>
                <w:rFonts w:ascii="Courier New" w:hAnsi="Courier New" w:cs="Courier New"/>
                <w:b/>
                <w:bCs/>
                <w:sz w:val="18"/>
                <w:szCs w:val="18"/>
              </w:rPr>
            </w:pPr>
            <w:r w:rsidRPr="009B6757">
              <w:rPr>
                <w:rFonts w:ascii="Courier New" w:hAnsi="Courier New" w:cs="Courier New"/>
                <w:b/>
                <w:bCs/>
                <w:sz w:val="18"/>
                <w:szCs w:val="18"/>
              </w:rPr>
              <w:t>Functions</w:t>
            </w:r>
          </w:p>
        </w:tc>
      </w:tr>
      <w:tr w:rsidR="004409BB" w:rsidRPr="009B6757" w14:paraId="523C5534" w14:textId="77777777" w:rsidTr="00DE4521">
        <w:tc>
          <w:tcPr>
            <w:tcW w:w="9350" w:type="dxa"/>
            <w:gridSpan w:val="2"/>
          </w:tcPr>
          <w:p w14:paraId="526A2BA5" w14:textId="6CED4661" w:rsidR="004409BB" w:rsidRPr="009B6757" w:rsidRDefault="004409BB" w:rsidP="00D57A04">
            <w:pPr>
              <w:spacing w:after="0"/>
              <w:rPr>
                <w:rFonts w:ascii="Courier New" w:hAnsi="Courier New" w:cs="Courier New"/>
                <w:sz w:val="18"/>
                <w:szCs w:val="18"/>
              </w:rPr>
            </w:pPr>
            <w:proofErr w:type="spellStart"/>
            <w:r w:rsidRPr="009B6757">
              <w:rPr>
                <w:rFonts w:ascii="Courier New" w:hAnsi="Courier New" w:cs="Courier New"/>
                <w:b/>
                <w:bCs/>
                <w:sz w:val="18"/>
                <w:szCs w:val="18"/>
              </w:rPr>
              <w:t>δ</w:t>
            </w:r>
            <w:r w:rsidRPr="009B6757">
              <w:rPr>
                <w:rFonts w:ascii="Courier New" w:hAnsi="Courier New" w:cs="Courier New"/>
                <w:b/>
                <w:bCs/>
                <w:sz w:val="18"/>
                <w:szCs w:val="18"/>
                <w:vertAlign w:val="subscript"/>
              </w:rPr>
              <w:t>ext</w:t>
            </w:r>
            <w:proofErr w:type="spellEnd"/>
            <w:r w:rsidRPr="009B6757">
              <w:rPr>
                <w:rFonts w:ascii="Courier New" w:hAnsi="Courier New" w:cs="Courier New"/>
                <w:b/>
                <w:bCs/>
                <w:sz w:val="18"/>
                <w:szCs w:val="18"/>
              </w:rPr>
              <w:t xml:space="preserve"> (s, e, x = Distance Gunner</w:t>
            </w:r>
            <w:r w:rsidR="00460159" w:rsidRPr="009B6757">
              <w:rPr>
                <w:rFonts w:ascii="Courier New" w:hAnsi="Courier New" w:cs="Courier New"/>
                <w:b/>
                <w:bCs/>
                <w:sz w:val="18"/>
                <w:szCs w:val="18"/>
              </w:rPr>
              <w:t>-</w:t>
            </w:r>
            <w:r w:rsidRPr="009B6757">
              <w:rPr>
                <w:rFonts w:ascii="Courier New" w:hAnsi="Courier New" w:cs="Courier New"/>
                <w:b/>
                <w:bCs/>
                <w:sz w:val="18"/>
                <w:szCs w:val="18"/>
              </w:rPr>
              <w:t xml:space="preserve">Aircraft) </w:t>
            </w:r>
            <w:r w:rsidRPr="009B6757">
              <w:rPr>
                <w:rFonts w:ascii="Courier New" w:hAnsi="Courier New" w:cs="Courier New"/>
                <w:sz w:val="18"/>
                <w:szCs w:val="18"/>
              </w:rPr>
              <w:t>{</w:t>
            </w:r>
          </w:p>
          <w:p w14:paraId="66FAA82F" w14:textId="4DF9D309" w:rsidR="00460159" w:rsidRPr="009B6757" w:rsidRDefault="00460159" w:rsidP="00D57A04">
            <w:pPr>
              <w:spacing w:after="0"/>
              <w:ind w:left="720"/>
              <w:rPr>
                <w:rFonts w:ascii="Courier New" w:hAnsi="Courier New" w:cs="Courier New"/>
                <w:sz w:val="18"/>
                <w:szCs w:val="18"/>
              </w:rPr>
            </w:pPr>
            <w:r w:rsidRPr="009B6757">
              <w:rPr>
                <w:rFonts w:ascii="Courier New" w:hAnsi="Courier New" w:cs="Courier New"/>
                <w:sz w:val="18"/>
                <w:szCs w:val="18"/>
              </w:rPr>
              <w:t xml:space="preserve">get </w:t>
            </w:r>
            <w:proofErr w:type="spellStart"/>
            <w:r w:rsidRPr="009B6757">
              <w:rPr>
                <w:rFonts w:ascii="Courier New" w:hAnsi="Courier New" w:cs="Courier New"/>
                <w:sz w:val="18"/>
                <w:szCs w:val="18"/>
              </w:rPr>
              <w:t>GunnerID</w:t>
            </w:r>
            <w:proofErr w:type="spellEnd"/>
          </w:p>
          <w:p w14:paraId="0421D6D1" w14:textId="61B23132" w:rsidR="00460159" w:rsidRPr="009B6757" w:rsidRDefault="00460159" w:rsidP="00D57A04">
            <w:pPr>
              <w:spacing w:after="0"/>
              <w:ind w:left="720"/>
              <w:rPr>
                <w:rFonts w:ascii="Courier New" w:hAnsi="Courier New" w:cs="Courier New"/>
                <w:sz w:val="18"/>
                <w:szCs w:val="18"/>
              </w:rPr>
            </w:pPr>
            <w:r w:rsidRPr="009B6757">
              <w:rPr>
                <w:rFonts w:ascii="Courier New" w:hAnsi="Courier New" w:cs="Courier New"/>
                <w:sz w:val="18"/>
                <w:szCs w:val="18"/>
              </w:rPr>
              <w:t>get Missile Position</w:t>
            </w:r>
          </w:p>
          <w:p w14:paraId="36ACE09D" w14:textId="1741326C" w:rsidR="004409BB" w:rsidRPr="009B6757" w:rsidRDefault="004409BB" w:rsidP="00D57A04">
            <w:pPr>
              <w:spacing w:after="0"/>
              <w:ind w:left="720"/>
              <w:rPr>
                <w:rFonts w:ascii="Courier New" w:hAnsi="Courier New" w:cs="Courier New"/>
                <w:sz w:val="18"/>
                <w:szCs w:val="18"/>
              </w:rPr>
            </w:pPr>
            <w:r w:rsidRPr="009B6757">
              <w:rPr>
                <w:rFonts w:ascii="Courier New" w:hAnsi="Courier New" w:cs="Courier New"/>
                <w:sz w:val="18"/>
                <w:szCs w:val="18"/>
              </w:rPr>
              <w:t>if (Phase =</w:t>
            </w:r>
            <w:r w:rsidR="00460159" w:rsidRPr="009B6757">
              <w:rPr>
                <w:rFonts w:ascii="Courier New" w:hAnsi="Courier New" w:cs="Courier New"/>
                <w:sz w:val="18"/>
                <w:szCs w:val="18"/>
              </w:rPr>
              <w:t xml:space="preserve"> WAITING</w:t>
            </w:r>
            <w:r w:rsidRPr="009B6757">
              <w:rPr>
                <w:rFonts w:ascii="Courier New" w:hAnsi="Courier New" w:cs="Courier New"/>
                <w:sz w:val="18"/>
                <w:szCs w:val="18"/>
              </w:rPr>
              <w:t>) {</w:t>
            </w:r>
          </w:p>
          <w:p w14:paraId="3B3810E8" w14:textId="7509B4C1" w:rsidR="00460159" w:rsidRPr="009B6757" w:rsidRDefault="00A91F53" w:rsidP="00D57A04">
            <w:pPr>
              <w:spacing w:after="0"/>
              <w:ind w:left="1440"/>
              <w:rPr>
                <w:rFonts w:ascii="Courier New" w:hAnsi="Courier New" w:cs="Courier New"/>
                <w:sz w:val="18"/>
                <w:szCs w:val="18"/>
              </w:rPr>
            </w:pPr>
            <w:r w:rsidRPr="009B6757">
              <w:rPr>
                <w:rFonts w:ascii="Courier New" w:hAnsi="Courier New" w:cs="Courier New"/>
                <w:sz w:val="18"/>
                <w:szCs w:val="18"/>
              </w:rPr>
              <w:t>get Distance Gunner Aircraft</w:t>
            </w:r>
          </w:p>
          <w:p w14:paraId="10683CD6" w14:textId="59A40243" w:rsidR="00A91F53" w:rsidRPr="009B6757" w:rsidRDefault="00A91F53" w:rsidP="00D57A04">
            <w:pPr>
              <w:spacing w:after="0"/>
              <w:ind w:left="1440"/>
              <w:rPr>
                <w:rFonts w:ascii="Courier New" w:hAnsi="Courier New" w:cs="Courier New"/>
                <w:sz w:val="18"/>
                <w:szCs w:val="18"/>
              </w:rPr>
            </w:pPr>
            <w:r w:rsidRPr="009B6757">
              <w:rPr>
                <w:rFonts w:ascii="Courier New" w:hAnsi="Courier New" w:cs="Courier New"/>
                <w:sz w:val="18"/>
                <w:szCs w:val="18"/>
              </w:rPr>
              <w:t>if (Distance &lt; Missile Range)</w:t>
            </w:r>
            <w:r w:rsidR="007619B6">
              <w:rPr>
                <w:rFonts w:ascii="Courier New" w:hAnsi="Courier New" w:cs="Courier New"/>
                <w:sz w:val="18"/>
                <w:szCs w:val="18"/>
              </w:rPr>
              <w:t xml:space="preserve"> {</w:t>
            </w:r>
          </w:p>
          <w:p w14:paraId="0DDDB63F" w14:textId="7C9219BC" w:rsidR="004409BB" w:rsidRPr="009B6757" w:rsidRDefault="004409BB" w:rsidP="00D57A04">
            <w:pPr>
              <w:spacing w:after="0"/>
              <w:ind w:left="2160"/>
              <w:rPr>
                <w:rFonts w:ascii="Courier New" w:hAnsi="Courier New" w:cs="Courier New"/>
                <w:sz w:val="18"/>
                <w:szCs w:val="18"/>
              </w:rPr>
            </w:pPr>
            <w:r w:rsidRPr="009B6757">
              <w:rPr>
                <w:rFonts w:ascii="Courier New" w:hAnsi="Courier New" w:cs="Courier New"/>
                <w:sz w:val="18"/>
                <w:szCs w:val="18"/>
              </w:rPr>
              <w:t xml:space="preserve">Phase = </w:t>
            </w:r>
            <w:r w:rsidR="00A91F53" w:rsidRPr="009B6757">
              <w:rPr>
                <w:rFonts w:ascii="Courier New" w:hAnsi="Courier New" w:cs="Courier New"/>
                <w:sz w:val="18"/>
                <w:szCs w:val="18"/>
              </w:rPr>
              <w:t>LAUNCHED</w:t>
            </w:r>
          </w:p>
          <w:p w14:paraId="0DA54FEE" w14:textId="39AAE832" w:rsidR="004409BB" w:rsidRPr="009B6757" w:rsidRDefault="004409BB" w:rsidP="00D57A04">
            <w:pPr>
              <w:spacing w:after="0"/>
              <w:ind w:left="2160"/>
              <w:rPr>
                <w:rFonts w:ascii="Courier New" w:hAnsi="Courier New" w:cs="Courier New"/>
                <w:sz w:val="18"/>
                <w:szCs w:val="18"/>
              </w:rPr>
            </w:pPr>
            <w:r w:rsidRPr="009B6757">
              <w:rPr>
                <w:rFonts w:ascii="Courier New" w:hAnsi="Courier New" w:cs="Courier New"/>
                <w:sz w:val="18"/>
                <w:szCs w:val="18"/>
              </w:rPr>
              <w:t>if (Distance</w:t>
            </w:r>
            <w:r w:rsidR="00A91F53" w:rsidRPr="009B6757">
              <w:rPr>
                <w:rFonts w:ascii="Courier New" w:hAnsi="Courier New" w:cs="Courier New"/>
                <w:sz w:val="18"/>
                <w:szCs w:val="18"/>
              </w:rPr>
              <w:t xml:space="preserve"> ≥ 4 km and</w:t>
            </w:r>
            <w:r w:rsidRPr="009B6757">
              <w:rPr>
                <w:rFonts w:ascii="Courier New" w:hAnsi="Courier New" w:cs="Courier New"/>
                <w:sz w:val="18"/>
                <w:szCs w:val="18"/>
              </w:rPr>
              <w:t xml:space="preserve"> ≤ 6 km</w:t>
            </w:r>
            <w:r w:rsidR="00A91F53" w:rsidRPr="009B6757">
              <w:rPr>
                <w:rFonts w:ascii="Courier New" w:hAnsi="Courier New" w:cs="Courier New"/>
                <w:sz w:val="18"/>
                <w:szCs w:val="18"/>
              </w:rPr>
              <w:t xml:space="preserve">) </w:t>
            </w:r>
            <w:r w:rsidRPr="009B6757">
              <w:rPr>
                <w:rFonts w:ascii="Courier New" w:hAnsi="Courier New" w:cs="Courier New"/>
                <w:sz w:val="18"/>
                <w:szCs w:val="18"/>
              </w:rPr>
              <w:t>{</w:t>
            </w:r>
          </w:p>
          <w:p w14:paraId="19F8040D" w14:textId="6487CB88" w:rsidR="004409BB" w:rsidRPr="009B6757" w:rsidRDefault="004409BB" w:rsidP="00D57A04">
            <w:pPr>
              <w:spacing w:after="0"/>
              <w:ind w:left="2880"/>
              <w:rPr>
                <w:rFonts w:ascii="Courier New" w:hAnsi="Courier New" w:cs="Courier New"/>
                <w:sz w:val="18"/>
                <w:szCs w:val="18"/>
              </w:rPr>
            </w:pPr>
            <w:r w:rsidRPr="009B6757">
              <w:rPr>
                <w:rFonts w:ascii="Courier New" w:hAnsi="Courier New" w:cs="Courier New"/>
                <w:sz w:val="18"/>
                <w:szCs w:val="18"/>
              </w:rPr>
              <w:t xml:space="preserve">Missile Status = </w:t>
            </w:r>
            <w:r w:rsidR="00A91F53" w:rsidRPr="009B6757">
              <w:rPr>
                <w:rFonts w:ascii="Courier New" w:hAnsi="Courier New" w:cs="Courier New"/>
                <w:sz w:val="18"/>
                <w:szCs w:val="18"/>
              </w:rPr>
              <w:t>hit or not hit based on POH</w:t>
            </w:r>
            <w:r w:rsidRPr="009B6757">
              <w:rPr>
                <w:rFonts w:ascii="Courier New" w:hAnsi="Courier New" w:cs="Courier New"/>
                <w:sz w:val="18"/>
                <w:szCs w:val="18"/>
              </w:rPr>
              <w:t xml:space="preserve"> </w:t>
            </w:r>
          </w:p>
          <w:p w14:paraId="19DBE41F" w14:textId="1C0B3A55" w:rsidR="004409BB" w:rsidRPr="009B6757" w:rsidRDefault="004409BB" w:rsidP="00D57A04">
            <w:pPr>
              <w:spacing w:after="0"/>
              <w:ind w:left="2880"/>
              <w:rPr>
                <w:rFonts w:ascii="Courier New" w:hAnsi="Courier New" w:cs="Courier New"/>
                <w:sz w:val="18"/>
                <w:szCs w:val="18"/>
              </w:rPr>
            </w:pPr>
            <w:r w:rsidRPr="009B6757">
              <w:rPr>
                <w:rFonts w:ascii="Courier New" w:hAnsi="Courier New" w:cs="Courier New"/>
                <w:sz w:val="18"/>
                <w:szCs w:val="18"/>
              </w:rPr>
              <w:t>Missile Flying Time = 7 seconds</w:t>
            </w:r>
          </w:p>
          <w:p w14:paraId="23CB2D6A" w14:textId="10F82E0C" w:rsidR="004409BB" w:rsidRPr="009B6757" w:rsidRDefault="004409BB" w:rsidP="00D57A04">
            <w:pPr>
              <w:spacing w:after="0"/>
              <w:ind w:left="2880"/>
              <w:rPr>
                <w:rFonts w:ascii="Courier New" w:hAnsi="Courier New" w:cs="Courier New"/>
                <w:sz w:val="18"/>
                <w:szCs w:val="18"/>
              </w:rPr>
            </w:pPr>
            <w:r w:rsidRPr="009B6757">
              <w:rPr>
                <w:rFonts w:ascii="Courier New" w:hAnsi="Courier New" w:cs="Courier New"/>
                <w:sz w:val="18"/>
                <w:szCs w:val="18"/>
              </w:rPr>
              <w:t>Sigma = Missile Flying Time</w:t>
            </w:r>
          </w:p>
          <w:p w14:paraId="4499FF2B" w14:textId="3737E4E5" w:rsidR="004409BB" w:rsidRPr="009B6757" w:rsidRDefault="004409BB" w:rsidP="00D57A04">
            <w:pPr>
              <w:spacing w:after="0"/>
              <w:ind w:left="2160"/>
              <w:rPr>
                <w:rFonts w:ascii="Courier New" w:hAnsi="Courier New" w:cs="Courier New"/>
                <w:sz w:val="18"/>
                <w:szCs w:val="18"/>
              </w:rPr>
            </w:pPr>
            <w:r w:rsidRPr="009B6757">
              <w:rPr>
                <w:rFonts w:ascii="Courier New" w:hAnsi="Courier New" w:cs="Courier New"/>
                <w:sz w:val="18"/>
                <w:szCs w:val="18"/>
              </w:rPr>
              <w:t>} else if (Distance</w:t>
            </w:r>
            <w:r w:rsidR="00A91F53" w:rsidRPr="009B6757">
              <w:rPr>
                <w:rFonts w:ascii="Courier New" w:hAnsi="Courier New" w:cs="Courier New"/>
                <w:sz w:val="18"/>
                <w:szCs w:val="18"/>
              </w:rPr>
              <w:t xml:space="preserve"> ≥ 1 km and</w:t>
            </w:r>
            <w:r w:rsidRPr="009B6757">
              <w:rPr>
                <w:rFonts w:ascii="Courier New" w:hAnsi="Courier New" w:cs="Courier New"/>
                <w:sz w:val="18"/>
                <w:szCs w:val="18"/>
              </w:rPr>
              <w:t xml:space="preserve"> &lt; 4 km) {</w:t>
            </w:r>
          </w:p>
          <w:p w14:paraId="5FCBB4A5" w14:textId="77777777" w:rsidR="00A91F53" w:rsidRPr="009B6757" w:rsidRDefault="00A91F53" w:rsidP="00D57A04">
            <w:pPr>
              <w:spacing w:after="0"/>
              <w:ind w:left="2880"/>
              <w:rPr>
                <w:rFonts w:ascii="Courier New" w:hAnsi="Courier New" w:cs="Courier New"/>
                <w:sz w:val="18"/>
                <w:szCs w:val="18"/>
              </w:rPr>
            </w:pPr>
            <w:r w:rsidRPr="009B6757">
              <w:rPr>
                <w:rFonts w:ascii="Courier New" w:hAnsi="Courier New" w:cs="Courier New"/>
                <w:sz w:val="18"/>
                <w:szCs w:val="18"/>
              </w:rPr>
              <w:t xml:space="preserve">Missile Status = hit or not hit based on POH </w:t>
            </w:r>
          </w:p>
          <w:p w14:paraId="01FB7253" w14:textId="60783447" w:rsidR="004409BB" w:rsidRPr="009B6757" w:rsidRDefault="004409BB" w:rsidP="00D57A04">
            <w:pPr>
              <w:spacing w:after="0"/>
              <w:ind w:left="2880"/>
              <w:rPr>
                <w:rFonts w:ascii="Courier New" w:hAnsi="Courier New" w:cs="Courier New"/>
                <w:sz w:val="18"/>
                <w:szCs w:val="18"/>
              </w:rPr>
            </w:pPr>
            <w:r w:rsidRPr="009B6757">
              <w:rPr>
                <w:rFonts w:ascii="Courier New" w:hAnsi="Courier New" w:cs="Courier New"/>
                <w:sz w:val="18"/>
                <w:szCs w:val="18"/>
              </w:rPr>
              <w:t>Missile Flying Time = 5 seconds</w:t>
            </w:r>
          </w:p>
          <w:p w14:paraId="265D8623" w14:textId="6A8DA9E9" w:rsidR="004409BB" w:rsidRPr="009B6757" w:rsidRDefault="004409BB" w:rsidP="00D57A04">
            <w:pPr>
              <w:spacing w:after="0"/>
              <w:ind w:left="2880"/>
              <w:rPr>
                <w:rFonts w:ascii="Courier New" w:hAnsi="Courier New" w:cs="Courier New"/>
                <w:sz w:val="18"/>
                <w:szCs w:val="18"/>
              </w:rPr>
            </w:pPr>
            <w:r w:rsidRPr="009B6757">
              <w:rPr>
                <w:rFonts w:ascii="Courier New" w:hAnsi="Courier New" w:cs="Courier New"/>
                <w:sz w:val="18"/>
                <w:szCs w:val="18"/>
              </w:rPr>
              <w:t>Sigma = Missile Flying Time</w:t>
            </w:r>
          </w:p>
          <w:p w14:paraId="6CEFB818" w14:textId="77777777" w:rsidR="004409BB" w:rsidRPr="009B6757" w:rsidRDefault="004409BB" w:rsidP="00D57A04">
            <w:pPr>
              <w:spacing w:after="0"/>
              <w:ind w:left="2160"/>
              <w:rPr>
                <w:rFonts w:ascii="Courier New" w:hAnsi="Courier New" w:cs="Courier New"/>
                <w:sz w:val="18"/>
                <w:szCs w:val="18"/>
              </w:rPr>
            </w:pPr>
            <w:r w:rsidRPr="009B6757">
              <w:rPr>
                <w:rFonts w:ascii="Courier New" w:hAnsi="Courier New" w:cs="Courier New"/>
                <w:sz w:val="18"/>
                <w:szCs w:val="18"/>
              </w:rPr>
              <w:t>} else {</w:t>
            </w:r>
          </w:p>
          <w:p w14:paraId="2C758320" w14:textId="77777777" w:rsidR="00A91F53" w:rsidRPr="009B6757" w:rsidRDefault="00A91F53" w:rsidP="00D57A04">
            <w:pPr>
              <w:spacing w:after="0"/>
              <w:ind w:left="2880"/>
              <w:rPr>
                <w:rFonts w:ascii="Courier New" w:hAnsi="Courier New" w:cs="Courier New"/>
                <w:sz w:val="18"/>
                <w:szCs w:val="18"/>
              </w:rPr>
            </w:pPr>
            <w:r w:rsidRPr="009B6757">
              <w:rPr>
                <w:rFonts w:ascii="Courier New" w:hAnsi="Courier New" w:cs="Courier New"/>
                <w:sz w:val="18"/>
                <w:szCs w:val="18"/>
              </w:rPr>
              <w:t xml:space="preserve">Missile Status = hit or not hit based on POH </w:t>
            </w:r>
          </w:p>
          <w:p w14:paraId="115A3F6C" w14:textId="7E7A7077" w:rsidR="00A91F53" w:rsidRPr="009B6757" w:rsidRDefault="00A91F53" w:rsidP="00D57A04">
            <w:pPr>
              <w:spacing w:after="0"/>
              <w:ind w:left="2880"/>
              <w:rPr>
                <w:rFonts w:ascii="Courier New" w:hAnsi="Courier New" w:cs="Courier New"/>
                <w:sz w:val="18"/>
                <w:szCs w:val="18"/>
              </w:rPr>
            </w:pPr>
            <w:r w:rsidRPr="009B6757">
              <w:rPr>
                <w:rFonts w:ascii="Courier New" w:hAnsi="Courier New" w:cs="Courier New"/>
                <w:sz w:val="18"/>
                <w:szCs w:val="18"/>
              </w:rPr>
              <w:t>Missile Flying Time = 5 seconds</w:t>
            </w:r>
          </w:p>
          <w:p w14:paraId="4E3FC1AA" w14:textId="77777777" w:rsidR="00A91F53" w:rsidRPr="009B6757" w:rsidRDefault="00A91F53" w:rsidP="00D57A04">
            <w:pPr>
              <w:spacing w:after="0"/>
              <w:ind w:left="2880"/>
              <w:rPr>
                <w:rFonts w:ascii="Courier New" w:hAnsi="Courier New" w:cs="Courier New"/>
                <w:sz w:val="18"/>
                <w:szCs w:val="18"/>
              </w:rPr>
            </w:pPr>
            <w:r w:rsidRPr="009B6757">
              <w:rPr>
                <w:rFonts w:ascii="Courier New" w:hAnsi="Courier New" w:cs="Courier New"/>
                <w:sz w:val="18"/>
                <w:szCs w:val="18"/>
              </w:rPr>
              <w:t>Sigma = Missile Flying Time</w:t>
            </w:r>
          </w:p>
          <w:p w14:paraId="4FF25A50" w14:textId="64A41630" w:rsidR="004409BB" w:rsidRPr="009B6757" w:rsidRDefault="004409BB" w:rsidP="00D57A04">
            <w:pPr>
              <w:spacing w:after="0"/>
              <w:ind w:left="1440"/>
              <w:rPr>
                <w:rFonts w:ascii="Courier New" w:hAnsi="Courier New" w:cs="Courier New"/>
                <w:sz w:val="18"/>
                <w:szCs w:val="18"/>
              </w:rPr>
            </w:pPr>
            <w:r w:rsidRPr="009B6757">
              <w:rPr>
                <w:rFonts w:ascii="Courier New" w:hAnsi="Courier New" w:cs="Courier New"/>
                <w:sz w:val="18"/>
                <w:szCs w:val="18"/>
              </w:rPr>
              <w:t>}</w:t>
            </w:r>
            <w:r w:rsidR="00A91F53" w:rsidRPr="009B6757">
              <w:rPr>
                <w:rFonts w:ascii="Courier New" w:hAnsi="Courier New" w:cs="Courier New"/>
                <w:sz w:val="18"/>
                <w:szCs w:val="18"/>
              </w:rPr>
              <w:t xml:space="preserve"> </w:t>
            </w:r>
            <w:r w:rsidRPr="009B6757">
              <w:rPr>
                <w:rFonts w:ascii="Courier New" w:hAnsi="Courier New" w:cs="Courier New"/>
                <w:sz w:val="18"/>
                <w:szCs w:val="18"/>
              </w:rPr>
              <w:t>else {</w:t>
            </w:r>
          </w:p>
          <w:p w14:paraId="1F7F944B" w14:textId="2ACF9066" w:rsidR="004409BB" w:rsidRPr="009B6757" w:rsidRDefault="004409BB" w:rsidP="00D57A04">
            <w:pPr>
              <w:spacing w:after="0"/>
              <w:ind w:left="2160"/>
              <w:rPr>
                <w:rFonts w:ascii="Courier New" w:hAnsi="Courier New" w:cs="Courier New"/>
                <w:sz w:val="18"/>
                <w:szCs w:val="18"/>
              </w:rPr>
            </w:pPr>
            <w:r w:rsidRPr="009B6757">
              <w:rPr>
                <w:rFonts w:ascii="Courier New" w:hAnsi="Courier New" w:cs="Courier New"/>
                <w:sz w:val="18"/>
                <w:szCs w:val="18"/>
              </w:rPr>
              <w:t>Phase = W</w:t>
            </w:r>
            <w:r w:rsidR="00A91F53" w:rsidRPr="009B6757">
              <w:rPr>
                <w:rFonts w:ascii="Courier New" w:hAnsi="Courier New" w:cs="Courier New"/>
                <w:sz w:val="18"/>
                <w:szCs w:val="18"/>
              </w:rPr>
              <w:t>AITING</w:t>
            </w:r>
            <w:r w:rsidRPr="009B6757">
              <w:rPr>
                <w:rFonts w:ascii="Courier New" w:hAnsi="Courier New" w:cs="Courier New"/>
                <w:sz w:val="18"/>
                <w:szCs w:val="18"/>
              </w:rPr>
              <w:t>;</w:t>
            </w:r>
          </w:p>
          <w:p w14:paraId="7C68C3EE" w14:textId="77777777" w:rsidR="004409BB" w:rsidRPr="009B6757" w:rsidRDefault="004409BB" w:rsidP="00D57A04">
            <w:pPr>
              <w:spacing w:after="0"/>
              <w:ind w:left="2160"/>
              <w:rPr>
                <w:rFonts w:ascii="Courier New" w:hAnsi="Courier New" w:cs="Courier New"/>
                <w:sz w:val="18"/>
                <w:szCs w:val="18"/>
              </w:rPr>
            </w:pPr>
            <w:r w:rsidRPr="009B6757">
              <w:rPr>
                <w:rFonts w:ascii="Courier New" w:hAnsi="Courier New" w:cs="Courier New"/>
                <w:sz w:val="18"/>
                <w:szCs w:val="18"/>
              </w:rPr>
              <w:t>Sigma = ∞;</w:t>
            </w:r>
          </w:p>
          <w:p w14:paraId="5A3174A0" w14:textId="755D99D7" w:rsidR="004409BB" w:rsidRPr="009B6757" w:rsidRDefault="004409BB" w:rsidP="00D57A04">
            <w:pPr>
              <w:spacing w:after="0"/>
              <w:ind w:left="720"/>
              <w:rPr>
                <w:rFonts w:ascii="Courier New" w:hAnsi="Courier New" w:cs="Courier New"/>
                <w:sz w:val="18"/>
                <w:szCs w:val="18"/>
              </w:rPr>
            </w:pPr>
            <w:r w:rsidRPr="009B6757">
              <w:rPr>
                <w:rFonts w:ascii="Courier New" w:hAnsi="Courier New" w:cs="Courier New"/>
                <w:sz w:val="18"/>
                <w:szCs w:val="18"/>
              </w:rPr>
              <w:t>}</w:t>
            </w:r>
            <w:r w:rsidR="00A91F53" w:rsidRPr="009B6757">
              <w:rPr>
                <w:rFonts w:ascii="Courier New" w:hAnsi="Courier New" w:cs="Courier New"/>
                <w:sz w:val="18"/>
                <w:szCs w:val="18"/>
              </w:rPr>
              <w:t xml:space="preserve"> else {</w:t>
            </w:r>
          </w:p>
          <w:p w14:paraId="22E3B542" w14:textId="5A109278" w:rsidR="00A91F53" w:rsidRPr="009B6757" w:rsidRDefault="00A91F53" w:rsidP="00D57A04">
            <w:pPr>
              <w:spacing w:after="0"/>
              <w:ind w:left="1440"/>
              <w:rPr>
                <w:rFonts w:ascii="Courier New" w:hAnsi="Courier New" w:cs="Courier New"/>
                <w:sz w:val="18"/>
                <w:szCs w:val="18"/>
              </w:rPr>
            </w:pPr>
            <w:r w:rsidRPr="009B6757">
              <w:rPr>
                <w:rFonts w:ascii="Courier New" w:hAnsi="Courier New" w:cs="Courier New"/>
                <w:sz w:val="18"/>
                <w:szCs w:val="18"/>
              </w:rPr>
              <w:t>Sigma = Missile Flying Time – e</w:t>
            </w:r>
          </w:p>
          <w:p w14:paraId="5591E138" w14:textId="325BCB99" w:rsidR="00A91F53" w:rsidRPr="009B6757" w:rsidRDefault="00A91F53" w:rsidP="00D57A04">
            <w:pPr>
              <w:spacing w:after="0"/>
              <w:ind w:left="1440"/>
              <w:rPr>
                <w:rFonts w:ascii="Courier New" w:hAnsi="Courier New" w:cs="Courier New"/>
                <w:sz w:val="18"/>
                <w:szCs w:val="18"/>
              </w:rPr>
            </w:pPr>
            <w:r w:rsidRPr="009B6757">
              <w:rPr>
                <w:rFonts w:ascii="Courier New" w:hAnsi="Courier New" w:cs="Courier New"/>
                <w:sz w:val="18"/>
                <w:szCs w:val="18"/>
              </w:rPr>
              <w:t>Missile Flying Time = Sigma</w:t>
            </w:r>
          </w:p>
          <w:p w14:paraId="3653FF02" w14:textId="126D3586" w:rsidR="004409BB" w:rsidRDefault="007619B6" w:rsidP="00D57A04">
            <w:pPr>
              <w:spacing w:after="0"/>
              <w:ind w:left="720"/>
              <w:rPr>
                <w:rFonts w:ascii="Courier New" w:hAnsi="Courier New" w:cs="Courier New"/>
                <w:sz w:val="18"/>
                <w:szCs w:val="18"/>
              </w:rPr>
            </w:pPr>
            <w:r>
              <w:rPr>
                <w:rFonts w:ascii="Courier New" w:hAnsi="Courier New" w:cs="Courier New"/>
                <w:sz w:val="18"/>
                <w:szCs w:val="18"/>
              </w:rPr>
              <w:t>}</w:t>
            </w:r>
          </w:p>
          <w:p w14:paraId="02AB1CA4" w14:textId="79767393" w:rsidR="007619B6" w:rsidRDefault="007619B6" w:rsidP="007619B6">
            <w:pPr>
              <w:spacing w:after="0"/>
              <w:rPr>
                <w:rFonts w:ascii="Courier New" w:hAnsi="Courier New" w:cs="Courier New"/>
                <w:sz w:val="18"/>
                <w:szCs w:val="18"/>
              </w:rPr>
            </w:pPr>
            <w:r>
              <w:rPr>
                <w:rFonts w:ascii="Courier New" w:hAnsi="Courier New" w:cs="Courier New"/>
                <w:sz w:val="18"/>
                <w:szCs w:val="18"/>
              </w:rPr>
              <w:t>}</w:t>
            </w:r>
          </w:p>
          <w:p w14:paraId="4F6AC43F" w14:textId="77777777" w:rsidR="004409BB" w:rsidRPr="009B6757" w:rsidRDefault="004409BB" w:rsidP="00D57A04">
            <w:pPr>
              <w:spacing w:after="0"/>
              <w:rPr>
                <w:rFonts w:ascii="Courier New" w:hAnsi="Courier New" w:cs="Courier New"/>
                <w:b/>
                <w:bCs/>
                <w:sz w:val="18"/>
                <w:szCs w:val="18"/>
              </w:rPr>
            </w:pPr>
            <w:proofErr w:type="spellStart"/>
            <w:r w:rsidRPr="009B6757">
              <w:rPr>
                <w:rFonts w:ascii="Courier New" w:hAnsi="Courier New" w:cs="Courier New"/>
                <w:b/>
                <w:bCs/>
                <w:sz w:val="18"/>
                <w:szCs w:val="18"/>
              </w:rPr>
              <w:t>δ</w:t>
            </w:r>
            <w:r w:rsidRPr="009B6757">
              <w:rPr>
                <w:rFonts w:ascii="Courier New" w:hAnsi="Courier New" w:cs="Courier New"/>
                <w:b/>
                <w:bCs/>
                <w:sz w:val="18"/>
                <w:szCs w:val="18"/>
                <w:vertAlign w:val="subscript"/>
              </w:rPr>
              <w:t>int</w:t>
            </w:r>
            <w:proofErr w:type="spellEnd"/>
            <w:r w:rsidRPr="009B6757">
              <w:rPr>
                <w:rFonts w:ascii="Courier New" w:hAnsi="Courier New" w:cs="Courier New"/>
                <w:b/>
                <w:bCs/>
                <w:sz w:val="18"/>
                <w:szCs w:val="18"/>
              </w:rPr>
              <w:t xml:space="preserve"> (s) </w:t>
            </w:r>
            <w:r w:rsidRPr="009B6757">
              <w:rPr>
                <w:rFonts w:ascii="Courier New" w:hAnsi="Courier New" w:cs="Courier New"/>
                <w:sz w:val="18"/>
                <w:szCs w:val="18"/>
              </w:rPr>
              <w:t>{</w:t>
            </w:r>
          </w:p>
          <w:p w14:paraId="4DF77A87" w14:textId="77777777" w:rsidR="004409BB" w:rsidRPr="009B6757" w:rsidRDefault="004409BB" w:rsidP="00D57A04">
            <w:pPr>
              <w:spacing w:after="0"/>
              <w:rPr>
                <w:rFonts w:ascii="Courier New" w:hAnsi="Courier New" w:cs="Courier New"/>
                <w:sz w:val="18"/>
                <w:szCs w:val="18"/>
              </w:rPr>
            </w:pPr>
          </w:p>
          <w:p w14:paraId="2A247E7C" w14:textId="77777777" w:rsidR="004409BB" w:rsidRPr="009B6757" w:rsidRDefault="004409BB" w:rsidP="00D57A04">
            <w:pPr>
              <w:spacing w:after="0"/>
              <w:ind w:left="720"/>
              <w:rPr>
                <w:rFonts w:ascii="Courier New" w:hAnsi="Courier New" w:cs="Courier New"/>
                <w:sz w:val="18"/>
                <w:szCs w:val="18"/>
              </w:rPr>
            </w:pPr>
            <w:r w:rsidRPr="009B6757">
              <w:rPr>
                <w:rFonts w:ascii="Courier New" w:hAnsi="Courier New" w:cs="Courier New"/>
                <w:sz w:val="18"/>
                <w:szCs w:val="18"/>
              </w:rPr>
              <w:t>case Phase</w:t>
            </w:r>
          </w:p>
          <w:p w14:paraId="55153509" w14:textId="7E826DF6" w:rsidR="004409BB" w:rsidRPr="009B6757" w:rsidRDefault="004409BB" w:rsidP="00D57A04">
            <w:pPr>
              <w:spacing w:after="0"/>
              <w:ind w:left="1440"/>
              <w:rPr>
                <w:rFonts w:ascii="Courier New" w:hAnsi="Courier New" w:cs="Courier New"/>
                <w:sz w:val="18"/>
                <w:szCs w:val="18"/>
              </w:rPr>
            </w:pPr>
            <w:r w:rsidRPr="009B6757">
              <w:rPr>
                <w:rFonts w:ascii="Courier New" w:hAnsi="Courier New" w:cs="Courier New"/>
                <w:sz w:val="18"/>
                <w:szCs w:val="18"/>
              </w:rPr>
              <w:t>L</w:t>
            </w:r>
            <w:r w:rsidR="00460159" w:rsidRPr="009B6757">
              <w:rPr>
                <w:rFonts w:ascii="Courier New" w:hAnsi="Courier New" w:cs="Courier New"/>
                <w:sz w:val="18"/>
                <w:szCs w:val="18"/>
              </w:rPr>
              <w:t>AUNCHED</w:t>
            </w:r>
            <w:r w:rsidRPr="009B6757">
              <w:rPr>
                <w:rFonts w:ascii="Courier New" w:hAnsi="Courier New" w:cs="Courier New"/>
                <w:sz w:val="18"/>
                <w:szCs w:val="18"/>
              </w:rPr>
              <w:t>:</w:t>
            </w:r>
          </w:p>
          <w:p w14:paraId="29A079E1" w14:textId="1448D235" w:rsidR="004409BB" w:rsidRPr="009B6757" w:rsidRDefault="004409BB" w:rsidP="00D57A04">
            <w:pPr>
              <w:spacing w:after="0"/>
              <w:ind w:left="2160"/>
              <w:rPr>
                <w:rFonts w:ascii="Courier New" w:hAnsi="Courier New" w:cs="Courier New"/>
                <w:sz w:val="18"/>
                <w:szCs w:val="18"/>
              </w:rPr>
            </w:pPr>
            <w:r w:rsidRPr="009B6757">
              <w:rPr>
                <w:rFonts w:ascii="Courier New" w:hAnsi="Courier New" w:cs="Courier New"/>
                <w:sz w:val="18"/>
                <w:szCs w:val="18"/>
              </w:rPr>
              <w:t xml:space="preserve">Phase = </w:t>
            </w:r>
            <w:r w:rsidR="00460159" w:rsidRPr="009B6757">
              <w:rPr>
                <w:rFonts w:ascii="Courier New" w:hAnsi="Courier New" w:cs="Courier New"/>
                <w:sz w:val="18"/>
                <w:szCs w:val="18"/>
              </w:rPr>
              <w:t>WAITING</w:t>
            </w:r>
          </w:p>
          <w:p w14:paraId="0C707DE4" w14:textId="48B4FB51" w:rsidR="004409BB" w:rsidRPr="009B6757" w:rsidRDefault="004409BB" w:rsidP="00D57A04">
            <w:pPr>
              <w:spacing w:after="0"/>
              <w:ind w:left="2160"/>
              <w:rPr>
                <w:rFonts w:ascii="Courier New" w:hAnsi="Courier New" w:cs="Courier New"/>
                <w:sz w:val="18"/>
                <w:szCs w:val="18"/>
              </w:rPr>
            </w:pPr>
            <w:r w:rsidRPr="009B6757">
              <w:rPr>
                <w:rFonts w:ascii="Courier New" w:hAnsi="Courier New" w:cs="Courier New"/>
                <w:sz w:val="18"/>
                <w:szCs w:val="18"/>
              </w:rPr>
              <w:t>Sigma = ∞</w:t>
            </w:r>
          </w:p>
          <w:p w14:paraId="529A3C70" w14:textId="77777777" w:rsidR="004409BB" w:rsidRPr="009B6757" w:rsidRDefault="004409BB" w:rsidP="00D57A04">
            <w:pPr>
              <w:spacing w:after="0"/>
              <w:rPr>
                <w:rFonts w:ascii="Courier New" w:hAnsi="Courier New" w:cs="Courier New"/>
                <w:sz w:val="18"/>
                <w:szCs w:val="18"/>
              </w:rPr>
            </w:pPr>
            <w:r w:rsidRPr="009B6757">
              <w:rPr>
                <w:rFonts w:ascii="Courier New" w:hAnsi="Courier New" w:cs="Courier New"/>
                <w:sz w:val="18"/>
                <w:szCs w:val="18"/>
              </w:rPr>
              <w:t>}</w:t>
            </w:r>
          </w:p>
          <w:p w14:paraId="5AEB24F8" w14:textId="77777777" w:rsidR="004409BB" w:rsidRPr="009B6757" w:rsidRDefault="004409BB" w:rsidP="00D57A04">
            <w:pPr>
              <w:spacing w:after="0"/>
              <w:rPr>
                <w:rFonts w:ascii="Courier New" w:hAnsi="Courier New" w:cs="Courier New"/>
                <w:b/>
                <w:bCs/>
                <w:sz w:val="18"/>
                <w:szCs w:val="18"/>
              </w:rPr>
            </w:pPr>
            <w:r w:rsidRPr="009B6757">
              <w:rPr>
                <w:rFonts w:ascii="Courier New" w:hAnsi="Courier New" w:cs="Courier New"/>
                <w:b/>
                <w:bCs/>
                <w:sz w:val="18"/>
                <w:szCs w:val="18"/>
              </w:rPr>
              <w:t xml:space="preserve">λ(s) </w:t>
            </w:r>
            <w:r w:rsidRPr="009B6757">
              <w:rPr>
                <w:rFonts w:ascii="Courier New" w:hAnsi="Courier New" w:cs="Courier New"/>
                <w:sz w:val="18"/>
                <w:szCs w:val="18"/>
              </w:rPr>
              <w:t>{</w:t>
            </w:r>
          </w:p>
          <w:p w14:paraId="09F622BA" w14:textId="34A0E71E" w:rsidR="004409BB" w:rsidRPr="009B6757" w:rsidRDefault="004409BB" w:rsidP="00D57A04">
            <w:pPr>
              <w:spacing w:after="0"/>
              <w:ind w:left="720"/>
              <w:rPr>
                <w:rFonts w:ascii="Courier New" w:hAnsi="Courier New" w:cs="Courier New"/>
                <w:sz w:val="18"/>
                <w:szCs w:val="18"/>
              </w:rPr>
            </w:pPr>
            <w:r w:rsidRPr="009B6757">
              <w:rPr>
                <w:rFonts w:ascii="Courier New" w:hAnsi="Courier New" w:cs="Courier New"/>
                <w:sz w:val="18"/>
                <w:szCs w:val="18"/>
              </w:rPr>
              <w:t>if Phase = L</w:t>
            </w:r>
            <w:r w:rsidR="00460159" w:rsidRPr="009B6757">
              <w:rPr>
                <w:rFonts w:ascii="Courier New" w:hAnsi="Courier New" w:cs="Courier New"/>
                <w:sz w:val="18"/>
                <w:szCs w:val="18"/>
              </w:rPr>
              <w:t>AUNCHED</w:t>
            </w:r>
            <w:r w:rsidRPr="009B6757">
              <w:rPr>
                <w:rFonts w:ascii="Courier New" w:hAnsi="Courier New" w:cs="Courier New"/>
                <w:sz w:val="18"/>
                <w:szCs w:val="18"/>
              </w:rPr>
              <w:t xml:space="preserve"> {</w:t>
            </w:r>
          </w:p>
          <w:p w14:paraId="429F01E0" w14:textId="5D3421BE" w:rsidR="004409BB" w:rsidRPr="009B6757" w:rsidRDefault="00460159" w:rsidP="00D57A04">
            <w:pPr>
              <w:spacing w:after="0"/>
              <w:ind w:left="1440"/>
              <w:rPr>
                <w:rFonts w:ascii="Courier New" w:hAnsi="Courier New" w:cs="Courier New"/>
                <w:i/>
                <w:iCs/>
                <w:sz w:val="18"/>
                <w:szCs w:val="18"/>
              </w:rPr>
            </w:pPr>
            <w:r w:rsidRPr="009B6757">
              <w:rPr>
                <w:rFonts w:ascii="Courier New" w:hAnsi="Courier New" w:cs="Courier New"/>
                <w:sz w:val="18"/>
                <w:szCs w:val="18"/>
              </w:rPr>
              <w:t>Output Missile Status</w:t>
            </w:r>
          </w:p>
          <w:p w14:paraId="6917D314" w14:textId="77777777" w:rsidR="004409BB" w:rsidRPr="009B6757" w:rsidRDefault="004409BB" w:rsidP="00D57A04">
            <w:pPr>
              <w:spacing w:after="0"/>
              <w:ind w:left="720"/>
              <w:rPr>
                <w:rFonts w:ascii="Courier New" w:hAnsi="Courier New" w:cs="Courier New"/>
                <w:sz w:val="18"/>
                <w:szCs w:val="18"/>
              </w:rPr>
            </w:pPr>
            <w:r w:rsidRPr="009B6757">
              <w:rPr>
                <w:rFonts w:ascii="Courier New" w:hAnsi="Courier New" w:cs="Courier New"/>
                <w:sz w:val="18"/>
                <w:szCs w:val="18"/>
              </w:rPr>
              <w:t>}</w:t>
            </w:r>
          </w:p>
          <w:p w14:paraId="520984E6" w14:textId="77777777" w:rsidR="004409BB" w:rsidRPr="009B6757" w:rsidRDefault="004409BB" w:rsidP="00D57A04">
            <w:pPr>
              <w:keepNext/>
              <w:spacing w:after="0"/>
              <w:rPr>
                <w:rFonts w:ascii="Courier New" w:hAnsi="Courier New" w:cs="Courier New"/>
                <w:sz w:val="18"/>
                <w:szCs w:val="18"/>
              </w:rPr>
            </w:pPr>
            <w:r w:rsidRPr="009B6757">
              <w:rPr>
                <w:rFonts w:ascii="Courier New" w:hAnsi="Courier New" w:cs="Courier New"/>
                <w:sz w:val="18"/>
                <w:szCs w:val="18"/>
              </w:rPr>
              <w:t>}</w:t>
            </w:r>
          </w:p>
        </w:tc>
      </w:tr>
    </w:tbl>
    <w:p w14:paraId="7D3C7702" w14:textId="51491E2D" w:rsidR="003D629D" w:rsidRDefault="0045433B" w:rsidP="00745A8E">
      <w:pPr>
        <w:pStyle w:val="Caption"/>
      </w:pPr>
      <w:bookmarkStart w:id="8" w:name="_Ref59006232"/>
      <w:r>
        <w:t xml:space="preserve">Figure </w:t>
      </w:r>
      <w:r>
        <w:fldChar w:fldCharType="begin"/>
      </w:r>
      <w:r>
        <w:instrText xml:space="preserve"> SEQ Figure \* ARABIC </w:instrText>
      </w:r>
      <w:r>
        <w:fldChar w:fldCharType="separate"/>
      </w:r>
      <w:r w:rsidR="00083488">
        <w:rPr>
          <w:noProof/>
        </w:rPr>
        <w:t>8</w:t>
      </w:r>
      <w:r>
        <w:fldChar w:fldCharType="end"/>
      </w:r>
      <w:bookmarkEnd w:id="8"/>
      <w:r>
        <w:t xml:space="preserve">: Missile atomic model formal </w:t>
      </w:r>
      <w:r w:rsidRPr="00745A8E">
        <w:t>specification</w:t>
      </w:r>
      <w:r>
        <w:t xml:space="preserve"> and pseudo-code</w:t>
      </w:r>
      <w:r w:rsidR="00DB7134">
        <w:t>.</w:t>
      </w:r>
    </w:p>
    <w:p w14:paraId="4829A3DA" w14:textId="7D38A88C" w:rsidR="002A0578" w:rsidRDefault="008857F4" w:rsidP="0019457C">
      <w:pPr>
        <w:pStyle w:val="Heading1"/>
      </w:pPr>
      <w:r>
        <w:lastRenderedPageBreak/>
        <w:t>IMPLEMENTATION</w:t>
      </w:r>
    </w:p>
    <w:p w14:paraId="01A6F4AE" w14:textId="0DB6BF4A" w:rsidR="005B640D" w:rsidRDefault="00455D84" w:rsidP="006574A6">
      <w:r>
        <w:t xml:space="preserve">The main design criteria </w:t>
      </w:r>
      <w:r w:rsidR="0057765C">
        <w:t>for</w:t>
      </w:r>
      <w:r>
        <w:t xml:space="preserve"> </w:t>
      </w:r>
      <w:r w:rsidR="0057765C">
        <w:t>implementing</w:t>
      </w:r>
      <w:r>
        <w:t xml:space="preserve"> a process </w:t>
      </w:r>
      <w:r w:rsidR="00EF788E">
        <w:t>using</w:t>
      </w:r>
      <w:r w:rsidR="00E94223">
        <w:t xml:space="preserve"> STK </w:t>
      </w:r>
      <w:r w:rsidR="00F31533">
        <w:t>to visualize</w:t>
      </w:r>
      <w:r w:rsidR="00E94223">
        <w:t xml:space="preserve"> DEVS outputs </w:t>
      </w:r>
      <w:r>
        <w:t xml:space="preserve">are limited user inputs and </w:t>
      </w:r>
      <w:r w:rsidR="006F558B">
        <w:t>reduced</w:t>
      </w:r>
      <w:r w:rsidR="00583BEC">
        <w:t xml:space="preserve"> </w:t>
      </w:r>
      <w:r w:rsidR="00A37114">
        <w:t xml:space="preserve">dependence </w:t>
      </w:r>
      <w:r w:rsidR="0057765C">
        <w:t>on</w:t>
      </w:r>
      <w:r w:rsidR="00A37114">
        <w:t xml:space="preserve"> other third-party software</w:t>
      </w:r>
      <w:r w:rsidR="00E94223">
        <w:t>.</w:t>
      </w:r>
      <w:r w:rsidR="00550499">
        <w:t xml:space="preserve"> These design criteria are compatible with the general intent to increase DEVS modelling and simulation to a </w:t>
      </w:r>
      <w:r w:rsidR="00C36EFA">
        <w:t>broa</w:t>
      </w:r>
      <w:r w:rsidR="00550499">
        <w:t>der public.</w:t>
      </w:r>
      <w:r w:rsidR="00EF788E">
        <w:t xml:space="preserve"> </w:t>
      </w:r>
      <w:r w:rsidR="005B640D">
        <w:t>This section</w:t>
      </w:r>
      <w:r w:rsidR="00A37114">
        <w:t xml:space="preserve"> </w:t>
      </w:r>
      <w:r w:rsidR="009971BE">
        <w:t xml:space="preserve">describes the </w:t>
      </w:r>
      <w:r>
        <w:t xml:space="preserve">main implementation activities leading to </w:t>
      </w:r>
      <w:r w:rsidR="004B43E7">
        <w:t>STK's use</w:t>
      </w:r>
      <w:r w:rsidR="009971BE">
        <w:t xml:space="preserve"> as a</w:t>
      </w:r>
      <w:r>
        <w:t xml:space="preserve"> practical</w:t>
      </w:r>
      <w:r w:rsidR="009971BE">
        <w:t xml:space="preserve"> option to visualize DEVS outputs.</w:t>
      </w:r>
    </w:p>
    <w:p w14:paraId="424035B4" w14:textId="4C312EA4" w:rsidR="002A0578" w:rsidRDefault="00E71013" w:rsidP="0019457C">
      <w:pPr>
        <w:pStyle w:val="Heading2"/>
      </w:pPr>
      <w:r>
        <w:t xml:space="preserve">STK </w:t>
      </w:r>
      <w:r w:rsidR="008857F4">
        <w:t>Connect</w:t>
      </w:r>
      <w:r>
        <w:t xml:space="preserve"> Module</w:t>
      </w:r>
    </w:p>
    <w:p w14:paraId="087E204B" w14:textId="606D1BD6" w:rsidR="00745A8E" w:rsidRDefault="00773664" w:rsidP="0019457C">
      <w:r>
        <w:t xml:space="preserve">STK </w:t>
      </w:r>
      <w:r w:rsidR="00795887">
        <w:t xml:space="preserve">offers a </w:t>
      </w:r>
      <w:r w:rsidR="00952ECF">
        <w:t>multitude</w:t>
      </w:r>
      <w:r w:rsidR="00795887">
        <w:t xml:space="preserve"> of </w:t>
      </w:r>
      <w:r w:rsidR="002F1D44">
        <w:t>technologies</w:t>
      </w:r>
      <w:r w:rsidR="00795887">
        <w:t xml:space="preserve"> to control and automate STK from external applicatio</w:t>
      </w:r>
      <w:r w:rsidR="00952ECF">
        <w:t>n</w:t>
      </w:r>
      <w:r w:rsidR="007D5B61">
        <w:t>s</w:t>
      </w:r>
      <w:r w:rsidR="00795887">
        <w:t xml:space="preserve">. Without </w:t>
      </w:r>
      <w:r w:rsidR="004B43E7">
        <w:t>using</w:t>
      </w:r>
      <w:r w:rsidR="00795887">
        <w:t xml:space="preserve"> STK</w:t>
      </w:r>
      <w:r w:rsidR="00FF2784">
        <w:t>'</w:t>
      </w:r>
      <w:r w:rsidR="00795887">
        <w:t>s graphical unit interface, the STK programming interface provides the tools to create a scenario</w:t>
      </w:r>
      <w:r w:rsidR="00952ECF">
        <w:t xml:space="preserve">, run simulations and perform analytical analysis. </w:t>
      </w:r>
      <w:r w:rsidR="00AF553C">
        <w:t xml:space="preserve">One </w:t>
      </w:r>
      <w:r w:rsidR="005B510F">
        <w:t xml:space="preserve">of these options to communicate with STK is through </w:t>
      </w:r>
      <w:r w:rsidR="00061792">
        <w:t>the</w:t>
      </w:r>
      <w:r w:rsidR="00997E76">
        <w:t xml:space="preserve"> STK</w:t>
      </w:r>
      <w:r w:rsidR="00061792">
        <w:t xml:space="preserve"> </w:t>
      </w:r>
      <w:r w:rsidR="00AF553C">
        <w:t>Connect module</w:t>
      </w:r>
      <w:r w:rsidR="00192DC1">
        <w:t>,</w:t>
      </w:r>
      <w:r w:rsidR="004F7390">
        <w:t xml:space="preserve"> which</w:t>
      </w:r>
      <w:r w:rsidR="00AF553C">
        <w:t xml:space="preserve"> provid</w:t>
      </w:r>
      <w:r w:rsidR="004F7390">
        <w:t>es</w:t>
      </w:r>
      <w:r w:rsidR="00AF553C">
        <w:t xml:space="preserve"> an easy way to connect with STK. This module contains a</w:t>
      </w:r>
      <w:r w:rsidR="005B510F">
        <w:t>n extensive</w:t>
      </w:r>
      <w:r w:rsidR="00AF553C">
        <w:t xml:space="preserve"> library allowing the user to</w:t>
      </w:r>
      <w:r w:rsidR="00997E76">
        <w:t xml:space="preserve"> define and</w:t>
      </w:r>
      <w:r w:rsidR="00AF553C">
        <w:t xml:space="preserve"> send commands to STK. </w:t>
      </w:r>
      <w:r w:rsidR="002F1D44">
        <w:t xml:space="preserve">Considering the design criteria, the chosen environment to communicate with STK </w:t>
      </w:r>
      <w:r w:rsidR="005B510F">
        <w:t xml:space="preserve">via the Connect module </w:t>
      </w:r>
      <w:r w:rsidR="002F1D44">
        <w:t xml:space="preserve">is </w:t>
      </w:r>
      <w:r w:rsidR="00CA0BE3">
        <w:t>the use of</w:t>
      </w:r>
      <w:r w:rsidR="002F1D44">
        <w:t xml:space="preserve"> a simple program called </w:t>
      </w:r>
      <w:r w:rsidR="00BD6338">
        <w:t>AgIPCExp</w:t>
      </w:r>
      <w:r w:rsidR="002F1D44">
        <w:t>.</w:t>
      </w:r>
      <w:r w:rsidR="006F2AEA">
        <w:t xml:space="preserve"> </w:t>
      </w:r>
      <w:r w:rsidR="002F1D44">
        <w:t>This program</w:t>
      </w:r>
      <w:r w:rsidR="006F2AEA">
        <w:t>, which comes installed with STK,</w:t>
      </w:r>
      <w:r w:rsidR="005B1947">
        <w:t xml:space="preserve"> communicates</w:t>
      </w:r>
      <w:r w:rsidR="00CA0BE3">
        <w:t xml:space="preserve"> with STK</w:t>
      </w:r>
      <w:r w:rsidR="005B1947">
        <w:t xml:space="preserve"> via a TCP socket. When STK runs, STK opens a socket connection at port 5001 by default</w:t>
      </w:r>
      <w:r w:rsidR="00192DC1">
        <w:t>,</w:t>
      </w:r>
      <w:r w:rsidR="005B1947">
        <w:t xml:space="preserve"> which </w:t>
      </w:r>
      <w:r w:rsidR="00192DC1">
        <w:t>"</w:t>
      </w:r>
      <w:r w:rsidR="005B1947">
        <w:t>listens</w:t>
      </w:r>
      <w:r w:rsidR="00192DC1">
        <w:t>"</w:t>
      </w:r>
      <w:r w:rsidR="005B1947">
        <w:t xml:space="preserve"> for Connect commands.</w:t>
      </w:r>
      <w:r w:rsidR="00CA0BE3">
        <w:t xml:space="preserve"> </w:t>
      </w:r>
      <w:r w:rsidR="00C91BC7">
        <w:t xml:space="preserve">AgIPCExp </w:t>
      </w:r>
      <w:r w:rsidR="005B510F">
        <w:t>allows</w:t>
      </w:r>
      <w:r w:rsidR="002F1D44">
        <w:t xml:space="preserve"> a user </w:t>
      </w:r>
      <w:r w:rsidR="005B510F">
        <w:t xml:space="preserve">to </w:t>
      </w:r>
      <w:r w:rsidR="002F1D44">
        <w:t>send individual commands</w:t>
      </w:r>
      <w:r w:rsidR="00C91BC7">
        <w:t xml:space="preserve"> to STK</w:t>
      </w:r>
      <w:r w:rsidR="004B43E7">
        <w:t>,</w:t>
      </w:r>
      <w:r w:rsidR="00AF553C">
        <w:t xml:space="preserve"> as shown in</w:t>
      </w:r>
      <w:r w:rsidR="003B7222">
        <w:t xml:space="preserve"> </w:t>
      </w:r>
      <w:r w:rsidR="003B7222">
        <w:fldChar w:fldCharType="begin"/>
      </w:r>
      <w:r w:rsidR="003B7222">
        <w:instrText xml:space="preserve"> REF _Ref59006249 \h </w:instrText>
      </w:r>
      <w:r w:rsidR="003B7222">
        <w:fldChar w:fldCharType="separate"/>
      </w:r>
      <w:r w:rsidR="00083488">
        <w:t xml:space="preserve">Figure </w:t>
      </w:r>
      <w:r w:rsidR="00083488">
        <w:rPr>
          <w:noProof/>
        </w:rPr>
        <w:t>9</w:t>
      </w:r>
      <w:r w:rsidR="003B7222">
        <w:fldChar w:fldCharType="end"/>
      </w:r>
      <w:r w:rsidR="00AF553C">
        <w:t xml:space="preserve">. In this example, the user provided one command to create a new STK scenario named </w:t>
      </w:r>
      <w:r w:rsidR="00FF2784">
        <w:t>"</w:t>
      </w:r>
      <w:r w:rsidR="00AF553C">
        <w:t>Demo</w:t>
      </w:r>
      <w:r w:rsidR="00FF2784">
        <w:t>"</w:t>
      </w:r>
      <w:r w:rsidR="00AF553C">
        <w:t xml:space="preserve"> and one command to create an STK </w:t>
      </w:r>
      <w:r w:rsidR="00BD4503" w:rsidRPr="00BD4503">
        <w:rPr>
          <w:i/>
          <w:iCs/>
        </w:rPr>
        <w:t>A</w:t>
      </w:r>
      <w:r w:rsidR="00AF553C" w:rsidRPr="00BD4503">
        <w:rPr>
          <w:i/>
          <w:iCs/>
        </w:rPr>
        <w:t>ircraft</w:t>
      </w:r>
      <w:r w:rsidR="00AF553C">
        <w:t xml:space="preserve"> </w:t>
      </w:r>
      <w:r w:rsidR="00CC54F7">
        <w:t>o</w:t>
      </w:r>
      <w:r w:rsidR="00AF553C">
        <w:t>bject named "</w:t>
      </w:r>
      <w:r w:rsidR="00BD4503">
        <w:t>A</w:t>
      </w:r>
      <w:r w:rsidR="004B43E7">
        <w:t>ircraft</w:t>
      </w:r>
      <w:r w:rsidR="00BD4503">
        <w:t>1</w:t>
      </w:r>
      <w:r w:rsidR="004B43E7">
        <w:t>".</w:t>
      </w:r>
      <w:r w:rsidR="005B510F">
        <w:t xml:space="preserve"> </w:t>
      </w:r>
      <w:r w:rsidR="008F2E1B">
        <w:t>This utility</w:t>
      </w:r>
      <w:r w:rsidR="005B510F">
        <w:t xml:space="preserve"> also</w:t>
      </w:r>
      <w:r w:rsidR="008F2E1B">
        <w:t xml:space="preserve"> </w:t>
      </w:r>
      <w:r>
        <w:t xml:space="preserve">allows </w:t>
      </w:r>
      <w:r w:rsidR="004B43E7">
        <w:t>executing</w:t>
      </w:r>
      <w:r>
        <w:t xml:space="preserve"> multiple Connect commands that are stored in a text file</w:t>
      </w:r>
      <w:r w:rsidR="004B43E7">
        <w:t>,</w:t>
      </w:r>
      <w:r w:rsidR="005D1426">
        <w:t xml:space="preserve"> as shown in</w:t>
      </w:r>
      <w:r w:rsidR="003B7222">
        <w:t xml:space="preserve"> </w:t>
      </w:r>
      <w:r w:rsidR="003B7222">
        <w:fldChar w:fldCharType="begin"/>
      </w:r>
      <w:r w:rsidR="003B7222">
        <w:instrText xml:space="preserve"> REF _Ref59006262 \h </w:instrText>
      </w:r>
      <w:r w:rsidR="003B7222">
        <w:fldChar w:fldCharType="separate"/>
      </w:r>
      <w:r w:rsidR="00083488">
        <w:t xml:space="preserve">Figure </w:t>
      </w:r>
      <w:r w:rsidR="00083488">
        <w:rPr>
          <w:noProof/>
        </w:rPr>
        <w:t>10</w:t>
      </w:r>
      <w:r w:rsidR="003B7222">
        <w:fldChar w:fldCharType="end"/>
      </w:r>
      <w:r w:rsidR="008F2E1B">
        <w:t>.</w:t>
      </w:r>
    </w:p>
    <w:p w14:paraId="42AA6202" w14:textId="77777777" w:rsidR="007F4773" w:rsidRDefault="007F4773" w:rsidP="0019457C"/>
    <w:p w14:paraId="0A28D80B" w14:textId="77777777" w:rsidR="005D1426" w:rsidRDefault="005D1426" w:rsidP="0019457C">
      <w:pPr>
        <w:keepNext/>
        <w:jc w:val="center"/>
        <w:sectPr w:rsidR="005D1426" w:rsidSect="00D61AE9">
          <w:footerReference w:type="first" r:id="rId11"/>
          <w:type w:val="continuous"/>
          <w:pgSz w:w="12240" w:h="15840" w:code="1"/>
          <w:pgMar w:top="1281" w:right="1440" w:bottom="964" w:left="1440" w:header="1134" w:footer="851" w:gutter="0"/>
          <w:cols w:space="540"/>
          <w:titlePg/>
          <w:docGrid w:linePitch="299"/>
        </w:sectPr>
      </w:pPr>
    </w:p>
    <w:p w14:paraId="3F362387" w14:textId="787DB8D6" w:rsidR="002F1D44" w:rsidRDefault="002F1D44" w:rsidP="0019457C">
      <w:pPr>
        <w:keepNext/>
        <w:jc w:val="center"/>
      </w:pPr>
      <w:r>
        <w:rPr>
          <w:noProof/>
          <w:snapToGrid/>
        </w:rPr>
        <w:drawing>
          <wp:inline distT="0" distB="0" distL="0" distR="0" wp14:anchorId="0089F0F0" wp14:editId="4D62EF7E">
            <wp:extent cx="2160474" cy="1160585"/>
            <wp:effectExtent l="38100" t="38100" r="87630" b="971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24431" cy="1194942"/>
                    </a:xfrm>
                    <a:prstGeom prst="rect">
                      <a:avLst/>
                    </a:prstGeom>
                    <a:effectLst>
                      <a:outerShdw blurRad="50800" dist="38100" dir="2700000" algn="tl" rotWithShape="0">
                        <a:prstClr val="black">
                          <a:alpha val="40000"/>
                        </a:prstClr>
                      </a:outerShdw>
                    </a:effectLst>
                  </pic:spPr>
                </pic:pic>
              </a:graphicData>
            </a:graphic>
          </wp:inline>
        </w:drawing>
      </w:r>
    </w:p>
    <w:p w14:paraId="0E4B37D2" w14:textId="473352DC" w:rsidR="002F1D44" w:rsidRDefault="002F1D44" w:rsidP="00745A8E">
      <w:pPr>
        <w:pStyle w:val="Caption"/>
      </w:pPr>
      <w:bookmarkStart w:id="9" w:name="_Ref59006249"/>
      <w:r>
        <w:t xml:space="preserve">Figure </w:t>
      </w:r>
      <w:r>
        <w:fldChar w:fldCharType="begin"/>
      </w:r>
      <w:r>
        <w:instrText xml:space="preserve"> SEQ Figure \* ARABIC </w:instrText>
      </w:r>
      <w:r>
        <w:fldChar w:fldCharType="separate"/>
      </w:r>
      <w:r w:rsidR="00083488">
        <w:rPr>
          <w:noProof/>
        </w:rPr>
        <w:t>9</w:t>
      </w:r>
      <w:r>
        <w:fldChar w:fldCharType="end"/>
      </w:r>
      <w:bookmarkEnd w:id="9"/>
      <w:r>
        <w:t>:</w:t>
      </w:r>
      <w:r w:rsidR="00F56520">
        <w:t xml:space="preserve"> </w:t>
      </w:r>
      <w:r w:rsidR="00BD6338">
        <w:t>AgIPCExp</w:t>
      </w:r>
      <w:r w:rsidR="00F56520">
        <w:t xml:space="preserve"> using </w:t>
      </w:r>
      <w:r w:rsidR="00F56520" w:rsidRPr="00745A8E">
        <w:t>individual</w:t>
      </w:r>
      <w:r w:rsidR="00F56520">
        <w:t xml:space="preserve"> Connect commands.</w:t>
      </w:r>
    </w:p>
    <w:p w14:paraId="63692C8B" w14:textId="77777777" w:rsidR="005D1426" w:rsidRDefault="00061792" w:rsidP="0019457C">
      <w:pPr>
        <w:keepNext/>
        <w:jc w:val="center"/>
      </w:pPr>
      <w:r>
        <w:rPr>
          <w:noProof/>
          <w:snapToGrid/>
        </w:rPr>
        <w:drawing>
          <wp:inline distT="0" distB="0" distL="0" distR="0" wp14:anchorId="418FC097" wp14:editId="03535A54">
            <wp:extent cx="2012400" cy="1159200"/>
            <wp:effectExtent l="38100" t="38100" r="102235" b="984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2400" cy="1159200"/>
                    </a:xfrm>
                    <a:prstGeom prst="rect">
                      <a:avLst/>
                    </a:prstGeom>
                    <a:effectLst>
                      <a:outerShdw blurRad="50800" dist="38100" dir="2700000" algn="tl" rotWithShape="0">
                        <a:prstClr val="black">
                          <a:alpha val="40000"/>
                        </a:prstClr>
                      </a:outerShdw>
                    </a:effectLst>
                  </pic:spPr>
                </pic:pic>
              </a:graphicData>
            </a:graphic>
          </wp:inline>
        </w:drawing>
      </w:r>
    </w:p>
    <w:p w14:paraId="749ADF10" w14:textId="20C0C95A" w:rsidR="00061792" w:rsidRPr="00061792" w:rsidRDefault="005D1426" w:rsidP="00745A8E">
      <w:pPr>
        <w:pStyle w:val="Caption"/>
      </w:pPr>
      <w:bookmarkStart w:id="10" w:name="_Ref59006262"/>
      <w:r>
        <w:t xml:space="preserve">Figure </w:t>
      </w:r>
      <w:r>
        <w:fldChar w:fldCharType="begin"/>
      </w:r>
      <w:r>
        <w:instrText xml:space="preserve"> SEQ Figure \* ARABIC </w:instrText>
      </w:r>
      <w:r>
        <w:fldChar w:fldCharType="separate"/>
      </w:r>
      <w:r w:rsidR="00083488">
        <w:rPr>
          <w:noProof/>
        </w:rPr>
        <w:t>10</w:t>
      </w:r>
      <w:r>
        <w:fldChar w:fldCharType="end"/>
      </w:r>
      <w:bookmarkEnd w:id="10"/>
      <w:r w:rsidR="00F56520">
        <w:t xml:space="preserve">: Text file </w:t>
      </w:r>
      <w:r w:rsidR="00F56520" w:rsidRPr="00745A8E">
        <w:t>example</w:t>
      </w:r>
      <w:r w:rsidR="00F56520">
        <w:t xml:space="preserve"> with one Connect command per line.</w:t>
      </w:r>
    </w:p>
    <w:p w14:paraId="5837B619" w14:textId="10F8751A" w:rsidR="005D1426" w:rsidRDefault="005D1426" w:rsidP="0019457C">
      <w:pPr>
        <w:sectPr w:rsidR="005D1426" w:rsidSect="00D61AE9">
          <w:type w:val="continuous"/>
          <w:pgSz w:w="12240" w:h="15840" w:code="1"/>
          <w:pgMar w:top="1281" w:right="1440" w:bottom="964" w:left="1440" w:header="1134" w:footer="851" w:gutter="0"/>
          <w:cols w:num="2" w:space="540"/>
          <w:titlePg/>
          <w:docGrid w:linePitch="299"/>
        </w:sectPr>
      </w:pPr>
    </w:p>
    <w:p w14:paraId="7A61E446" w14:textId="4FD4F8B3" w:rsidR="00F31533" w:rsidRDefault="004B43E7" w:rsidP="006574A6">
      <w:r>
        <w:t>Prior to</w:t>
      </w:r>
      <w:r w:rsidR="00D25A8B">
        <w:t xml:space="preserve"> </w:t>
      </w:r>
      <w:r w:rsidR="00F31533">
        <w:t>build</w:t>
      </w:r>
      <w:r>
        <w:t>ing</w:t>
      </w:r>
      <w:r w:rsidR="00997E76">
        <w:t xml:space="preserve"> a series of</w:t>
      </w:r>
      <w:r w:rsidR="00D25A8B">
        <w:t xml:space="preserve"> Connect commands to create an STK scenario based on the Cadmium simulation results, each DEVS model</w:t>
      </w:r>
      <w:r w:rsidR="00BD4503">
        <w:t>'s</w:t>
      </w:r>
      <w:r w:rsidR="00D25A8B">
        <w:t xml:space="preserve"> component</w:t>
      </w:r>
      <w:r w:rsidR="00F31533">
        <w:t xml:space="preserve"> and </w:t>
      </w:r>
      <w:r w:rsidR="00997E76">
        <w:t>output</w:t>
      </w:r>
      <w:r w:rsidR="00D25A8B">
        <w:t xml:space="preserve"> must be define</w:t>
      </w:r>
      <w:r>
        <w:t>d</w:t>
      </w:r>
      <w:r w:rsidR="00D25A8B">
        <w:t xml:space="preserve"> with corresponding STK </w:t>
      </w:r>
      <w:r w:rsidR="00CC54F7">
        <w:t>o</w:t>
      </w:r>
      <w:r w:rsidR="00D25A8B">
        <w:t>bjects</w:t>
      </w:r>
      <w:r w:rsidR="00F31533">
        <w:t xml:space="preserve"> or </w:t>
      </w:r>
      <w:r w:rsidR="00CC54F7">
        <w:t>f</w:t>
      </w:r>
      <w:r w:rsidR="00F31533">
        <w:t>eatures</w:t>
      </w:r>
      <w:r w:rsidR="00D25A8B">
        <w:t xml:space="preserve">. </w:t>
      </w:r>
      <w:r w:rsidR="003B7222">
        <w:fldChar w:fldCharType="begin"/>
      </w:r>
      <w:r w:rsidR="003B7222">
        <w:instrText xml:space="preserve"> REF _Ref59006282 \h </w:instrText>
      </w:r>
      <w:r w:rsidR="003B7222">
        <w:fldChar w:fldCharType="separate"/>
      </w:r>
      <w:r w:rsidR="00083488">
        <w:t xml:space="preserve">Table </w:t>
      </w:r>
      <w:r w:rsidR="00083488">
        <w:rPr>
          <w:noProof/>
        </w:rPr>
        <w:t>1</w:t>
      </w:r>
      <w:r w:rsidR="003B7222">
        <w:fldChar w:fldCharType="end"/>
      </w:r>
      <w:r w:rsidR="00D25A8B">
        <w:t xml:space="preserve"> provides the </w:t>
      </w:r>
      <w:r w:rsidR="00997E76">
        <w:t xml:space="preserve">selected </w:t>
      </w:r>
      <w:r w:rsidR="00D25A8B">
        <w:t xml:space="preserve">corresponding STK </w:t>
      </w:r>
      <w:r w:rsidR="00CC54F7">
        <w:t>o</w:t>
      </w:r>
      <w:r w:rsidR="00D25A8B">
        <w:t xml:space="preserve">bjects and </w:t>
      </w:r>
      <w:r w:rsidR="00CC54F7">
        <w:t>f</w:t>
      </w:r>
      <w:r w:rsidR="00D25A8B">
        <w:t>eatures for the</w:t>
      </w:r>
      <w:r w:rsidR="00F31533">
        <w:t xml:space="preserve"> air </w:t>
      </w:r>
      <w:r w:rsidR="0057765C">
        <w:t>defence</w:t>
      </w:r>
      <w:r w:rsidR="00F31533">
        <w:t xml:space="preserve"> system</w:t>
      </w:r>
      <w:r w:rsidR="00D25A8B">
        <w:t xml:space="preserve"> DEVS model.</w:t>
      </w:r>
    </w:p>
    <w:p w14:paraId="2D3E45C2" w14:textId="7006FB0C" w:rsidR="008330B7" w:rsidRDefault="008330B7" w:rsidP="00745A8E">
      <w:pPr>
        <w:pStyle w:val="CaptionTable"/>
      </w:pPr>
      <w:bookmarkStart w:id="11" w:name="_Ref59006282"/>
      <w:r>
        <w:t xml:space="preserve">Table </w:t>
      </w:r>
      <w:r>
        <w:fldChar w:fldCharType="begin"/>
      </w:r>
      <w:r>
        <w:instrText xml:space="preserve"> SEQ Table \* ARABIC </w:instrText>
      </w:r>
      <w:r>
        <w:fldChar w:fldCharType="separate"/>
      </w:r>
      <w:r w:rsidR="00083488">
        <w:rPr>
          <w:noProof/>
        </w:rPr>
        <w:t>1</w:t>
      </w:r>
      <w:r>
        <w:fldChar w:fldCharType="end"/>
      </w:r>
      <w:bookmarkEnd w:id="11"/>
      <w:r>
        <w:t xml:space="preserve">: Corresponding STK </w:t>
      </w:r>
      <w:r w:rsidR="00CC54F7">
        <w:t>o</w:t>
      </w:r>
      <w:r>
        <w:t xml:space="preserve">bjects and </w:t>
      </w:r>
      <w:r w:rsidR="00CC54F7">
        <w:t>f</w:t>
      </w:r>
      <w:r>
        <w:t>eatures for each DEVS model component</w:t>
      </w:r>
      <w:r w:rsidR="00DB7134">
        <w:t>.</w:t>
      </w:r>
    </w:p>
    <w:tbl>
      <w:tblPr>
        <w:tblStyle w:val="TableGridLight"/>
        <w:tblW w:w="0" w:type="auto"/>
        <w:tblLook w:val="04A0" w:firstRow="1" w:lastRow="0" w:firstColumn="1" w:lastColumn="0" w:noHBand="0" w:noVBand="1"/>
      </w:tblPr>
      <w:tblGrid>
        <w:gridCol w:w="2122"/>
        <w:gridCol w:w="3827"/>
        <w:gridCol w:w="3401"/>
      </w:tblGrid>
      <w:tr w:rsidR="007F6C47" w:rsidRPr="00F97178" w14:paraId="49E65B2A" w14:textId="77777777" w:rsidTr="00F97178">
        <w:tc>
          <w:tcPr>
            <w:tcW w:w="2122" w:type="dxa"/>
          </w:tcPr>
          <w:p w14:paraId="0ED5500C" w14:textId="60FDE966" w:rsidR="007F6C47" w:rsidRPr="00F97178" w:rsidRDefault="007F6C47" w:rsidP="00D57A04">
            <w:pPr>
              <w:spacing w:after="0"/>
              <w:jc w:val="left"/>
              <w:rPr>
                <w:rFonts w:ascii="Times New Roman" w:hAnsi="Times New Roman" w:cs="Times New Roman"/>
                <w:b/>
                <w:bCs/>
              </w:rPr>
            </w:pPr>
            <w:r w:rsidRPr="00F97178">
              <w:rPr>
                <w:rFonts w:ascii="Times New Roman" w:hAnsi="Times New Roman" w:cs="Times New Roman"/>
                <w:b/>
                <w:bCs/>
              </w:rPr>
              <w:t xml:space="preserve">DEVS </w:t>
            </w:r>
            <w:r w:rsidR="0094630F" w:rsidRPr="00F97178">
              <w:rPr>
                <w:rFonts w:ascii="Times New Roman" w:hAnsi="Times New Roman" w:cs="Times New Roman"/>
                <w:b/>
                <w:bCs/>
              </w:rPr>
              <w:t>Model Component</w:t>
            </w:r>
          </w:p>
        </w:tc>
        <w:tc>
          <w:tcPr>
            <w:tcW w:w="3827" w:type="dxa"/>
          </w:tcPr>
          <w:p w14:paraId="286C8D11" w14:textId="77777777" w:rsidR="007F6C47" w:rsidRPr="00F97178" w:rsidRDefault="007F6C47" w:rsidP="00D57A04">
            <w:pPr>
              <w:spacing w:after="0"/>
              <w:jc w:val="left"/>
              <w:rPr>
                <w:rFonts w:ascii="Times New Roman" w:hAnsi="Times New Roman" w:cs="Times New Roman"/>
                <w:b/>
                <w:bCs/>
              </w:rPr>
            </w:pPr>
            <w:r w:rsidRPr="00F97178">
              <w:rPr>
                <w:rFonts w:ascii="Times New Roman" w:hAnsi="Times New Roman" w:cs="Times New Roman"/>
                <w:b/>
                <w:bCs/>
              </w:rPr>
              <w:t>Use Case</w:t>
            </w:r>
          </w:p>
        </w:tc>
        <w:tc>
          <w:tcPr>
            <w:tcW w:w="3401" w:type="dxa"/>
          </w:tcPr>
          <w:p w14:paraId="676C8991" w14:textId="5DDD36AC" w:rsidR="007F6C47" w:rsidRPr="00F97178" w:rsidRDefault="007F6C47" w:rsidP="00D57A04">
            <w:pPr>
              <w:spacing w:after="0"/>
              <w:jc w:val="left"/>
              <w:rPr>
                <w:rFonts w:ascii="Times New Roman" w:hAnsi="Times New Roman" w:cs="Times New Roman"/>
                <w:b/>
                <w:bCs/>
              </w:rPr>
            </w:pPr>
            <w:r w:rsidRPr="00F97178">
              <w:rPr>
                <w:rFonts w:ascii="Times New Roman" w:hAnsi="Times New Roman" w:cs="Times New Roman"/>
                <w:b/>
                <w:bCs/>
              </w:rPr>
              <w:t xml:space="preserve">STK Objects / Features </w:t>
            </w:r>
            <w:r w:rsidR="001F77C0" w:rsidRPr="00F97178">
              <w:rPr>
                <w:rFonts w:ascii="Times New Roman" w:hAnsi="Times New Roman" w:cs="Times New Roman"/>
                <w:b/>
                <w:bCs/>
              </w:rPr>
              <w:t>Correspondence</w:t>
            </w:r>
          </w:p>
        </w:tc>
      </w:tr>
      <w:tr w:rsidR="007F6C47" w:rsidRPr="00F97178" w14:paraId="4714876F" w14:textId="77777777" w:rsidTr="00F97178">
        <w:tc>
          <w:tcPr>
            <w:tcW w:w="2122" w:type="dxa"/>
          </w:tcPr>
          <w:p w14:paraId="25442BC8" w14:textId="098D113A" w:rsidR="007F6C47" w:rsidRPr="00F97178" w:rsidRDefault="007F6C47" w:rsidP="00D57A04">
            <w:pPr>
              <w:spacing w:after="0"/>
              <w:jc w:val="left"/>
              <w:rPr>
                <w:rFonts w:ascii="Times New Roman" w:hAnsi="Times New Roman" w:cs="Times New Roman"/>
              </w:rPr>
            </w:pPr>
            <w:r w:rsidRPr="00F97178">
              <w:rPr>
                <w:rFonts w:ascii="Times New Roman" w:hAnsi="Times New Roman" w:cs="Times New Roman"/>
              </w:rPr>
              <w:t>Atomic model</w:t>
            </w:r>
            <w:r w:rsidRPr="00F97178">
              <w:rPr>
                <w:rFonts w:ascii="Times New Roman" w:hAnsi="Times New Roman" w:cs="Times New Roman"/>
              </w:rPr>
              <w:br/>
              <w:t>(stationary)</w:t>
            </w:r>
          </w:p>
        </w:tc>
        <w:tc>
          <w:tcPr>
            <w:tcW w:w="3827" w:type="dxa"/>
          </w:tcPr>
          <w:p w14:paraId="4350631C" w14:textId="77777777" w:rsidR="007F6C47" w:rsidRPr="00F97178" w:rsidRDefault="007F6C47" w:rsidP="00D57A04">
            <w:pPr>
              <w:spacing w:after="0"/>
              <w:rPr>
                <w:rFonts w:ascii="Times New Roman" w:hAnsi="Times New Roman" w:cs="Times New Roman"/>
              </w:rPr>
            </w:pPr>
            <w:r w:rsidRPr="00F97178">
              <w:rPr>
                <w:rFonts w:ascii="Times New Roman" w:hAnsi="Times New Roman" w:cs="Times New Roman"/>
              </w:rPr>
              <w:t>Radar</w:t>
            </w:r>
          </w:p>
          <w:p w14:paraId="7DF6FFA3" w14:textId="77777777" w:rsidR="007F6C47" w:rsidRPr="00F97178" w:rsidRDefault="007F6C47" w:rsidP="00D57A04">
            <w:pPr>
              <w:spacing w:after="0"/>
              <w:rPr>
                <w:rFonts w:ascii="Times New Roman" w:hAnsi="Times New Roman" w:cs="Times New Roman"/>
              </w:rPr>
            </w:pPr>
            <w:r w:rsidRPr="00F97178">
              <w:rPr>
                <w:rFonts w:ascii="Times New Roman" w:hAnsi="Times New Roman" w:cs="Times New Roman"/>
              </w:rPr>
              <w:t>C2</w:t>
            </w:r>
          </w:p>
          <w:p w14:paraId="07BA0196" w14:textId="77777777" w:rsidR="007F6C47" w:rsidRPr="00F97178" w:rsidRDefault="007F6C47" w:rsidP="00D57A04">
            <w:pPr>
              <w:spacing w:after="0"/>
              <w:rPr>
                <w:rFonts w:ascii="Times New Roman" w:hAnsi="Times New Roman" w:cs="Times New Roman"/>
              </w:rPr>
            </w:pPr>
            <w:r w:rsidRPr="00F97178">
              <w:rPr>
                <w:rFonts w:ascii="Times New Roman" w:hAnsi="Times New Roman" w:cs="Times New Roman"/>
              </w:rPr>
              <w:t>Gunner1 / Gunner 2 / Gunner 3</w:t>
            </w:r>
          </w:p>
          <w:p w14:paraId="05DB843A" w14:textId="77777777" w:rsidR="007F6C47" w:rsidRPr="00F97178" w:rsidRDefault="007F6C47" w:rsidP="00D57A04">
            <w:pPr>
              <w:spacing w:after="0"/>
              <w:rPr>
                <w:rFonts w:ascii="Times New Roman" w:hAnsi="Times New Roman" w:cs="Times New Roman"/>
              </w:rPr>
            </w:pPr>
            <w:r w:rsidRPr="00F97178">
              <w:rPr>
                <w:rFonts w:ascii="Times New Roman" w:hAnsi="Times New Roman" w:cs="Times New Roman"/>
              </w:rPr>
              <w:t>Missile1 / Missile2 / Missile3</w:t>
            </w:r>
          </w:p>
        </w:tc>
        <w:tc>
          <w:tcPr>
            <w:tcW w:w="3401" w:type="dxa"/>
          </w:tcPr>
          <w:p w14:paraId="464212C6" w14:textId="77777777" w:rsidR="0094630F" w:rsidRPr="00F97178" w:rsidRDefault="007F6C47" w:rsidP="00D57A04">
            <w:pPr>
              <w:spacing w:after="0"/>
              <w:rPr>
                <w:rFonts w:ascii="Times New Roman" w:hAnsi="Times New Roman" w:cs="Times New Roman"/>
              </w:rPr>
            </w:pPr>
            <w:r w:rsidRPr="00F97178">
              <w:rPr>
                <w:rFonts w:ascii="Times New Roman" w:hAnsi="Times New Roman" w:cs="Times New Roman"/>
              </w:rPr>
              <w:t xml:space="preserve">One scenario object </w:t>
            </w:r>
            <w:r w:rsidRPr="00F97178">
              <w:rPr>
                <w:rFonts w:ascii="Times New Roman" w:hAnsi="Times New Roman" w:cs="Times New Roman"/>
                <w:i/>
                <w:iCs/>
              </w:rPr>
              <w:t xml:space="preserve">Facility </w:t>
            </w:r>
            <w:r w:rsidRPr="00F97178">
              <w:rPr>
                <w:noProof/>
              </w:rPr>
              <w:drawing>
                <wp:inline distT="0" distB="0" distL="0" distR="0" wp14:anchorId="1BD6D387" wp14:editId="1B7D92C0">
                  <wp:extent cx="152400" cy="152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2400" cy="152400"/>
                          </a:xfrm>
                          <a:prstGeom prst="rect">
                            <a:avLst/>
                          </a:prstGeom>
                        </pic:spPr>
                      </pic:pic>
                    </a:graphicData>
                  </a:graphic>
                </wp:inline>
              </w:drawing>
            </w:r>
            <w:r w:rsidRPr="00F97178">
              <w:rPr>
                <w:rFonts w:ascii="Times New Roman" w:hAnsi="Times New Roman" w:cs="Times New Roman"/>
              </w:rPr>
              <w:t xml:space="preserve"> </w:t>
            </w:r>
          </w:p>
          <w:p w14:paraId="516C6967" w14:textId="36C1DCD8" w:rsidR="007F6C47" w:rsidRPr="00F97178" w:rsidRDefault="007F6C47" w:rsidP="00D57A04">
            <w:pPr>
              <w:spacing w:after="0"/>
              <w:rPr>
                <w:rFonts w:ascii="Times New Roman" w:hAnsi="Times New Roman" w:cs="Times New Roman"/>
              </w:rPr>
            </w:pPr>
            <w:r w:rsidRPr="00F97178">
              <w:rPr>
                <w:rFonts w:ascii="Times New Roman" w:hAnsi="Times New Roman" w:cs="Times New Roman"/>
              </w:rPr>
              <w:t>per atomic model instances</w:t>
            </w:r>
          </w:p>
        </w:tc>
      </w:tr>
      <w:tr w:rsidR="007F6C47" w:rsidRPr="00F97178" w14:paraId="2CBC6C6F" w14:textId="77777777" w:rsidTr="00F97178">
        <w:tc>
          <w:tcPr>
            <w:tcW w:w="2122" w:type="dxa"/>
          </w:tcPr>
          <w:p w14:paraId="799C8031" w14:textId="10F432CD" w:rsidR="007F6C47" w:rsidRPr="00F97178" w:rsidRDefault="007F6C47" w:rsidP="00D57A04">
            <w:pPr>
              <w:spacing w:after="0"/>
              <w:jc w:val="left"/>
              <w:rPr>
                <w:rFonts w:ascii="Times New Roman" w:hAnsi="Times New Roman" w:cs="Times New Roman"/>
              </w:rPr>
            </w:pPr>
            <w:r w:rsidRPr="00F97178">
              <w:rPr>
                <w:rFonts w:ascii="Times New Roman" w:hAnsi="Times New Roman" w:cs="Times New Roman"/>
              </w:rPr>
              <w:t xml:space="preserve">Atomic model </w:t>
            </w:r>
            <w:r w:rsidRPr="00F97178">
              <w:rPr>
                <w:rFonts w:ascii="Times New Roman" w:hAnsi="Times New Roman" w:cs="Times New Roman"/>
              </w:rPr>
              <w:br/>
              <w:t>(moving)</w:t>
            </w:r>
          </w:p>
        </w:tc>
        <w:tc>
          <w:tcPr>
            <w:tcW w:w="3827" w:type="dxa"/>
          </w:tcPr>
          <w:p w14:paraId="03EED3F6" w14:textId="77777777" w:rsidR="007F6C47" w:rsidRPr="00F97178" w:rsidRDefault="007F6C47" w:rsidP="00D57A04">
            <w:pPr>
              <w:spacing w:after="0"/>
              <w:rPr>
                <w:rFonts w:ascii="Times New Roman" w:hAnsi="Times New Roman" w:cs="Times New Roman"/>
              </w:rPr>
            </w:pPr>
            <w:r w:rsidRPr="00F97178">
              <w:rPr>
                <w:rFonts w:ascii="Times New Roman" w:hAnsi="Times New Roman" w:cs="Times New Roman"/>
              </w:rPr>
              <w:t>Aircraft</w:t>
            </w:r>
          </w:p>
        </w:tc>
        <w:tc>
          <w:tcPr>
            <w:tcW w:w="3401" w:type="dxa"/>
          </w:tcPr>
          <w:p w14:paraId="2A25977D" w14:textId="77777777" w:rsidR="0094630F" w:rsidRPr="00F97178" w:rsidRDefault="007F6C47" w:rsidP="00D57A04">
            <w:pPr>
              <w:spacing w:after="0"/>
              <w:rPr>
                <w:rFonts w:ascii="Times New Roman" w:hAnsi="Times New Roman" w:cs="Times New Roman"/>
              </w:rPr>
            </w:pPr>
            <w:r w:rsidRPr="00F97178">
              <w:rPr>
                <w:rFonts w:ascii="Times New Roman" w:hAnsi="Times New Roman" w:cs="Times New Roman"/>
              </w:rPr>
              <w:t xml:space="preserve">One scenario object </w:t>
            </w:r>
            <w:r w:rsidRPr="00F97178">
              <w:rPr>
                <w:rFonts w:ascii="Times New Roman" w:hAnsi="Times New Roman" w:cs="Times New Roman"/>
                <w:i/>
                <w:iCs/>
              </w:rPr>
              <w:t>Aircraft</w:t>
            </w:r>
            <w:r w:rsidRPr="00F97178">
              <w:rPr>
                <w:rFonts w:ascii="Times New Roman" w:hAnsi="Times New Roman" w:cs="Times New Roman"/>
              </w:rPr>
              <w:t xml:space="preserve"> </w:t>
            </w:r>
            <w:r w:rsidRPr="00F97178">
              <w:rPr>
                <w:noProof/>
              </w:rPr>
              <w:drawing>
                <wp:inline distT="0" distB="0" distL="0" distR="0" wp14:anchorId="3B7385C6" wp14:editId="59DFD558">
                  <wp:extent cx="151200" cy="151200"/>
                  <wp:effectExtent l="0" t="0" r="127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1200" cy="151200"/>
                          </a:xfrm>
                          <a:prstGeom prst="rect">
                            <a:avLst/>
                          </a:prstGeom>
                          <a:noFill/>
                          <a:ln>
                            <a:noFill/>
                          </a:ln>
                        </pic:spPr>
                      </pic:pic>
                    </a:graphicData>
                  </a:graphic>
                </wp:inline>
              </w:drawing>
            </w:r>
            <w:r w:rsidRPr="00F97178">
              <w:rPr>
                <w:rFonts w:ascii="Times New Roman" w:hAnsi="Times New Roman" w:cs="Times New Roman"/>
              </w:rPr>
              <w:t xml:space="preserve"> </w:t>
            </w:r>
          </w:p>
          <w:p w14:paraId="7C463717" w14:textId="6FD71AA1" w:rsidR="007F6C47" w:rsidRPr="00F97178" w:rsidRDefault="007F6C47" w:rsidP="00D57A04">
            <w:pPr>
              <w:spacing w:after="0"/>
              <w:rPr>
                <w:rFonts w:ascii="Times New Roman" w:hAnsi="Times New Roman" w:cs="Times New Roman"/>
              </w:rPr>
            </w:pPr>
            <w:r w:rsidRPr="00F97178">
              <w:rPr>
                <w:rFonts w:ascii="Times New Roman" w:hAnsi="Times New Roman" w:cs="Times New Roman"/>
              </w:rPr>
              <w:t xml:space="preserve">per atomic model instances </w:t>
            </w:r>
          </w:p>
        </w:tc>
      </w:tr>
      <w:tr w:rsidR="007F6C47" w:rsidRPr="00F97178" w14:paraId="30767ACC" w14:textId="77777777" w:rsidTr="00F97178">
        <w:tc>
          <w:tcPr>
            <w:tcW w:w="2122" w:type="dxa"/>
          </w:tcPr>
          <w:p w14:paraId="5398BA8F" w14:textId="39B9AE6E" w:rsidR="007F6C47" w:rsidRPr="00F97178" w:rsidRDefault="00F31533" w:rsidP="00D57A04">
            <w:pPr>
              <w:spacing w:after="0"/>
              <w:rPr>
                <w:rFonts w:ascii="Times New Roman" w:hAnsi="Times New Roman" w:cs="Times New Roman"/>
              </w:rPr>
            </w:pPr>
            <w:r w:rsidRPr="00F97178">
              <w:rPr>
                <w:rFonts w:ascii="Times New Roman" w:hAnsi="Times New Roman" w:cs="Times New Roman"/>
              </w:rPr>
              <w:t>Range limitation</w:t>
            </w:r>
          </w:p>
        </w:tc>
        <w:tc>
          <w:tcPr>
            <w:tcW w:w="3827" w:type="dxa"/>
          </w:tcPr>
          <w:p w14:paraId="2539F0CB" w14:textId="77777777" w:rsidR="007F6C47" w:rsidRPr="00F97178" w:rsidRDefault="007F6C47" w:rsidP="00D57A04">
            <w:pPr>
              <w:spacing w:after="0"/>
              <w:rPr>
                <w:rFonts w:ascii="Times New Roman" w:hAnsi="Times New Roman" w:cs="Times New Roman"/>
              </w:rPr>
            </w:pPr>
            <w:r w:rsidRPr="00F97178">
              <w:rPr>
                <w:rFonts w:ascii="Times New Roman" w:hAnsi="Times New Roman" w:cs="Times New Roman"/>
              </w:rPr>
              <w:t>Radar</w:t>
            </w:r>
          </w:p>
          <w:p w14:paraId="3AD7645A" w14:textId="77777777" w:rsidR="007F6C47" w:rsidRPr="00F97178" w:rsidRDefault="007F6C47" w:rsidP="00D57A04">
            <w:pPr>
              <w:spacing w:after="0"/>
              <w:rPr>
                <w:rFonts w:ascii="Times New Roman" w:hAnsi="Times New Roman" w:cs="Times New Roman"/>
              </w:rPr>
            </w:pPr>
            <w:r w:rsidRPr="00F97178">
              <w:rPr>
                <w:rFonts w:ascii="Times New Roman" w:hAnsi="Times New Roman" w:cs="Times New Roman"/>
              </w:rPr>
              <w:t>Gunner1 / Gunner 2 / Gunner 3</w:t>
            </w:r>
          </w:p>
        </w:tc>
        <w:tc>
          <w:tcPr>
            <w:tcW w:w="3401" w:type="dxa"/>
          </w:tcPr>
          <w:p w14:paraId="234DBFB9" w14:textId="77777777" w:rsidR="0094630F" w:rsidRPr="00F97178" w:rsidRDefault="007F6C47" w:rsidP="00D57A04">
            <w:pPr>
              <w:spacing w:after="0"/>
              <w:rPr>
                <w:rFonts w:ascii="Times New Roman" w:hAnsi="Times New Roman" w:cs="Times New Roman"/>
              </w:rPr>
            </w:pPr>
            <w:r w:rsidRPr="00F97178">
              <w:rPr>
                <w:rFonts w:ascii="Times New Roman" w:hAnsi="Times New Roman" w:cs="Times New Roman"/>
              </w:rPr>
              <w:t xml:space="preserve">One attached object </w:t>
            </w:r>
            <w:r w:rsidRPr="00F97178">
              <w:rPr>
                <w:rFonts w:ascii="Times New Roman" w:hAnsi="Times New Roman" w:cs="Times New Roman"/>
                <w:i/>
                <w:iCs/>
              </w:rPr>
              <w:t>Sensor</w:t>
            </w:r>
            <w:r w:rsidRPr="00F97178">
              <w:rPr>
                <w:rFonts w:ascii="Times New Roman" w:hAnsi="Times New Roman" w:cs="Times New Roman"/>
              </w:rPr>
              <w:t xml:space="preserve"> </w:t>
            </w:r>
            <w:r w:rsidRPr="00F97178">
              <w:rPr>
                <w:noProof/>
              </w:rPr>
              <w:drawing>
                <wp:inline distT="0" distB="0" distL="0" distR="0" wp14:anchorId="7B0877B1" wp14:editId="0EE4C2A1">
                  <wp:extent cx="152400" cy="152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2400" cy="152400"/>
                          </a:xfrm>
                          <a:prstGeom prst="rect">
                            <a:avLst/>
                          </a:prstGeom>
                        </pic:spPr>
                      </pic:pic>
                    </a:graphicData>
                  </a:graphic>
                </wp:inline>
              </w:drawing>
            </w:r>
            <w:r w:rsidRPr="00F97178">
              <w:rPr>
                <w:rFonts w:ascii="Times New Roman" w:hAnsi="Times New Roman" w:cs="Times New Roman"/>
              </w:rPr>
              <w:t xml:space="preserve">  </w:t>
            </w:r>
          </w:p>
          <w:p w14:paraId="7431AAE8" w14:textId="7F3159C4" w:rsidR="007F6C47" w:rsidRPr="00F97178" w:rsidRDefault="007F6C47" w:rsidP="00D57A04">
            <w:pPr>
              <w:spacing w:after="0"/>
              <w:rPr>
                <w:rFonts w:ascii="Times New Roman" w:hAnsi="Times New Roman" w:cs="Times New Roman"/>
              </w:rPr>
            </w:pPr>
            <w:r w:rsidRPr="00F97178">
              <w:rPr>
                <w:rFonts w:ascii="Times New Roman" w:hAnsi="Times New Roman" w:cs="Times New Roman"/>
              </w:rPr>
              <w:t>per atomic model instances</w:t>
            </w:r>
          </w:p>
        </w:tc>
      </w:tr>
      <w:tr w:rsidR="007F6C47" w:rsidRPr="00F97178" w14:paraId="07FD10A6" w14:textId="77777777" w:rsidTr="00F97178">
        <w:tc>
          <w:tcPr>
            <w:tcW w:w="2122" w:type="dxa"/>
          </w:tcPr>
          <w:p w14:paraId="4C51A8F8" w14:textId="075B240C" w:rsidR="007F6C47" w:rsidRPr="00F97178" w:rsidRDefault="007F6C47" w:rsidP="00D57A04">
            <w:pPr>
              <w:spacing w:after="0"/>
              <w:rPr>
                <w:rFonts w:ascii="Times New Roman" w:hAnsi="Times New Roman" w:cs="Times New Roman"/>
              </w:rPr>
            </w:pPr>
            <w:r w:rsidRPr="00F97178">
              <w:rPr>
                <w:rFonts w:ascii="Times New Roman" w:hAnsi="Times New Roman" w:cs="Times New Roman"/>
              </w:rPr>
              <w:t xml:space="preserve">Input </w:t>
            </w:r>
            <w:r w:rsidR="00F31533" w:rsidRPr="00F97178">
              <w:rPr>
                <w:rFonts w:ascii="Times New Roman" w:hAnsi="Times New Roman" w:cs="Times New Roman"/>
              </w:rPr>
              <w:t>p</w:t>
            </w:r>
            <w:r w:rsidRPr="00F97178">
              <w:rPr>
                <w:rFonts w:ascii="Times New Roman" w:hAnsi="Times New Roman" w:cs="Times New Roman"/>
              </w:rPr>
              <w:t>orts</w:t>
            </w:r>
          </w:p>
        </w:tc>
        <w:tc>
          <w:tcPr>
            <w:tcW w:w="3827" w:type="dxa"/>
          </w:tcPr>
          <w:p w14:paraId="73CC0928" w14:textId="7F978C07" w:rsidR="007F6C47" w:rsidRPr="00F97178" w:rsidRDefault="007F6C47" w:rsidP="00D57A04">
            <w:pPr>
              <w:spacing w:after="0"/>
              <w:rPr>
                <w:rFonts w:ascii="Times New Roman" w:hAnsi="Times New Roman" w:cs="Times New Roman"/>
              </w:rPr>
            </w:pPr>
            <w:r w:rsidRPr="00F97178">
              <w:rPr>
                <w:rFonts w:ascii="Times New Roman" w:hAnsi="Times New Roman" w:cs="Times New Roman"/>
              </w:rPr>
              <w:t>All atomic models</w:t>
            </w:r>
          </w:p>
        </w:tc>
        <w:tc>
          <w:tcPr>
            <w:tcW w:w="3401" w:type="dxa"/>
          </w:tcPr>
          <w:p w14:paraId="192E2FC4" w14:textId="77777777" w:rsidR="0094630F" w:rsidRPr="00F97178" w:rsidRDefault="007F6C47" w:rsidP="00D57A04">
            <w:pPr>
              <w:spacing w:after="0"/>
              <w:rPr>
                <w:rFonts w:ascii="Times New Roman" w:hAnsi="Times New Roman" w:cs="Times New Roman"/>
              </w:rPr>
            </w:pPr>
            <w:r w:rsidRPr="00F97178">
              <w:rPr>
                <w:rFonts w:ascii="Times New Roman" w:hAnsi="Times New Roman" w:cs="Times New Roman"/>
              </w:rPr>
              <w:t xml:space="preserve">One attached object </w:t>
            </w:r>
            <w:r w:rsidRPr="00F97178">
              <w:rPr>
                <w:rFonts w:ascii="Times New Roman" w:hAnsi="Times New Roman" w:cs="Times New Roman"/>
                <w:i/>
                <w:iCs/>
              </w:rPr>
              <w:t>Receiver</w:t>
            </w:r>
            <w:r w:rsidRPr="00F97178">
              <w:rPr>
                <w:rFonts w:ascii="Times New Roman" w:hAnsi="Times New Roman" w:cs="Times New Roman"/>
              </w:rPr>
              <w:t xml:space="preserve"> </w:t>
            </w:r>
            <w:r w:rsidRPr="00F97178">
              <w:rPr>
                <w:noProof/>
              </w:rPr>
              <w:drawing>
                <wp:inline distT="0" distB="0" distL="0" distR="0" wp14:anchorId="790B61BE" wp14:editId="44B1AC43">
                  <wp:extent cx="151200" cy="151200"/>
                  <wp:effectExtent l="0" t="0" r="12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200" cy="151200"/>
                          </a:xfrm>
                          <a:prstGeom prst="rect">
                            <a:avLst/>
                          </a:prstGeom>
                          <a:noFill/>
                          <a:ln>
                            <a:noFill/>
                          </a:ln>
                        </pic:spPr>
                      </pic:pic>
                    </a:graphicData>
                  </a:graphic>
                </wp:inline>
              </w:drawing>
            </w:r>
            <w:r w:rsidRPr="00F97178">
              <w:rPr>
                <w:rFonts w:ascii="Times New Roman" w:hAnsi="Times New Roman" w:cs="Times New Roman"/>
              </w:rPr>
              <w:t xml:space="preserve"> </w:t>
            </w:r>
          </w:p>
          <w:p w14:paraId="75884647" w14:textId="550D19CB" w:rsidR="007F6C47" w:rsidRPr="00F97178" w:rsidRDefault="007F6C47" w:rsidP="00D57A04">
            <w:pPr>
              <w:spacing w:after="0"/>
              <w:rPr>
                <w:rFonts w:ascii="Times New Roman" w:hAnsi="Times New Roman" w:cs="Times New Roman"/>
              </w:rPr>
            </w:pPr>
            <w:r w:rsidRPr="00F97178">
              <w:rPr>
                <w:rFonts w:ascii="Times New Roman" w:hAnsi="Times New Roman" w:cs="Times New Roman"/>
              </w:rPr>
              <w:t>per atomic model</w:t>
            </w:r>
            <w:r w:rsidR="00F97178" w:rsidRPr="00F97178">
              <w:rPr>
                <w:rFonts w:ascii="Times New Roman" w:hAnsi="Times New Roman" w:cs="Times New Roman"/>
              </w:rPr>
              <w:t xml:space="preserve"> instances</w:t>
            </w:r>
          </w:p>
        </w:tc>
      </w:tr>
      <w:tr w:rsidR="007F6C47" w:rsidRPr="00F97178" w14:paraId="1055AF08" w14:textId="77777777" w:rsidTr="00F97178">
        <w:tc>
          <w:tcPr>
            <w:tcW w:w="2122" w:type="dxa"/>
          </w:tcPr>
          <w:p w14:paraId="127477B7" w14:textId="0456F46F" w:rsidR="007F6C47" w:rsidRPr="00F97178" w:rsidRDefault="007F6C47" w:rsidP="00D57A04">
            <w:pPr>
              <w:spacing w:after="0"/>
              <w:rPr>
                <w:rFonts w:ascii="Times New Roman" w:hAnsi="Times New Roman" w:cs="Times New Roman"/>
              </w:rPr>
            </w:pPr>
            <w:r w:rsidRPr="00F97178">
              <w:rPr>
                <w:rFonts w:ascii="Times New Roman" w:hAnsi="Times New Roman" w:cs="Times New Roman"/>
              </w:rPr>
              <w:lastRenderedPageBreak/>
              <w:t xml:space="preserve">Output </w:t>
            </w:r>
            <w:r w:rsidR="00F31533" w:rsidRPr="00F97178">
              <w:rPr>
                <w:rFonts w:ascii="Times New Roman" w:hAnsi="Times New Roman" w:cs="Times New Roman"/>
              </w:rPr>
              <w:t>p</w:t>
            </w:r>
            <w:r w:rsidRPr="00F97178">
              <w:rPr>
                <w:rFonts w:ascii="Times New Roman" w:hAnsi="Times New Roman" w:cs="Times New Roman"/>
              </w:rPr>
              <w:t>orts</w:t>
            </w:r>
          </w:p>
        </w:tc>
        <w:tc>
          <w:tcPr>
            <w:tcW w:w="3827" w:type="dxa"/>
          </w:tcPr>
          <w:p w14:paraId="19215EEE" w14:textId="77777777" w:rsidR="007F6C47" w:rsidRPr="00F97178" w:rsidRDefault="007F6C47" w:rsidP="00D57A04">
            <w:pPr>
              <w:spacing w:after="0"/>
              <w:rPr>
                <w:rFonts w:ascii="Times New Roman" w:hAnsi="Times New Roman" w:cs="Times New Roman"/>
              </w:rPr>
            </w:pPr>
            <w:r w:rsidRPr="00F97178">
              <w:rPr>
                <w:rFonts w:ascii="Times New Roman" w:hAnsi="Times New Roman" w:cs="Times New Roman"/>
              </w:rPr>
              <w:t xml:space="preserve">Aircraft – </w:t>
            </w:r>
            <w:proofErr w:type="spellStart"/>
            <w:r w:rsidRPr="00F97178">
              <w:rPr>
                <w:rFonts w:ascii="Times New Roman" w:hAnsi="Times New Roman" w:cs="Times New Roman"/>
              </w:rPr>
              <w:t>outAircraftPosition</w:t>
            </w:r>
            <w:proofErr w:type="spellEnd"/>
          </w:p>
          <w:p w14:paraId="304393D3" w14:textId="77777777" w:rsidR="007F6C47" w:rsidRPr="00F97178" w:rsidRDefault="007F6C47" w:rsidP="00D57A04">
            <w:pPr>
              <w:spacing w:after="0"/>
              <w:rPr>
                <w:rFonts w:ascii="Times New Roman" w:hAnsi="Times New Roman" w:cs="Times New Roman"/>
              </w:rPr>
            </w:pPr>
            <w:r w:rsidRPr="00F97178">
              <w:rPr>
                <w:rFonts w:ascii="Times New Roman" w:hAnsi="Times New Roman" w:cs="Times New Roman"/>
              </w:rPr>
              <w:t xml:space="preserve">Radar – </w:t>
            </w:r>
            <w:proofErr w:type="spellStart"/>
            <w:r w:rsidRPr="00F97178">
              <w:rPr>
                <w:rFonts w:ascii="Times New Roman" w:hAnsi="Times New Roman" w:cs="Times New Roman"/>
              </w:rPr>
              <w:t>outDetectedPosition</w:t>
            </w:r>
            <w:proofErr w:type="spellEnd"/>
          </w:p>
          <w:p w14:paraId="2B8AC472" w14:textId="77777777" w:rsidR="007F6C47" w:rsidRPr="00F97178" w:rsidRDefault="007F6C47" w:rsidP="00D57A04">
            <w:pPr>
              <w:spacing w:after="0"/>
              <w:rPr>
                <w:rFonts w:ascii="Times New Roman" w:hAnsi="Times New Roman" w:cs="Times New Roman"/>
              </w:rPr>
            </w:pPr>
            <w:r w:rsidRPr="00F97178">
              <w:rPr>
                <w:rFonts w:ascii="Times New Roman" w:hAnsi="Times New Roman" w:cs="Times New Roman"/>
              </w:rPr>
              <w:t xml:space="preserve">C2 – </w:t>
            </w:r>
            <w:proofErr w:type="spellStart"/>
            <w:r w:rsidRPr="00F97178">
              <w:rPr>
                <w:rFonts w:ascii="Times New Roman" w:hAnsi="Times New Roman" w:cs="Times New Roman"/>
              </w:rPr>
              <w:t>outOrder</w:t>
            </w:r>
            <w:proofErr w:type="spellEnd"/>
          </w:p>
          <w:p w14:paraId="059F0523" w14:textId="77777777" w:rsidR="007F6C47" w:rsidRPr="00F97178" w:rsidRDefault="007F6C47" w:rsidP="00D57A04">
            <w:pPr>
              <w:spacing w:after="0"/>
              <w:rPr>
                <w:rFonts w:ascii="Times New Roman" w:hAnsi="Times New Roman" w:cs="Times New Roman"/>
              </w:rPr>
            </w:pPr>
            <w:r w:rsidRPr="00F97178">
              <w:rPr>
                <w:rFonts w:ascii="Times New Roman" w:hAnsi="Times New Roman" w:cs="Times New Roman"/>
              </w:rPr>
              <w:t xml:space="preserve">Gunner1 – </w:t>
            </w:r>
            <w:proofErr w:type="spellStart"/>
            <w:r w:rsidRPr="00F97178">
              <w:rPr>
                <w:rFonts w:ascii="Times New Roman" w:hAnsi="Times New Roman" w:cs="Times New Roman"/>
              </w:rPr>
              <w:t>outDistanceGunnerAircraft</w:t>
            </w:r>
            <w:proofErr w:type="spellEnd"/>
          </w:p>
          <w:p w14:paraId="4094BA46" w14:textId="77777777" w:rsidR="007F6C47" w:rsidRPr="00F97178" w:rsidRDefault="007F6C47" w:rsidP="00D57A04">
            <w:pPr>
              <w:spacing w:after="0"/>
              <w:rPr>
                <w:rFonts w:ascii="Times New Roman" w:hAnsi="Times New Roman" w:cs="Times New Roman"/>
              </w:rPr>
            </w:pPr>
            <w:r w:rsidRPr="00F97178">
              <w:rPr>
                <w:rFonts w:ascii="Times New Roman" w:hAnsi="Times New Roman" w:cs="Times New Roman"/>
              </w:rPr>
              <w:t xml:space="preserve">Gunner1 – </w:t>
            </w:r>
            <w:proofErr w:type="spellStart"/>
            <w:r w:rsidRPr="00F97178">
              <w:rPr>
                <w:rFonts w:ascii="Times New Roman" w:hAnsi="Times New Roman" w:cs="Times New Roman"/>
              </w:rPr>
              <w:t>outGunnerStatus</w:t>
            </w:r>
            <w:proofErr w:type="spellEnd"/>
          </w:p>
          <w:p w14:paraId="24BAEFDD" w14:textId="77777777" w:rsidR="007F6C47" w:rsidRPr="00F97178" w:rsidRDefault="007F6C47" w:rsidP="00D57A04">
            <w:pPr>
              <w:spacing w:after="0"/>
              <w:rPr>
                <w:rFonts w:ascii="Times New Roman" w:hAnsi="Times New Roman" w:cs="Times New Roman"/>
              </w:rPr>
            </w:pPr>
            <w:r w:rsidRPr="00F97178">
              <w:rPr>
                <w:rFonts w:ascii="Times New Roman" w:hAnsi="Times New Roman" w:cs="Times New Roman"/>
              </w:rPr>
              <w:t xml:space="preserve">Gunner2 – </w:t>
            </w:r>
            <w:proofErr w:type="spellStart"/>
            <w:r w:rsidRPr="00F97178">
              <w:rPr>
                <w:rFonts w:ascii="Times New Roman" w:hAnsi="Times New Roman" w:cs="Times New Roman"/>
              </w:rPr>
              <w:t>outDistanceGunnerAircraft</w:t>
            </w:r>
            <w:proofErr w:type="spellEnd"/>
          </w:p>
          <w:p w14:paraId="3290C25C" w14:textId="77777777" w:rsidR="007F6C47" w:rsidRPr="00F97178" w:rsidRDefault="007F6C47" w:rsidP="00D57A04">
            <w:pPr>
              <w:spacing w:after="0"/>
              <w:rPr>
                <w:rFonts w:ascii="Times New Roman" w:hAnsi="Times New Roman" w:cs="Times New Roman"/>
              </w:rPr>
            </w:pPr>
            <w:r w:rsidRPr="00F97178">
              <w:rPr>
                <w:rFonts w:ascii="Times New Roman" w:hAnsi="Times New Roman" w:cs="Times New Roman"/>
              </w:rPr>
              <w:t xml:space="preserve">Gunner2 – </w:t>
            </w:r>
            <w:proofErr w:type="spellStart"/>
            <w:r w:rsidRPr="00F97178">
              <w:rPr>
                <w:rFonts w:ascii="Times New Roman" w:hAnsi="Times New Roman" w:cs="Times New Roman"/>
              </w:rPr>
              <w:t>outGunnerStatus</w:t>
            </w:r>
            <w:proofErr w:type="spellEnd"/>
          </w:p>
          <w:p w14:paraId="767D0B6D" w14:textId="77777777" w:rsidR="007F6C47" w:rsidRPr="00F97178" w:rsidRDefault="007F6C47" w:rsidP="00D57A04">
            <w:pPr>
              <w:spacing w:after="0"/>
              <w:rPr>
                <w:rFonts w:ascii="Times New Roman" w:hAnsi="Times New Roman" w:cs="Times New Roman"/>
              </w:rPr>
            </w:pPr>
            <w:r w:rsidRPr="00F97178">
              <w:rPr>
                <w:rFonts w:ascii="Times New Roman" w:hAnsi="Times New Roman" w:cs="Times New Roman"/>
              </w:rPr>
              <w:t xml:space="preserve">Gunner3 – </w:t>
            </w:r>
            <w:proofErr w:type="spellStart"/>
            <w:r w:rsidRPr="00F97178">
              <w:rPr>
                <w:rFonts w:ascii="Times New Roman" w:hAnsi="Times New Roman" w:cs="Times New Roman"/>
              </w:rPr>
              <w:t>outDistanceGunnerAircraft</w:t>
            </w:r>
            <w:proofErr w:type="spellEnd"/>
          </w:p>
          <w:p w14:paraId="362C43CB" w14:textId="77777777" w:rsidR="007F6C47" w:rsidRPr="00F97178" w:rsidRDefault="007F6C47" w:rsidP="00D57A04">
            <w:pPr>
              <w:spacing w:after="0"/>
              <w:rPr>
                <w:rFonts w:ascii="Times New Roman" w:hAnsi="Times New Roman" w:cs="Times New Roman"/>
              </w:rPr>
            </w:pPr>
            <w:r w:rsidRPr="00F97178">
              <w:rPr>
                <w:rFonts w:ascii="Times New Roman" w:hAnsi="Times New Roman" w:cs="Times New Roman"/>
              </w:rPr>
              <w:t xml:space="preserve">Gunner3 – </w:t>
            </w:r>
            <w:proofErr w:type="spellStart"/>
            <w:r w:rsidRPr="00F97178">
              <w:rPr>
                <w:rFonts w:ascii="Times New Roman" w:hAnsi="Times New Roman" w:cs="Times New Roman"/>
              </w:rPr>
              <w:t>outGunnerStatus</w:t>
            </w:r>
            <w:proofErr w:type="spellEnd"/>
          </w:p>
          <w:p w14:paraId="5B318B80" w14:textId="77777777" w:rsidR="007F6C47" w:rsidRPr="00F97178" w:rsidRDefault="007F6C47" w:rsidP="00D57A04">
            <w:pPr>
              <w:spacing w:after="0"/>
              <w:rPr>
                <w:rFonts w:ascii="Times New Roman" w:hAnsi="Times New Roman" w:cs="Times New Roman"/>
              </w:rPr>
            </w:pPr>
            <w:r w:rsidRPr="00F97178">
              <w:rPr>
                <w:rFonts w:ascii="Times New Roman" w:hAnsi="Times New Roman" w:cs="Times New Roman"/>
              </w:rPr>
              <w:t xml:space="preserve">Missile1 – </w:t>
            </w:r>
            <w:proofErr w:type="spellStart"/>
            <w:r w:rsidRPr="00F97178">
              <w:rPr>
                <w:rFonts w:ascii="Times New Roman" w:hAnsi="Times New Roman" w:cs="Times New Roman"/>
              </w:rPr>
              <w:t>outMissileStatus</w:t>
            </w:r>
            <w:proofErr w:type="spellEnd"/>
          </w:p>
          <w:p w14:paraId="16C195A7" w14:textId="77777777" w:rsidR="007F6C47" w:rsidRPr="00F97178" w:rsidRDefault="007F6C47" w:rsidP="00D57A04">
            <w:pPr>
              <w:spacing w:after="0"/>
              <w:rPr>
                <w:rFonts w:ascii="Times New Roman" w:hAnsi="Times New Roman" w:cs="Times New Roman"/>
              </w:rPr>
            </w:pPr>
            <w:r w:rsidRPr="00F97178">
              <w:rPr>
                <w:rFonts w:ascii="Times New Roman" w:hAnsi="Times New Roman" w:cs="Times New Roman"/>
              </w:rPr>
              <w:t xml:space="preserve">Missile2 – </w:t>
            </w:r>
            <w:proofErr w:type="spellStart"/>
            <w:r w:rsidRPr="00F97178">
              <w:rPr>
                <w:rFonts w:ascii="Times New Roman" w:hAnsi="Times New Roman" w:cs="Times New Roman"/>
              </w:rPr>
              <w:t>outMissileStatus</w:t>
            </w:r>
            <w:proofErr w:type="spellEnd"/>
          </w:p>
          <w:p w14:paraId="1B96ED94" w14:textId="77777777" w:rsidR="007F6C47" w:rsidRPr="00F97178" w:rsidRDefault="007F6C47" w:rsidP="00D57A04">
            <w:pPr>
              <w:spacing w:after="0"/>
              <w:rPr>
                <w:rFonts w:ascii="Times New Roman" w:hAnsi="Times New Roman" w:cs="Times New Roman"/>
              </w:rPr>
            </w:pPr>
            <w:r w:rsidRPr="00F97178">
              <w:rPr>
                <w:rFonts w:ascii="Times New Roman" w:hAnsi="Times New Roman" w:cs="Times New Roman"/>
              </w:rPr>
              <w:t xml:space="preserve">Missile3 – </w:t>
            </w:r>
            <w:proofErr w:type="spellStart"/>
            <w:r w:rsidRPr="00F97178">
              <w:rPr>
                <w:rFonts w:ascii="Times New Roman" w:hAnsi="Times New Roman" w:cs="Times New Roman"/>
              </w:rPr>
              <w:t>outMissileStatus</w:t>
            </w:r>
            <w:proofErr w:type="spellEnd"/>
          </w:p>
        </w:tc>
        <w:tc>
          <w:tcPr>
            <w:tcW w:w="3401" w:type="dxa"/>
          </w:tcPr>
          <w:p w14:paraId="08250C4E" w14:textId="2ACA80DD" w:rsidR="007F6C47" w:rsidRPr="00F97178" w:rsidRDefault="007F6C47" w:rsidP="00D57A04">
            <w:pPr>
              <w:spacing w:after="0"/>
              <w:rPr>
                <w:rFonts w:ascii="Times New Roman" w:hAnsi="Times New Roman" w:cs="Times New Roman"/>
              </w:rPr>
            </w:pPr>
            <w:r w:rsidRPr="00F97178">
              <w:rPr>
                <w:rFonts w:ascii="Times New Roman" w:hAnsi="Times New Roman" w:cs="Times New Roman"/>
              </w:rPr>
              <w:t xml:space="preserve">One attached object </w:t>
            </w:r>
            <w:r w:rsidRPr="00F97178">
              <w:rPr>
                <w:rFonts w:ascii="Times New Roman" w:hAnsi="Times New Roman" w:cs="Times New Roman"/>
                <w:i/>
                <w:iCs/>
              </w:rPr>
              <w:t>Transmitter</w:t>
            </w:r>
            <w:r w:rsidRPr="00F97178">
              <w:rPr>
                <w:rFonts w:ascii="Times New Roman" w:hAnsi="Times New Roman" w:cs="Times New Roman"/>
              </w:rPr>
              <w:t xml:space="preserve"> </w:t>
            </w:r>
            <w:r w:rsidRPr="00F97178">
              <w:rPr>
                <w:noProof/>
              </w:rPr>
              <w:drawing>
                <wp:inline distT="0" distB="0" distL="0" distR="0" wp14:anchorId="6F2A5217" wp14:editId="459C2EB2">
                  <wp:extent cx="151200" cy="151200"/>
                  <wp:effectExtent l="0" t="0" r="127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1200" cy="151200"/>
                          </a:xfrm>
                          <a:prstGeom prst="rect">
                            <a:avLst/>
                          </a:prstGeom>
                          <a:noFill/>
                          <a:ln>
                            <a:noFill/>
                          </a:ln>
                        </pic:spPr>
                      </pic:pic>
                    </a:graphicData>
                  </a:graphic>
                </wp:inline>
              </w:drawing>
            </w:r>
            <w:r w:rsidR="00F97178" w:rsidRPr="00F97178">
              <w:rPr>
                <w:rFonts w:ascii="Times New Roman" w:hAnsi="Times New Roman" w:cs="Times New Roman"/>
              </w:rPr>
              <w:t xml:space="preserve"> </w:t>
            </w:r>
            <w:r w:rsidRPr="00F97178">
              <w:rPr>
                <w:rFonts w:ascii="Times New Roman" w:hAnsi="Times New Roman" w:cs="Times New Roman"/>
              </w:rPr>
              <w:t xml:space="preserve">per </w:t>
            </w:r>
            <w:r w:rsidR="00F31533" w:rsidRPr="00F97178">
              <w:rPr>
                <w:rFonts w:ascii="Times New Roman" w:hAnsi="Times New Roman" w:cs="Times New Roman"/>
              </w:rPr>
              <w:t xml:space="preserve">output port of the </w:t>
            </w:r>
            <w:r w:rsidRPr="00F97178">
              <w:rPr>
                <w:rFonts w:ascii="Times New Roman" w:hAnsi="Times New Roman" w:cs="Times New Roman"/>
              </w:rPr>
              <w:t>atomic model</w:t>
            </w:r>
            <w:r w:rsidR="00F97178" w:rsidRPr="00F97178">
              <w:rPr>
                <w:rFonts w:ascii="Times New Roman" w:hAnsi="Times New Roman" w:cs="Times New Roman"/>
              </w:rPr>
              <w:t xml:space="preserve"> instances</w:t>
            </w:r>
          </w:p>
        </w:tc>
      </w:tr>
      <w:tr w:rsidR="007F6C47" w:rsidRPr="00F97178" w14:paraId="0BC624DC" w14:textId="77777777" w:rsidTr="00F97178">
        <w:tc>
          <w:tcPr>
            <w:tcW w:w="2122" w:type="dxa"/>
          </w:tcPr>
          <w:p w14:paraId="42287D34" w14:textId="4D02EF5F" w:rsidR="007F6C47" w:rsidRPr="00F97178" w:rsidRDefault="00F31533" w:rsidP="00D57A04">
            <w:pPr>
              <w:spacing w:after="0"/>
              <w:rPr>
                <w:rFonts w:ascii="Times New Roman" w:hAnsi="Times New Roman" w:cs="Times New Roman"/>
              </w:rPr>
            </w:pPr>
            <w:r w:rsidRPr="00F97178">
              <w:rPr>
                <w:rFonts w:ascii="Times New Roman" w:hAnsi="Times New Roman" w:cs="Times New Roman"/>
              </w:rPr>
              <w:t>Couplings</w:t>
            </w:r>
          </w:p>
        </w:tc>
        <w:tc>
          <w:tcPr>
            <w:tcW w:w="3827" w:type="dxa"/>
          </w:tcPr>
          <w:p w14:paraId="26580FAE" w14:textId="0EDF6ABE" w:rsidR="007F6C47" w:rsidRPr="00F97178" w:rsidRDefault="009923FD" w:rsidP="00D57A04">
            <w:pPr>
              <w:spacing w:after="0"/>
              <w:rPr>
                <w:rFonts w:ascii="Times New Roman" w:hAnsi="Times New Roman" w:cs="Times New Roman"/>
              </w:rPr>
            </w:pPr>
            <w:r w:rsidRPr="00F97178">
              <w:rPr>
                <w:rFonts w:ascii="Times New Roman" w:hAnsi="Times New Roman" w:cs="Times New Roman"/>
              </w:rPr>
              <w:t xml:space="preserve">All connections between input and output ports shown in </w:t>
            </w:r>
            <w:r w:rsidRPr="00F97178">
              <w:fldChar w:fldCharType="begin"/>
            </w:r>
            <w:r w:rsidRPr="00F97178">
              <w:rPr>
                <w:rFonts w:ascii="Times New Roman" w:hAnsi="Times New Roman" w:cs="Times New Roman"/>
              </w:rPr>
              <w:instrText xml:space="preserve"> REF _Ref59006027 \h </w:instrText>
            </w:r>
            <w:r w:rsidR="0094630F" w:rsidRPr="00F97178">
              <w:rPr>
                <w:rFonts w:ascii="Times New Roman" w:hAnsi="Times New Roman" w:cs="Times New Roman"/>
              </w:rPr>
              <w:instrText xml:space="preserve"> \* MERGEFORMAT </w:instrText>
            </w:r>
            <w:r w:rsidRPr="00F97178">
              <w:fldChar w:fldCharType="separate"/>
            </w:r>
            <w:r w:rsidR="00083488" w:rsidRPr="00083488">
              <w:rPr>
                <w:rFonts w:ascii="Times New Roman" w:hAnsi="Times New Roman" w:cs="Times New Roman"/>
              </w:rPr>
              <w:t xml:space="preserve">Figure </w:t>
            </w:r>
            <w:r w:rsidR="00083488" w:rsidRPr="00083488">
              <w:rPr>
                <w:rFonts w:ascii="Times New Roman" w:hAnsi="Times New Roman" w:cs="Times New Roman"/>
                <w:noProof/>
              </w:rPr>
              <w:t>3</w:t>
            </w:r>
            <w:r w:rsidRPr="00F97178">
              <w:fldChar w:fldCharType="end"/>
            </w:r>
            <w:r w:rsidRPr="00F97178">
              <w:rPr>
                <w:rFonts w:ascii="Times New Roman" w:hAnsi="Times New Roman" w:cs="Times New Roman"/>
              </w:rPr>
              <w:t>.</w:t>
            </w:r>
          </w:p>
        </w:tc>
        <w:tc>
          <w:tcPr>
            <w:tcW w:w="3401" w:type="dxa"/>
          </w:tcPr>
          <w:p w14:paraId="1B5E4D3F" w14:textId="4EEB18DE" w:rsidR="007F6C47" w:rsidRPr="00F97178" w:rsidRDefault="007F6C47" w:rsidP="00D57A04">
            <w:pPr>
              <w:spacing w:after="0"/>
              <w:rPr>
                <w:rFonts w:ascii="Times New Roman" w:hAnsi="Times New Roman" w:cs="Times New Roman"/>
              </w:rPr>
            </w:pPr>
            <w:r w:rsidRPr="00F97178">
              <w:rPr>
                <w:rFonts w:ascii="Times New Roman" w:hAnsi="Times New Roman" w:cs="Times New Roman"/>
              </w:rPr>
              <w:t>STK</w:t>
            </w:r>
            <w:r w:rsidR="00BD4503">
              <w:rPr>
                <w:rFonts w:ascii="Times New Roman" w:hAnsi="Times New Roman" w:cs="Times New Roman"/>
              </w:rPr>
              <w:t xml:space="preserve"> </w:t>
            </w:r>
            <w:r w:rsidR="00BD4503" w:rsidRPr="003E68ED">
              <w:rPr>
                <w:rFonts w:ascii="Times New Roman" w:hAnsi="Times New Roman" w:cs="Times New Roman"/>
                <w:i/>
                <w:iCs/>
              </w:rPr>
              <w:t>Compute</w:t>
            </w:r>
            <w:r w:rsidRPr="003E68ED">
              <w:rPr>
                <w:rFonts w:ascii="Times New Roman" w:hAnsi="Times New Roman" w:cs="Times New Roman"/>
                <w:i/>
                <w:iCs/>
              </w:rPr>
              <w:t xml:space="preserve"> Access</w:t>
            </w:r>
            <w:r w:rsidRPr="00F97178">
              <w:rPr>
                <w:rFonts w:ascii="Times New Roman" w:hAnsi="Times New Roman" w:cs="Times New Roman"/>
              </w:rPr>
              <w:t xml:space="preserve"> </w:t>
            </w:r>
            <w:r w:rsidR="00BD4503">
              <w:rPr>
                <w:rFonts w:ascii="Times New Roman" w:hAnsi="Times New Roman" w:cs="Times New Roman"/>
              </w:rPr>
              <w:t>f</w:t>
            </w:r>
            <w:r w:rsidRPr="00F97178">
              <w:rPr>
                <w:rFonts w:ascii="Times New Roman" w:hAnsi="Times New Roman" w:cs="Times New Roman"/>
              </w:rPr>
              <w:t xml:space="preserve">eatures </w:t>
            </w:r>
            <w:r w:rsidRPr="00F97178">
              <w:rPr>
                <w:noProof/>
                <w:snapToGrid/>
              </w:rPr>
              <w:drawing>
                <wp:inline distT="0" distB="0" distL="0" distR="0" wp14:anchorId="13B843B3" wp14:editId="1F09E61F">
                  <wp:extent cx="162000" cy="151200"/>
                  <wp:effectExtent l="0" t="0" r="952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2000" cy="151200"/>
                          </a:xfrm>
                          <a:prstGeom prst="rect">
                            <a:avLst/>
                          </a:prstGeom>
                        </pic:spPr>
                      </pic:pic>
                    </a:graphicData>
                  </a:graphic>
                </wp:inline>
              </w:drawing>
            </w:r>
          </w:p>
        </w:tc>
      </w:tr>
    </w:tbl>
    <w:p w14:paraId="4B80BD86" w14:textId="3FB018CC" w:rsidR="007F6C47" w:rsidRDefault="007F6C47" w:rsidP="0019457C"/>
    <w:p w14:paraId="0CF0E4B9" w14:textId="2344131D" w:rsidR="0027226D" w:rsidRDefault="0094630F" w:rsidP="00852199">
      <w:r>
        <w:t xml:space="preserve">Based on this correspondence table, </w:t>
      </w:r>
      <w:r w:rsidR="009B5036">
        <w:t xml:space="preserve">a series of Connect commands were defined and tested individually </w:t>
      </w:r>
      <w:r w:rsidR="008528DB">
        <w:t>into</w:t>
      </w:r>
      <w:r w:rsidR="009B5036">
        <w:t xml:space="preserve"> STK to verify their applicability to the DEVS model. </w:t>
      </w:r>
      <w:r>
        <w:t xml:space="preserve">The main STK Connect commands </w:t>
      </w:r>
      <w:r w:rsidR="009B5036">
        <w:t>required to</w:t>
      </w:r>
      <w:r>
        <w:t xml:space="preserve"> visualize the DEVS model </w:t>
      </w:r>
      <w:r w:rsidR="00A60274">
        <w:t xml:space="preserve">outputs </w:t>
      </w:r>
      <w:r>
        <w:t xml:space="preserve">into STK are described in </w:t>
      </w:r>
      <w:r>
        <w:fldChar w:fldCharType="begin"/>
      </w:r>
      <w:r>
        <w:instrText xml:space="preserve"> REF _Ref59006316 \h </w:instrText>
      </w:r>
      <w:r>
        <w:fldChar w:fldCharType="separate"/>
      </w:r>
      <w:r w:rsidR="00083488">
        <w:t xml:space="preserve">Figure </w:t>
      </w:r>
      <w:r w:rsidR="00083488">
        <w:rPr>
          <w:noProof/>
        </w:rPr>
        <w:t>11</w:t>
      </w:r>
      <w:r>
        <w:fldChar w:fldCharType="end"/>
      </w:r>
      <w:r>
        <w:t xml:space="preserve">. </w:t>
      </w:r>
      <w:r w:rsidR="009B5036">
        <w:t xml:space="preserve">These commands allow </w:t>
      </w:r>
      <w:r w:rsidR="004B43E7">
        <w:t>generating</w:t>
      </w:r>
      <w:r w:rsidR="009B5036">
        <w:t xml:space="preserve"> all atomic models, input ports, output ports, and couplings. It also includes commands for scenario setup and visualization.</w:t>
      </w:r>
    </w:p>
    <w:p w14:paraId="71381527" w14:textId="313796E2" w:rsidR="00852199" w:rsidRDefault="004B43E7" w:rsidP="009B5036">
      <w:r w:rsidRPr="003F40B3">
        <w:t>A critical</w:t>
      </w:r>
      <w:r w:rsidR="00852199" w:rsidRPr="003F40B3">
        <w:t xml:space="preserve"> feature of STK to visualize the DEVS outputs is the </w:t>
      </w:r>
      <w:r w:rsidR="00852199" w:rsidRPr="003F40B3">
        <w:rPr>
          <w:i/>
          <w:iCs/>
        </w:rPr>
        <w:t>Compute Access</w:t>
      </w:r>
      <w:r w:rsidR="00852199" w:rsidRPr="003F40B3">
        <w:t xml:space="preserve"> feature. </w:t>
      </w:r>
      <w:r w:rsidR="00852199" w:rsidRPr="003F40B3">
        <w:rPr>
          <w:i/>
          <w:iCs/>
        </w:rPr>
        <w:t>Compute Access</w:t>
      </w:r>
      <w:r w:rsidR="006F2AEA" w:rsidRPr="003F40B3">
        <w:t>, as previously explained,</w:t>
      </w:r>
      <w:r w:rsidR="00852199" w:rsidRPr="003F40B3">
        <w:t xml:space="preserve"> calculates the </w:t>
      </w:r>
      <w:r w:rsidR="00CC0A88" w:rsidRPr="003F40B3">
        <w:t xml:space="preserve">time </w:t>
      </w:r>
      <w:r w:rsidR="00852199" w:rsidRPr="003F40B3">
        <w:t>interval</w:t>
      </w:r>
      <w:r w:rsidR="00CC0A88" w:rsidRPr="003F40B3">
        <w:t xml:space="preserve">s </w:t>
      </w:r>
      <w:r w:rsidR="00852199" w:rsidRPr="003F40B3">
        <w:t xml:space="preserve">that an STK object can </w:t>
      </w:r>
      <w:r w:rsidR="00CC0A88" w:rsidRPr="003F40B3">
        <w:t>"</w:t>
      </w:r>
      <w:r w:rsidR="00852199" w:rsidRPr="003F40B3">
        <w:t>see</w:t>
      </w:r>
      <w:r w:rsidR="00CC0A88" w:rsidRPr="003F40B3">
        <w:t>"</w:t>
      </w:r>
      <w:r w:rsidR="00852199" w:rsidRPr="003F40B3">
        <w:t xml:space="preserve"> another STK object based on the objects</w:t>
      </w:r>
      <w:r w:rsidR="004A4275">
        <w:t>'</w:t>
      </w:r>
      <w:r w:rsidR="00852199" w:rsidRPr="003F40B3">
        <w:t xml:space="preserve"> constraints. This feature is used to visualize the DEVS output</w:t>
      </w:r>
      <w:r w:rsidR="008528DB" w:rsidRPr="003F40B3">
        <w:t>s</w:t>
      </w:r>
      <w:r w:rsidR="00852199" w:rsidRPr="003F40B3">
        <w:t xml:space="preserve"> by computing access between </w:t>
      </w:r>
      <w:r w:rsidR="00852199" w:rsidRPr="003F40B3">
        <w:rPr>
          <w:i/>
          <w:iCs/>
        </w:rPr>
        <w:t>Transmitter</w:t>
      </w:r>
      <w:r w:rsidR="006F2AEA" w:rsidRPr="003F40B3">
        <w:rPr>
          <w:i/>
          <w:iCs/>
        </w:rPr>
        <w:t>s</w:t>
      </w:r>
      <w:r w:rsidR="00852199" w:rsidRPr="003F40B3">
        <w:t xml:space="preserve"> (output port</w:t>
      </w:r>
      <w:r w:rsidR="006F2AEA" w:rsidRPr="003F40B3">
        <w:t>s</w:t>
      </w:r>
      <w:r w:rsidR="00852199" w:rsidRPr="003F40B3">
        <w:t xml:space="preserve">) and </w:t>
      </w:r>
      <w:r w:rsidR="00852199" w:rsidRPr="003F40B3">
        <w:rPr>
          <w:i/>
          <w:iCs/>
        </w:rPr>
        <w:t>Receiver</w:t>
      </w:r>
      <w:r w:rsidR="006F2AEA" w:rsidRPr="003F40B3">
        <w:rPr>
          <w:i/>
          <w:iCs/>
        </w:rPr>
        <w:t>s</w:t>
      </w:r>
      <w:r w:rsidR="00852199" w:rsidRPr="003F40B3">
        <w:t xml:space="preserve"> (input ports) based on temporal constraints. The temporal constraint</w:t>
      </w:r>
      <w:r w:rsidR="00CC0A88" w:rsidRPr="003F40B3">
        <w:t>s are</w:t>
      </w:r>
      <w:r w:rsidR="0013002C" w:rsidRPr="003F40B3">
        <w:t xml:space="preserve"> defined as</w:t>
      </w:r>
      <w:r w:rsidR="00852199" w:rsidRPr="003F40B3">
        <w:t xml:space="preserve"> time intervals corresponding to </w:t>
      </w:r>
      <w:r w:rsidR="0013002C" w:rsidRPr="003F40B3">
        <w:t xml:space="preserve">the simulation time of each </w:t>
      </w:r>
      <w:r w:rsidR="00852199" w:rsidRPr="003F40B3">
        <w:t xml:space="preserve">DEVS output </w:t>
      </w:r>
      <w:r w:rsidR="0013002C" w:rsidRPr="003F40B3">
        <w:t>of a specific</w:t>
      </w:r>
      <w:r w:rsidR="00852199" w:rsidRPr="003F40B3">
        <w:t xml:space="preserve"> output port. Access between an output port and the</w:t>
      </w:r>
      <w:r w:rsidR="003F40B3" w:rsidRPr="003F40B3">
        <w:t xml:space="preserve"> corresponding</w:t>
      </w:r>
      <w:r w:rsidR="00852199" w:rsidRPr="003F40B3">
        <w:t xml:space="preserve"> input port </w:t>
      </w:r>
      <w:r w:rsidR="00AA7421">
        <w:t>is</w:t>
      </w:r>
      <w:r w:rsidR="00852199" w:rsidRPr="003F40B3">
        <w:t xml:space="preserve"> only</w:t>
      </w:r>
      <w:r w:rsidR="001203A5" w:rsidRPr="003F40B3">
        <w:t xml:space="preserve"> possible</w:t>
      </w:r>
      <w:r w:rsidR="00852199" w:rsidRPr="003F40B3">
        <w:t xml:space="preserve"> </w:t>
      </w:r>
      <w:r w:rsidR="001203A5" w:rsidRPr="003F40B3">
        <w:t>at the time of a DEVS output for the output port</w:t>
      </w:r>
      <w:r w:rsidR="00852199" w:rsidRPr="003F40B3">
        <w:t>.</w:t>
      </w:r>
      <w:r w:rsidR="006F2AEA">
        <w:t xml:space="preserve"> Line 19 of</w:t>
      </w:r>
      <w:r w:rsidR="00852199">
        <w:t xml:space="preserve"> </w:t>
      </w:r>
      <w:r w:rsidR="00852199">
        <w:fldChar w:fldCharType="begin"/>
      </w:r>
      <w:r w:rsidR="00852199">
        <w:instrText xml:space="preserve"> REF _Ref59006316 \h </w:instrText>
      </w:r>
      <w:r w:rsidR="00852199">
        <w:fldChar w:fldCharType="separate"/>
      </w:r>
      <w:r w:rsidR="00083488">
        <w:t xml:space="preserve">Figure </w:t>
      </w:r>
      <w:r w:rsidR="00083488">
        <w:rPr>
          <w:noProof/>
        </w:rPr>
        <w:t>11</w:t>
      </w:r>
      <w:r w:rsidR="00852199">
        <w:fldChar w:fldCharType="end"/>
      </w:r>
      <w:r w:rsidR="00852199">
        <w:t xml:space="preserve"> provides </w:t>
      </w:r>
      <w:r w:rsidR="006F2AEA">
        <w:t>an example of</w:t>
      </w:r>
      <w:r w:rsidR="00852199">
        <w:t xml:space="preserve"> </w:t>
      </w:r>
      <w:r w:rsidR="004A4275">
        <w:t xml:space="preserve">a </w:t>
      </w:r>
      <w:r w:rsidR="00852199">
        <w:t xml:space="preserve">Connect command </w:t>
      </w:r>
      <w:r w:rsidR="00A60B53">
        <w:t>allowing</w:t>
      </w:r>
      <w:r w:rsidR="00852199">
        <w:t xml:space="preserve"> such calculation </w:t>
      </w:r>
      <w:r w:rsidR="003F40B3">
        <w:t>for a specif</w:t>
      </w:r>
      <w:r w:rsidR="00687B88">
        <w:t>i</w:t>
      </w:r>
      <w:r w:rsidR="003F40B3">
        <w:t>c coupling defined in the DEVS model.</w:t>
      </w:r>
    </w:p>
    <w:p w14:paraId="0F180A59" w14:textId="77777777" w:rsidR="0027226D" w:rsidRDefault="0027226D" w:rsidP="009B5036"/>
    <w:tbl>
      <w:tblPr>
        <w:tblStyle w:val="TableGrid"/>
        <w:tblW w:w="0" w:type="auto"/>
        <w:tblLook w:val="04A0" w:firstRow="1" w:lastRow="0" w:firstColumn="1" w:lastColumn="0" w:noHBand="0" w:noVBand="1"/>
      </w:tblPr>
      <w:tblGrid>
        <w:gridCol w:w="9350"/>
      </w:tblGrid>
      <w:tr w:rsidR="008330B7" w14:paraId="2E4E627C" w14:textId="77777777" w:rsidTr="008330B7">
        <w:tc>
          <w:tcPr>
            <w:tcW w:w="9350" w:type="dxa"/>
          </w:tcPr>
          <w:p w14:paraId="25913A51" w14:textId="2FEE2D4F" w:rsidR="008330B7" w:rsidRPr="00EC04BB" w:rsidRDefault="00B46A66" w:rsidP="0027226D">
            <w:pPr>
              <w:spacing w:after="0"/>
              <w:jc w:val="left"/>
              <w:rPr>
                <w:b/>
                <w:bCs/>
                <w:sz w:val="20"/>
                <w:u w:val="single"/>
              </w:rPr>
            </w:pPr>
            <w:r w:rsidRPr="00EC04BB">
              <w:rPr>
                <w:b/>
                <w:bCs/>
                <w:sz w:val="20"/>
                <w:u w:val="single"/>
              </w:rPr>
              <w:t>Scenario Setup</w:t>
            </w:r>
          </w:p>
          <w:p w14:paraId="26E5D9B6" w14:textId="22796791" w:rsidR="00B46A66" w:rsidRPr="00EC04BB" w:rsidRDefault="00B46A66" w:rsidP="0027226D">
            <w:pPr>
              <w:spacing w:after="0"/>
              <w:jc w:val="left"/>
              <w:rPr>
                <w:sz w:val="20"/>
              </w:rPr>
            </w:pPr>
            <w:r w:rsidRPr="00EC04BB">
              <w:rPr>
                <w:sz w:val="20"/>
              </w:rPr>
              <w:t>Creation of a new scenario:</w:t>
            </w:r>
          </w:p>
          <w:p w14:paraId="770EC6CE" w14:textId="0A5635BF" w:rsidR="008330B7" w:rsidRPr="008843EF" w:rsidRDefault="008330B7" w:rsidP="0027226D">
            <w:pPr>
              <w:pStyle w:val="ListParagraph"/>
              <w:numPr>
                <w:ilvl w:val="0"/>
                <w:numId w:val="41"/>
              </w:numPr>
              <w:spacing w:after="0"/>
              <w:jc w:val="left"/>
              <w:rPr>
                <w:rFonts w:ascii="Courier New" w:hAnsi="Courier New" w:cs="Courier New"/>
                <w:color w:val="000099"/>
                <w:sz w:val="18"/>
                <w:szCs w:val="18"/>
              </w:rPr>
            </w:pPr>
            <w:r w:rsidRPr="008843EF">
              <w:rPr>
                <w:rFonts w:ascii="Courier New" w:hAnsi="Courier New" w:cs="Courier New"/>
                <w:color w:val="000099"/>
                <w:sz w:val="18"/>
                <w:szCs w:val="18"/>
              </w:rPr>
              <w:t xml:space="preserve">New / Scenario </w:t>
            </w:r>
            <w:r w:rsidR="00BA44F2" w:rsidRPr="008843EF">
              <w:rPr>
                <w:rFonts w:ascii="Courier New" w:hAnsi="Courier New" w:cs="Courier New"/>
                <w:color w:val="000099"/>
                <w:sz w:val="18"/>
                <w:szCs w:val="18"/>
              </w:rPr>
              <w:t>Demo</w:t>
            </w:r>
          </w:p>
          <w:p w14:paraId="2858A10D" w14:textId="3DBF56B5" w:rsidR="00B46A66" w:rsidRPr="00EC04BB" w:rsidRDefault="00F30E00" w:rsidP="0027226D">
            <w:pPr>
              <w:spacing w:after="0"/>
              <w:jc w:val="left"/>
              <w:rPr>
                <w:sz w:val="20"/>
              </w:rPr>
            </w:pPr>
            <w:r w:rsidRPr="00EC04BB">
              <w:rPr>
                <w:sz w:val="20"/>
              </w:rPr>
              <w:t>Setting up the</w:t>
            </w:r>
            <w:r w:rsidR="00B46A66" w:rsidRPr="00EC04BB">
              <w:rPr>
                <w:sz w:val="20"/>
              </w:rPr>
              <w:t xml:space="preserve"> scenario epoch:</w:t>
            </w:r>
          </w:p>
          <w:p w14:paraId="72DBAF16" w14:textId="727B0787" w:rsidR="009B5036" w:rsidRPr="008843EF" w:rsidRDefault="009B5036" w:rsidP="0027226D">
            <w:pPr>
              <w:pStyle w:val="ListParagraph"/>
              <w:numPr>
                <w:ilvl w:val="0"/>
                <w:numId w:val="41"/>
              </w:numPr>
              <w:spacing w:after="0"/>
              <w:jc w:val="left"/>
              <w:rPr>
                <w:rFonts w:ascii="Courier New" w:hAnsi="Courier New" w:cs="Courier New"/>
                <w:color w:val="000099"/>
                <w:sz w:val="18"/>
                <w:szCs w:val="18"/>
              </w:rPr>
            </w:pPr>
            <w:proofErr w:type="spellStart"/>
            <w:r w:rsidRPr="008843EF">
              <w:rPr>
                <w:rFonts w:ascii="Courier New" w:hAnsi="Courier New" w:cs="Courier New"/>
                <w:color w:val="000099"/>
                <w:sz w:val="18"/>
                <w:szCs w:val="18"/>
              </w:rPr>
              <w:t>SetEpoch</w:t>
            </w:r>
            <w:proofErr w:type="spellEnd"/>
            <w:r w:rsidRPr="008843EF">
              <w:rPr>
                <w:rFonts w:ascii="Courier New" w:hAnsi="Courier New" w:cs="Courier New"/>
                <w:color w:val="000099"/>
                <w:sz w:val="18"/>
                <w:szCs w:val="18"/>
              </w:rPr>
              <w:t xml:space="preserve"> * "15 Dec 2020 00:00:00.00"</w:t>
            </w:r>
          </w:p>
          <w:p w14:paraId="007CCCC1" w14:textId="74729780" w:rsidR="00B46A66" w:rsidRPr="00EC04BB" w:rsidRDefault="00F30E00" w:rsidP="0027226D">
            <w:pPr>
              <w:spacing w:after="0"/>
              <w:jc w:val="left"/>
              <w:rPr>
                <w:sz w:val="20"/>
              </w:rPr>
            </w:pPr>
            <w:r w:rsidRPr="00EC04BB">
              <w:rPr>
                <w:sz w:val="20"/>
              </w:rPr>
              <w:t>Setting up the</w:t>
            </w:r>
            <w:r w:rsidR="00B46A66" w:rsidRPr="00EC04BB">
              <w:rPr>
                <w:sz w:val="20"/>
              </w:rPr>
              <w:t xml:space="preserve"> scenario analysis time period:</w:t>
            </w:r>
          </w:p>
          <w:p w14:paraId="77B71D42" w14:textId="0571DA97" w:rsidR="009B5036" w:rsidRPr="008843EF" w:rsidRDefault="009B5036" w:rsidP="0027226D">
            <w:pPr>
              <w:pStyle w:val="ListParagraph"/>
              <w:numPr>
                <w:ilvl w:val="0"/>
                <w:numId w:val="41"/>
              </w:numPr>
              <w:spacing w:after="0"/>
              <w:jc w:val="left"/>
              <w:rPr>
                <w:color w:val="000099"/>
                <w:sz w:val="18"/>
                <w:szCs w:val="18"/>
              </w:rPr>
            </w:pPr>
            <w:proofErr w:type="spellStart"/>
            <w:r w:rsidRPr="008843EF">
              <w:rPr>
                <w:rFonts w:ascii="Courier New" w:hAnsi="Courier New" w:cs="Courier New"/>
                <w:color w:val="000099"/>
                <w:sz w:val="18"/>
                <w:szCs w:val="18"/>
              </w:rPr>
              <w:t>SetAnalysisTimePeriod</w:t>
            </w:r>
            <w:proofErr w:type="spellEnd"/>
            <w:r w:rsidRPr="008843EF">
              <w:rPr>
                <w:rFonts w:ascii="Courier New" w:hAnsi="Courier New" w:cs="Courier New"/>
                <w:color w:val="000099"/>
                <w:sz w:val="18"/>
                <w:szCs w:val="18"/>
              </w:rPr>
              <w:t xml:space="preserve"> * "15 Dec 2020 00:00:00.00" "15 Dec 2020 00:1</w:t>
            </w:r>
            <w:r w:rsidR="00B46A66" w:rsidRPr="008843EF">
              <w:rPr>
                <w:rFonts w:ascii="Courier New" w:hAnsi="Courier New" w:cs="Courier New"/>
                <w:color w:val="000099"/>
                <w:sz w:val="18"/>
                <w:szCs w:val="18"/>
              </w:rPr>
              <w:t>4</w:t>
            </w:r>
            <w:r w:rsidRPr="008843EF">
              <w:rPr>
                <w:rFonts w:ascii="Courier New" w:hAnsi="Courier New" w:cs="Courier New"/>
                <w:color w:val="000099"/>
                <w:sz w:val="18"/>
                <w:szCs w:val="18"/>
              </w:rPr>
              <w:t>:</w:t>
            </w:r>
            <w:r w:rsidR="00B46A66" w:rsidRPr="008843EF">
              <w:rPr>
                <w:rFonts w:ascii="Courier New" w:hAnsi="Courier New" w:cs="Courier New"/>
                <w:color w:val="000099"/>
                <w:sz w:val="18"/>
                <w:szCs w:val="18"/>
              </w:rPr>
              <w:t>00</w:t>
            </w:r>
            <w:r w:rsidRPr="008843EF">
              <w:rPr>
                <w:rFonts w:ascii="Courier New" w:hAnsi="Courier New" w:cs="Courier New"/>
                <w:color w:val="000099"/>
                <w:sz w:val="18"/>
                <w:szCs w:val="18"/>
              </w:rPr>
              <w:t>.000"</w:t>
            </w:r>
          </w:p>
          <w:p w14:paraId="7BDB90F8" w14:textId="08B8EA42" w:rsidR="00B46A66" w:rsidRPr="00EC04BB" w:rsidRDefault="00F30E00" w:rsidP="0027226D">
            <w:pPr>
              <w:spacing w:after="0"/>
              <w:jc w:val="left"/>
              <w:rPr>
                <w:sz w:val="20"/>
              </w:rPr>
            </w:pPr>
            <w:r w:rsidRPr="00EC04BB">
              <w:rPr>
                <w:sz w:val="20"/>
              </w:rPr>
              <w:t>Setting up the animation start time and time step</w:t>
            </w:r>
            <w:r w:rsidR="00B46A66" w:rsidRPr="00EC04BB">
              <w:rPr>
                <w:sz w:val="20"/>
              </w:rPr>
              <w:t>:</w:t>
            </w:r>
          </w:p>
          <w:p w14:paraId="72DC1594" w14:textId="46EA663F" w:rsidR="009B5036" w:rsidRPr="008843EF" w:rsidRDefault="009B5036" w:rsidP="0027226D">
            <w:pPr>
              <w:pStyle w:val="ListParagraph"/>
              <w:numPr>
                <w:ilvl w:val="0"/>
                <w:numId w:val="41"/>
              </w:numPr>
              <w:spacing w:after="0"/>
              <w:jc w:val="left"/>
              <w:rPr>
                <w:rFonts w:ascii="Courier New" w:hAnsi="Courier New" w:cs="Courier New"/>
                <w:color w:val="000099"/>
                <w:sz w:val="18"/>
                <w:szCs w:val="18"/>
              </w:rPr>
            </w:pPr>
            <w:proofErr w:type="spellStart"/>
            <w:r w:rsidRPr="008843EF">
              <w:rPr>
                <w:rFonts w:ascii="Courier New" w:hAnsi="Courier New" w:cs="Courier New"/>
                <w:color w:val="000099"/>
                <w:sz w:val="18"/>
                <w:szCs w:val="18"/>
              </w:rPr>
              <w:t>SetAnimation</w:t>
            </w:r>
            <w:proofErr w:type="spellEnd"/>
            <w:r w:rsidRPr="008843EF">
              <w:rPr>
                <w:rFonts w:ascii="Courier New" w:hAnsi="Courier New" w:cs="Courier New"/>
                <w:color w:val="000099"/>
                <w:sz w:val="18"/>
                <w:szCs w:val="18"/>
              </w:rPr>
              <w:t xml:space="preserve"> * </w:t>
            </w:r>
            <w:proofErr w:type="spellStart"/>
            <w:r w:rsidRPr="008843EF">
              <w:rPr>
                <w:rFonts w:ascii="Courier New" w:hAnsi="Courier New" w:cs="Courier New"/>
                <w:color w:val="000099"/>
                <w:sz w:val="18"/>
                <w:szCs w:val="18"/>
              </w:rPr>
              <w:t>StartAndCurrentTime</w:t>
            </w:r>
            <w:proofErr w:type="spellEnd"/>
            <w:r w:rsidRPr="008843EF">
              <w:rPr>
                <w:rFonts w:ascii="Courier New" w:hAnsi="Courier New" w:cs="Courier New"/>
                <w:color w:val="000099"/>
                <w:sz w:val="18"/>
                <w:szCs w:val="18"/>
              </w:rPr>
              <w:t xml:space="preserve"> </w:t>
            </w:r>
            <w:proofErr w:type="spellStart"/>
            <w:r w:rsidRPr="008843EF">
              <w:rPr>
                <w:rFonts w:ascii="Courier New" w:hAnsi="Courier New" w:cs="Courier New"/>
                <w:color w:val="000099"/>
                <w:sz w:val="18"/>
                <w:szCs w:val="18"/>
              </w:rPr>
              <w:t>UseAnalysisStartTime</w:t>
            </w:r>
            <w:proofErr w:type="spellEnd"/>
            <w:r w:rsidRPr="008843EF">
              <w:rPr>
                <w:rFonts w:ascii="Courier New" w:hAnsi="Courier New" w:cs="Courier New"/>
                <w:color w:val="000099"/>
                <w:sz w:val="18"/>
                <w:szCs w:val="18"/>
              </w:rPr>
              <w:t xml:space="preserve"> </w:t>
            </w:r>
            <w:proofErr w:type="spellStart"/>
            <w:r w:rsidRPr="008843EF">
              <w:rPr>
                <w:rFonts w:ascii="Courier New" w:hAnsi="Courier New" w:cs="Courier New"/>
                <w:color w:val="000099"/>
                <w:sz w:val="18"/>
                <w:szCs w:val="18"/>
              </w:rPr>
              <w:t>TimeStep</w:t>
            </w:r>
            <w:proofErr w:type="spellEnd"/>
            <w:r w:rsidRPr="008843EF">
              <w:rPr>
                <w:rFonts w:ascii="Courier New" w:hAnsi="Courier New" w:cs="Courier New"/>
                <w:color w:val="000099"/>
                <w:sz w:val="18"/>
                <w:szCs w:val="18"/>
              </w:rPr>
              <w:t xml:space="preserve"> 1</w:t>
            </w:r>
          </w:p>
          <w:p w14:paraId="225B05BC" w14:textId="77777777" w:rsidR="008330B7" w:rsidRPr="00EC04BB" w:rsidRDefault="008330B7" w:rsidP="0027226D">
            <w:pPr>
              <w:spacing w:after="0"/>
              <w:jc w:val="left"/>
              <w:rPr>
                <w:rFonts w:ascii="Lucida Console" w:hAnsi="Lucida Console"/>
                <w:sz w:val="20"/>
              </w:rPr>
            </w:pPr>
          </w:p>
          <w:p w14:paraId="0CEDC061" w14:textId="3F3746C1" w:rsidR="008330B7" w:rsidRPr="00EC04BB" w:rsidRDefault="008330B7" w:rsidP="0027226D">
            <w:pPr>
              <w:spacing w:after="0"/>
              <w:jc w:val="left"/>
              <w:rPr>
                <w:b/>
                <w:bCs/>
                <w:sz w:val="20"/>
                <w:u w:val="single"/>
              </w:rPr>
            </w:pPr>
            <w:r w:rsidRPr="00EC04BB">
              <w:rPr>
                <w:b/>
                <w:bCs/>
                <w:sz w:val="20"/>
                <w:u w:val="single"/>
              </w:rPr>
              <w:t xml:space="preserve">Creation of an STK </w:t>
            </w:r>
            <w:r w:rsidR="00CC54F7" w:rsidRPr="00EC04BB">
              <w:rPr>
                <w:b/>
                <w:bCs/>
                <w:sz w:val="20"/>
                <w:u w:val="single"/>
              </w:rPr>
              <w:t>o</w:t>
            </w:r>
            <w:r w:rsidRPr="00EC04BB">
              <w:rPr>
                <w:b/>
                <w:bCs/>
                <w:sz w:val="20"/>
                <w:u w:val="single"/>
              </w:rPr>
              <w:t>bject representing a moving atomic model</w:t>
            </w:r>
            <w:r w:rsidR="00317A27" w:rsidRPr="00EC04BB">
              <w:rPr>
                <w:b/>
                <w:bCs/>
                <w:sz w:val="20"/>
                <w:u w:val="single"/>
              </w:rPr>
              <w:t xml:space="preserve"> instance</w:t>
            </w:r>
            <w:r w:rsidRPr="00EC04BB">
              <w:rPr>
                <w:b/>
                <w:bCs/>
                <w:sz w:val="20"/>
                <w:u w:val="single"/>
              </w:rPr>
              <w:t xml:space="preserve"> (e.g., aircraft atomic model)</w:t>
            </w:r>
          </w:p>
          <w:p w14:paraId="17FA0050" w14:textId="47BC2E2C" w:rsidR="008330B7" w:rsidRPr="00EC04BB" w:rsidRDefault="008330B7" w:rsidP="0027226D">
            <w:pPr>
              <w:spacing w:after="0"/>
              <w:jc w:val="left"/>
              <w:rPr>
                <w:sz w:val="20"/>
              </w:rPr>
            </w:pPr>
            <w:r w:rsidRPr="00EC04BB">
              <w:rPr>
                <w:sz w:val="20"/>
              </w:rPr>
              <w:t>Insert</w:t>
            </w:r>
            <w:r w:rsidR="005608CB" w:rsidRPr="00EC04BB">
              <w:rPr>
                <w:sz w:val="20"/>
              </w:rPr>
              <w:t>ion of</w:t>
            </w:r>
            <w:r w:rsidRPr="00EC04BB">
              <w:rPr>
                <w:sz w:val="20"/>
              </w:rPr>
              <w:t xml:space="preserve"> a new STK </w:t>
            </w:r>
            <w:r w:rsidR="00CC54F7" w:rsidRPr="00EC04BB">
              <w:rPr>
                <w:sz w:val="20"/>
              </w:rPr>
              <w:t>o</w:t>
            </w:r>
            <w:r w:rsidRPr="00EC04BB">
              <w:rPr>
                <w:sz w:val="20"/>
              </w:rPr>
              <w:t xml:space="preserve">bject </w:t>
            </w:r>
            <w:r w:rsidRPr="00EC04BB">
              <w:rPr>
                <w:i/>
                <w:iCs/>
                <w:sz w:val="20"/>
              </w:rPr>
              <w:t>Aircraft</w:t>
            </w:r>
            <w:r w:rsidRPr="00EC04BB">
              <w:rPr>
                <w:sz w:val="20"/>
              </w:rPr>
              <w:t xml:space="preserve"> </w:t>
            </w:r>
            <w:r w:rsidR="00327DE4" w:rsidRPr="00EC04BB">
              <w:rPr>
                <w:noProof/>
                <w:sz w:val="20"/>
              </w:rPr>
              <w:drawing>
                <wp:inline distT="0" distB="0" distL="0" distR="0" wp14:anchorId="19442A86" wp14:editId="672016AB">
                  <wp:extent cx="151200" cy="151200"/>
                  <wp:effectExtent l="0" t="0" r="1270" b="127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1200" cy="151200"/>
                          </a:xfrm>
                          <a:prstGeom prst="rect">
                            <a:avLst/>
                          </a:prstGeom>
                          <a:noFill/>
                          <a:ln>
                            <a:noFill/>
                          </a:ln>
                        </pic:spPr>
                      </pic:pic>
                    </a:graphicData>
                  </a:graphic>
                </wp:inline>
              </w:drawing>
            </w:r>
            <w:r w:rsidR="00327DE4" w:rsidRPr="00EC04BB">
              <w:rPr>
                <w:sz w:val="20"/>
              </w:rPr>
              <w:t xml:space="preserve"> </w:t>
            </w:r>
            <w:r w:rsidRPr="00EC04BB">
              <w:rPr>
                <w:sz w:val="20"/>
              </w:rPr>
              <w:t>representing an aircraft atomic model instance</w:t>
            </w:r>
            <w:r w:rsidR="00F30E00" w:rsidRPr="00EC04BB">
              <w:rPr>
                <w:sz w:val="20"/>
              </w:rPr>
              <w:t xml:space="preserve"> (e.g., </w:t>
            </w:r>
            <w:r w:rsidR="00F30E00" w:rsidRPr="00EC04BB">
              <w:rPr>
                <w:i/>
                <w:iCs/>
                <w:sz w:val="20"/>
              </w:rPr>
              <w:t>aircraft</w:t>
            </w:r>
            <w:r w:rsidR="00F30E00" w:rsidRPr="00EC04BB">
              <w:rPr>
                <w:sz w:val="20"/>
              </w:rPr>
              <w:t>)</w:t>
            </w:r>
            <w:r w:rsidR="00B46A66" w:rsidRPr="00EC04BB">
              <w:rPr>
                <w:sz w:val="20"/>
              </w:rPr>
              <w:t>:</w:t>
            </w:r>
          </w:p>
          <w:p w14:paraId="6CEAC3F1" w14:textId="2330A6E7" w:rsidR="008330B7" w:rsidRPr="008843EF" w:rsidRDefault="008330B7" w:rsidP="0027226D">
            <w:pPr>
              <w:pStyle w:val="ListParagraph"/>
              <w:numPr>
                <w:ilvl w:val="0"/>
                <w:numId w:val="41"/>
              </w:numPr>
              <w:spacing w:after="0"/>
              <w:jc w:val="left"/>
              <w:rPr>
                <w:rFonts w:ascii="Courier New" w:hAnsi="Courier New" w:cs="Courier New"/>
                <w:color w:val="000099"/>
                <w:sz w:val="18"/>
                <w:szCs w:val="18"/>
              </w:rPr>
            </w:pPr>
            <w:r w:rsidRPr="008843EF">
              <w:rPr>
                <w:rFonts w:ascii="Courier New" w:hAnsi="Courier New" w:cs="Courier New"/>
                <w:color w:val="000099"/>
                <w:sz w:val="18"/>
                <w:szCs w:val="18"/>
              </w:rPr>
              <w:t xml:space="preserve">New / */Aircraft </w:t>
            </w:r>
            <w:proofErr w:type="spellStart"/>
            <w:r w:rsidRPr="008843EF">
              <w:rPr>
                <w:rFonts w:ascii="Courier New" w:hAnsi="Courier New" w:cs="Courier New"/>
                <w:color w:val="000099"/>
                <w:sz w:val="18"/>
                <w:szCs w:val="18"/>
              </w:rPr>
              <w:t>aircraft</w:t>
            </w:r>
            <w:proofErr w:type="spellEnd"/>
            <w:r w:rsidRPr="008843EF">
              <w:rPr>
                <w:rFonts w:ascii="Courier New" w:hAnsi="Courier New" w:cs="Courier New"/>
                <w:color w:val="000099"/>
                <w:sz w:val="18"/>
                <w:szCs w:val="18"/>
              </w:rPr>
              <w:t xml:space="preserve"> </w:t>
            </w:r>
          </w:p>
          <w:p w14:paraId="48CC5FFB" w14:textId="24C59B35" w:rsidR="00B46A66" w:rsidRPr="00EC04BB" w:rsidRDefault="00B46A66" w:rsidP="0027226D">
            <w:pPr>
              <w:spacing w:after="0"/>
              <w:jc w:val="left"/>
              <w:rPr>
                <w:sz w:val="20"/>
              </w:rPr>
            </w:pPr>
            <w:r w:rsidRPr="00EC04BB">
              <w:rPr>
                <w:sz w:val="20"/>
              </w:rPr>
              <w:t>Select</w:t>
            </w:r>
            <w:r w:rsidR="005608CB" w:rsidRPr="00EC04BB">
              <w:rPr>
                <w:sz w:val="20"/>
              </w:rPr>
              <w:t>ion of</w:t>
            </w:r>
            <w:r w:rsidRPr="00EC04BB">
              <w:rPr>
                <w:sz w:val="20"/>
              </w:rPr>
              <w:t xml:space="preserve"> the desired 3D model to represent the aircraft:</w:t>
            </w:r>
          </w:p>
          <w:p w14:paraId="646883F7" w14:textId="3A7F82DE" w:rsidR="00B46A66" w:rsidRPr="008843EF" w:rsidRDefault="00B46A66" w:rsidP="0027226D">
            <w:pPr>
              <w:pStyle w:val="ListParagraph"/>
              <w:numPr>
                <w:ilvl w:val="0"/>
                <w:numId w:val="41"/>
              </w:numPr>
              <w:spacing w:after="0"/>
              <w:jc w:val="left"/>
              <w:rPr>
                <w:color w:val="000099"/>
                <w:sz w:val="18"/>
                <w:szCs w:val="18"/>
              </w:rPr>
            </w:pPr>
            <w:r w:rsidRPr="008843EF">
              <w:rPr>
                <w:rFonts w:ascii="Courier New" w:hAnsi="Courier New" w:cs="Courier New"/>
                <w:color w:val="000099"/>
                <w:sz w:val="18"/>
                <w:szCs w:val="18"/>
              </w:rPr>
              <w:t>VO */Aircraft/aircraft Model File "</w:t>
            </w:r>
            <w:proofErr w:type="spellStart"/>
            <w:r w:rsidRPr="008843EF">
              <w:rPr>
                <w:rFonts w:ascii="Courier New" w:hAnsi="Courier New" w:cs="Courier New"/>
                <w:color w:val="000099"/>
                <w:sz w:val="18"/>
                <w:szCs w:val="18"/>
              </w:rPr>
              <w:t>helicopter.mdl</w:t>
            </w:r>
            <w:proofErr w:type="spellEnd"/>
            <w:r w:rsidRPr="008843EF">
              <w:rPr>
                <w:rFonts w:ascii="Courier New" w:hAnsi="Courier New" w:cs="Courier New"/>
                <w:color w:val="000099"/>
                <w:sz w:val="18"/>
                <w:szCs w:val="18"/>
              </w:rPr>
              <w:t>"</w:t>
            </w:r>
          </w:p>
          <w:p w14:paraId="2F937DA0" w14:textId="677A4953" w:rsidR="005608CB" w:rsidRPr="00EC04BB" w:rsidRDefault="008330B7" w:rsidP="0027226D">
            <w:pPr>
              <w:spacing w:after="0"/>
              <w:jc w:val="left"/>
              <w:rPr>
                <w:sz w:val="20"/>
              </w:rPr>
            </w:pPr>
            <w:r w:rsidRPr="00EC04BB">
              <w:rPr>
                <w:sz w:val="20"/>
              </w:rPr>
              <w:t>Insert</w:t>
            </w:r>
            <w:r w:rsidR="005608CB" w:rsidRPr="00EC04BB">
              <w:rPr>
                <w:sz w:val="20"/>
              </w:rPr>
              <w:t>ion of</w:t>
            </w:r>
            <w:r w:rsidRPr="00EC04BB">
              <w:rPr>
                <w:sz w:val="20"/>
              </w:rPr>
              <w:t xml:space="preserve"> an STK </w:t>
            </w:r>
            <w:r w:rsidR="00CC54F7" w:rsidRPr="00EC04BB">
              <w:rPr>
                <w:sz w:val="20"/>
              </w:rPr>
              <w:t>a</w:t>
            </w:r>
            <w:r w:rsidRPr="00EC04BB">
              <w:rPr>
                <w:sz w:val="20"/>
              </w:rPr>
              <w:t xml:space="preserve">ttached </w:t>
            </w:r>
            <w:r w:rsidR="00CC54F7" w:rsidRPr="00EC04BB">
              <w:rPr>
                <w:sz w:val="20"/>
              </w:rPr>
              <w:t>o</w:t>
            </w:r>
            <w:r w:rsidRPr="00EC04BB">
              <w:rPr>
                <w:sz w:val="20"/>
              </w:rPr>
              <w:t xml:space="preserve">bject </w:t>
            </w:r>
            <w:r w:rsidRPr="00EC04BB">
              <w:rPr>
                <w:i/>
                <w:iCs/>
                <w:sz w:val="20"/>
              </w:rPr>
              <w:t>Receiver</w:t>
            </w:r>
            <w:r w:rsidR="00317A27" w:rsidRPr="00EC04BB">
              <w:rPr>
                <w:sz w:val="20"/>
              </w:rPr>
              <w:t xml:space="preserve"> </w:t>
            </w:r>
            <w:r w:rsidR="00327DE4" w:rsidRPr="00EC04BB">
              <w:rPr>
                <w:noProof/>
                <w:sz w:val="20"/>
              </w:rPr>
              <w:drawing>
                <wp:inline distT="0" distB="0" distL="0" distR="0" wp14:anchorId="1644CFD2" wp14:editId="68E56D99">
                  <wp:extent cx="151200" cy="151200"/>
                  <wp:effectExtent l="0" t="0" r="1270" b="127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200" cy="151200"/>
                          </a:xfrm>
                          <a:prstGeom prst="rect">
                            <a:avLst/>
                          </a:prstGeom>
                          <a:noFill/>
                          <a:ln>
                            <a:noFill/>
                          </a:ln>
                        </pic:spPr>
                      </pic:pic>
                    </a:graphicData>
                  </a:graphic>
                </wp:inline>
              </w:drawing>
            </w:r>
            <w:r w:rsidR="00327DE4" w:rsidRPr="00EC04BB">
              <w:rPr>
                <w:sz w:val="20"/>
              </w:rPr>
              <w:t xml:space="preserve"> </w:t>
            </w:r>
            <w:r w:rsidR="00B4734F" w:rsidRPr="00EC04BB">
              <w:rPr>
                <w:sz w:val="20"/>
              </w:rPr>
              <w:t>name</w:t>
            </w:r>
            <w:r w:rsidR="00327DE4" w:rsidRPr="00EC04BB">
              <w:rPr>
                <w:sz w:val="20"/>
              </w:rPr>
              <w:t>d</w:t>
            </w:r>
            <w:r w:rsidR="00B4734F" w:rsidRPr="00EC04BB">
              <w:rPr>
                <w:sz w:val="20"/>
              </w:rPr>
              <w:t xml:space="preserve"> </w:t>
            </w:r>
            <w:r w:rsidR="00FF2784" w:rsidRPr="00EC04BB">
              <w:rPr>
                <w:sz w:val="20"/>
              </w:rPr>
              <w:t>"</w:t>
            </w:r>
            <w:proofErr w:type="spellStart"/>
            <w:r w:rsidR="00B4734F" w:rsidRPr="00EC04BB">
              <w:rPr>
                <w:sz w:val="20"/>
              </w:rPr>
              <w:t>in_port</w:t>
            </w:r>
            <w:proofErr w:type="spellEnd"/>
            <w:r w:rsidR="00FF2784" w:rsidRPr="00EC04BB">
              <w:rPr>
                <w:sz w:val="20"/>
              </w:rPr>
              <w:t>"</w:t>
            </w:r>
            <w:r w:rsidR="00B4734F" w:rsidRPr="00EC04BB">
              <w:rPr>
                <w:sz w:val="20"/>
              </w:rPr>
              <w:t xml:space="preserve"> </w:t>
            </w:r>
            <w:r w:rsidR="00317A27" w:rsidRPr="00EC04BB">
              <w:rPr>
                <w:sz w:val="20"/>
              </w:rPr>
              <w:t xml:space="preserve">to the </w:t>
            </w:r>
            <w:r w:rsidR="00C314A8" w:rsidRPr="00EC04BB">
              <w:rPr>
                <w:i/>
                <w:iCs/>
                <w:sz w:val="20"/>
              </w:rPr>
              <w:t>Aircraft</w:t>
            </w:r>
            <w:r w:rsidR="00317A27" w:rsidRPr="00EC04BB">
              <w:rPr>
                <w:sz w:val="20"/>
              </w:rPr>
              <w:t xml:space="preserve"> object to represent </w:t>
            </w:r>
            <w:r w:rsidRPr="00EC04BB">
              <w:rPr>
                <w:sz w:val="20"/>
              </w:rPr>
              <w:t>input ports</w:t>
            </w:r>
            <w:r w:rsidR="005608CB" w:rsidRPr="00EC04BB">
              <w:rPr>
                <w:sz w:val="20"/>
              </w:rPr>
              <w:t>:</w:t>
            </w:r>
          </w:p>
          <w:p w14:paraId="18A22CFC" w14:textId="4AEE35D1" w:rsidR="008330B7" w:rsidRPr="008843EF" w:rsidRDefault="008330B7" w:rsidP="0027226D">
            <w:pPr>
              <w:pStyle w:val="ListParagraph"/>
              <w:numPr>
                <w:ilvl w:val="0"/>
                <w:numId w:val="41"/>
              </w:numPr>
              <w:spacing w:after="0"/>
              <w:jc w:val="left"/>
              <w:rPr>
                <w:color w:val="000099"/>
                <w:sz w:val="18"/>
                <w:szCs w:val="18"/>
              </w:rPr>
            </w:pPr>
            <w:r w:rsidRPr="008843EF">
              <w:rPr>
                <w:rFonts w:ascii="Courier New" w:hAnsi="Courier New" w:cs="Courier New"/>
                <w:color w:val="000099"/>
                <w:sz w:val="18"/>
                <w:szCs w:val="18"/>
              </w:rPr>
              <w:t xml:space="preserve">New / */Aircraft/aircraft/Receiver </w:t>
            </w:r>
            <w:proofErr w:type="spellStart"/>
            <w:r w:rsidRPr="008843EF">
              <w:rPr>
                <w:rFonts w:ascii="Courier New" w:hAnsi="Courier New" w:cs="Courier New"/>
                <w:color w:val="000099"/>
                <w:sz w:val="18"/>
                <w:szCs w:val="18"/>
              </w:rPr>
              <w:t>in_port</w:t>
            </w:r>
            <w:proofErr w:type="spellEnd"/>
          </w:p>
          <w:p w14:paraId="06EB0564" w14:textId="77777777" w:rsidR="005608CB" w:rsidRPr="00EC04BB" w:rsidRDefault="005608CB" w:rsidP="0027226D">
            <w:pPr>
              <w:spacing w:after="0"/>
              <w:jc w:val="left"/>
              <w:rPr>
                <w:sz w:val="20"/>
              </w:rPr>
            </w:pPr>
            <w:r w:rsidRPr="00EC04BB">
              <w:rPr>
                <w:sz w:val="20"/>
              </w:rPr>
              <w:t xml:space="preserve">Creation of a waypoint each time </w:t>
            </w:r>
            <w:r w:rsidR="008330B7" w:rsidRPr="00EC04BB">
              <w:rPr>
                <w:sz w:val="20"/>
              </w:rPr>
              <w:t>the aircraft atomic model generates a</w:t>
            </w:r>
            <w:r w:rsidR="00317A27" w:rsidRPr="00EC04BB">
              <w:rPr>
                <w:sz w:val="20"/>
              </w:rPr>
              <w:t>n output</w:t>
            </w:r>
            <w:r w:rsidRPr="00EC04BB">
              <w:rPr>
                <w:sz w:val="20"/>
              </w:rPr>
              <w:t>:</w:t>
            </w:r>
          </w:p>
          <w:p w14:paraId="71AB4ECC" w14:textId="7BD3CCBF" w:rsidR="00317A27" w:rsidRPr="008843EF" w:rsidRDefault="005608CB" w:rsidP="0027226D">
            <w:pPr>
              <w:pStyle w:val="ListParagraph"/>
              <w:numPr>
                <w:ilvl w:val="0"/>
                <w:numId w:val="41"/>
              </w:numPr>
              <w:spacing w:after="0"/>
              <w:jc w:val="left"/>
              <w:rPr>
                <w:rFonts w:ascii="Lucida Console" w:hAnsi="Lucida Console"/>
                <w:color w:val="000099"/>
                <w:sz w:val="18"/>
                <w:szCs w:val="18"/>
              </w:rPr>
            </w:pPr>
            <w:proofErr w:type="spellStart"/>
            <w:r w:rsidRPr="008843EF">
              <w:rPr>
                <w:rFonts w:ascii="Courier New" w:hAnsi="Courier New" w:cs="Courier New"/>
                <w:color w:val="000099"/>
                <w:sz w:val="18"/>
                <w:szCs w:val="18"/>
              </w:rPr>
              <w:t>AddWaypoint</w:t>
            </w:r>
            <w:proofErr w:type="spellEnd"/>
            <w:r w:rsidRPr="008843EF">
              <w:rPr>
                <w:rFonts w:ascii="Courier New" w:hAnsi="Courier New" w:cs="Courier New"/>
                <w:color w:val="000099"/>
                <w:sz w:val="18"/>
                <w:szCs w:val="18"/>
              </w:rPr>
              <w:t xml:space="preserve"> */Aircraft/aircraft </w:t>
            </w:r>
            <w:proofErr w:type="spellStart"/>
            <w:r w:rsidRPr="008843EF">
              <w:rPr>
                <w:rFonts w:ascii="Courier New" w:hAnsi="Courier New" w:cs="Courier New"/>
                <w:color w:val="000099"/>
                <w:sz w:val="18"/>
                <w:szCs w:val="18"/>
              </w:rPr>
              <w:t>DetVelFromTime</w:t>
            </w:r>
            <w:proofErr w:type="spellEnd"/>
            <w:r w:rsidRPr="008843EF">
              <w:rPr>
                <w:rFonts w:ascii="Courier New" w:hAnsi="Courier New" w:cs="Courier New"/>
                <w:color w:val="000099"/>
                <w:sz w:val="18"/>
                <w:szCs w:val="18"/>
              </w:rPr>
              <w:t xml:space="preserve"> -31.30851058 136.44974 300 "15 Dec 2020 00:00:01.000"</w:t>
            </w:r>
          </w:p>
          <w:p w14:paraId="0762BB25" w14:textId="77777777" w:rsidR="00E6201E" w:rsidRPr="00EC04BB" w:rsidRDefault="00E6201E" w:rsidP="0027226D">
            <w:pPr>
              <w:spacing w:after="0"/>
              <w:jc w:val="left"/>
              <w:rPr>
                <w:rFonts w:ascii="Lucida Console" w:hAnsi="Lucida Console"/>
                <w:sz w:val="20"/>
              </w:rPr>
            </w:pPr>
          </w:p>
          <w:p w14:paraId="56D4BDBB" w14:textId="0EAA2DA8" w:rsidR="008330B7" w:rsidRPr="00EC04BB" w:rsidRDefault="00317A27" w:rsidP="0027226D">
            <w:pPr>
              <w:spacing w:after="0"/>
              <w:jc w:val="left"/>
              <w:rPr>
                <w:b/>
                <w:bCs/>
                <w:sz w:val="20"/>
                <w:u w:val="single"/>
              </w:rPr>
            </w:pPr>
            <w:r w:rsidRPr="00EC04BB">
              <w:rPr>
                <w:b/>
                <w:bCs/>
                <w:sz w:val="20"/>
                <w:u w:val="single"/>
              </w:rPr>
              <w:t xml:space="preserve">Creation of an STK </w:t>
            </w:r>
            <w:r w:rsidR="00CC54F7" w:rsidRPr="00EC04BB">
              <w:rPr>
                <w:b/>
                <w:bCs/>
                <w:sz w:val="20"/>
                <w:u w:val="single"/>
              </w:rPr>
              <w:t>o</w:t>
            </w:r>
            <w:r w:rsidRPr="00EC04BB">
              <w:rPr>
                <w:b/>
                <w:bCs/>
                <w:sz w:val="20"/>
                <w:u w:val="single"/>
              </w:rPr>
              <w:t xml:space="preserve">bject representing a stationary </w:t>
            </w:r>
            <w:r w:rsidR="008330B7" w:rsidRPr="00EC04BB">
              <w:rPr>
                <w:b/>
                <w:bCs/>
                <w:sz w:val="20"/>
                <w:u w:val="single"/>
              </w:rPr>
              <w:t>atomic model instance</w:t>
            </w:r>
            <w:r w:rsidR="005608CB" w:rsidRPr="00EC04BB">
              <w:rPr>
                <w:b/>
                <w:bCs/>
                <w:sz w:val="20"/>
                <w:u w:val="single"/>
              </w:rPr>
              <w:t xml:space="preserve"> (e.g., gunner atomic model)</w:t>
            </w:r>
          </w:p>
          <w:p w14:paraId="71087B90" w14:textId="0008AA4F" w:rsidR="005608CB" w:rsidRPr="00EC04BB" w:rsidRDefault="008330B7" w:rsidP="0027226D">
            <w:pPr>
              <w:spacing w:after="0"/>
              <w:jc w:val="left"/>
              <w:rPr>
                <w:sz w:val="20"/>
              </w:rPr>
            </w:pPr>
            <w:r w:rsidRPr="00EC04BB">
              <w:rPr>
                <w:sz w:val="20"/>
              </w:rPr>
              <w:t>Insert</w:t>
            </w:r>
            <w:r w:rsidR="005608CB" w:rsidRPr="00EC04BB">
              <w:rPr>
                <w:sz w:val="20"/>
              </w:rPr>
              <w:t>ion of</w:t>
            </w:r>
            <w:r w:rsidRPr="00EC04BB">
              <w:rPr>
                <w:sz w:val="20"/>
              </w:rPr>
              <w:t xml:space="preserve"> a new STK object </w:t>
            </w:r>
            <w:r w:rsidRPr="00EC04BB">
              <w:rPr>
                <w:i/>
                <w:iCs/>
                <w:sz w:val="20"/>
              </w:rPr>
              <w:t>Facility</w:t>
            </w:r>
            <w:r w:rsidR="00327DE4" w:rsidRPr="00EC04BB">
              <w:rPr>
                <w:i/>
                <w:iCs/>
                <w:sz w:val="20"/>
              </w:rPr>
              <w:t xml:space="preserve"> </w:t>
            </w:r>
            <w:r w:rsidR="00327DE4" w:rsidRPr="00EC04BB">
              <w:rPr>
                <w:noProof/>
                <w:sz w:val="20"/>
              </w:rPr>
              <w:drawing>
                <wp:inline distT="0" distB="0" distL="0" distR="0" wp14:anchorId="778AC9DC" wp14:editId="226EF808">
                  <wp:extent cx="152400" cy="1524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2400" cy="152400"/>
                          </a:xfrm>
                          <a:prstGeom prst="rect">
                            <a:avLst/>
                          </a:prstGeom>
                        </pic:spPr>
                      </pic:pic>
                    </a:graphicData>
                  </a:graphic>
                </wp:inline>
              </w:drawing>
            </w:r>
            <w:r w:rsidRPr="00EC04BB">
              <w:rPr>
                <w:sz w:val="20"/>
              </w:rPr>
              <w:t xml:space="preserve"> representing</w:t>
            </w:r>
            <w:r w:rsidR="005608CB" w:rsidRPr="00EC04BB">
              <w:rPr>
                <w:sz w:val="20"/>
              </w:rPr>
              <w:t xml:space="preserve"> </w:t>
            </w:r>
            <w:r w:rsidRPr="00EC04BB">
              <w:rPr>
                <w:sz w:val="20"/>
              </w:rPr>
              <w:t>a gunner atomic model instance (</w:t>
            </w:r>
            <w:r w:rsidR="005608CB" w:rsidRPr="00EC04BB">
              <w:rPr>
                <w:sz w:val="20"/>
              </w:rPr>
              <w:t xml:space="preserve">e.g., </w:t>
            </w:r>
            <w:r w:rsidRPr="00EC04BB">
              <w:rPr>
                <w:i/>
                <w:iCs/>
                <w:sz w:val="20"/>
              </w:rPr>
              <w:t>gunner1</w:t>
            </w:r>
            <w:r w:rsidRPr="00EC04BB">
              <w:rPr>
                <w:sz w:val="20"/>
              </w:rPr>
              <w:t>)</w:t>
            </w:r>
            <w:r w:rsidR="005608CB" w:rsidRPr="00EC04BB">
              <w:rPr>
                <w:sz w:val="20"/>
              </w:rPr>
              <w:t>:</w:t>
            </w:r>
          </w:p>
          <w:p w14:paraId="4DED74B7" w14:textId="788A69C4" w:rsidR="008330B7" w:rsidRPr="008843EF" w:rsidRDefault="008330B7" w:rsidP="0027226D">
            <w:pPr>
              <w:pStyle w:val="ListParagraph"/>
              <w:numPr>
                <w:ilvl w:val="0"/>
                <w:numId w:val="41"/>
              </w:numPr>
              <w:spacing w:after="0"/>
              <w:jc w:val="left"/>
              <w:rPr>
                <w:color w:val="000099"/>
                <w:sz w:val="18"/>
                <w:szCs w:val="18"/>
              </w:rPr>
            </w:pPr>
            <w:r w:rsidRPr="008843EF">
              <w:rPr>
                <w:rFonts w:ascii="Courier New" w:hAnsi="Courier New" w:cs="Courier New"/>
                <w:color w:val="000099"/>
                <w:sz w:val="18"/>
                <w:szCs w:val="18"/>
              </w:rPr>
              <w:t>New / */Facility gunner1</w:t>
            </w:r>
          </w:p>
          <w:p w14:paraId="3366D4DD" w14:textId="5BA5BD04" w:rsidR="005608CB" w:rsidRPr="00EC04BB" w:rsidRDefault="008330B7" w:rsidP="0027226D">
            <w:pPr>
              <w:spacing w:after="0"/>
              <w:jc w:val="left"/>
              <w:rPr>
                <w:sz w:val="20"/>
              </w:rPr>
            </w:pPr>
            <w:r w:rsidRPr="00EC04BB">
              <w:rPr>
                <w:sz w:val="20"/>
              </w:rPr>
              <w:lastRenderedPageBreak/>
              <w:t>Insert</w:t>
            </w:r>
            <w:r w:rsidR="005608CB" w:rsidRPr="00EC04BB">
              <w:rPr>
                <w:sz w:val="20"/>
              </w:rPr>
              <w:t>ion of</w:t>
            </w:r>
            <w:r w:rsidRPr="00EC04BB">
              <w:rPr>
                <w:sz w:val="20"/>
              </w:rPr>
              <w:t xml:space="preserve"> an STK attached object </w:t>
            </w:r>
            <w:r w:rsidRPr="00EC04BB">
              <w:rPr>
                <w:i/>
                <w:iCs/>
                <w:sz w:val="20"/>
              </w:rPr>
              <w:t>Receiver</w:t>
            </w:r>
            <w:r w:rsidR="00327DE4" w:rsidRPr="00EC04BB">
              <w:rPr>
                <w:i/>
                <w:iCs/>
                <w:sz w:val="20"/>
              </w:rPr>
              <w:t xml:space="preserve"> </w:t>
            </w:r>
            <w:r w:rsidR="00327DE4" w:rsidRPr="00EC04BB">
              <w:rPr>
                <w:noProof/>
                <w:sz w:val="20"/>
              </w:rPr>
              <w:drawing>
                <wp:inline distT="0" distB="0" distL="0" distR="0" wp14:anchorId="00512C1B" wp14:editId="4515BFA1">
                  <wp:extent cx="151200" cy="151200"/>
                  <wp:effectExtent l="0" t="0" r="127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200" cy="151200"/>
                          </a:xfrm>
                          <a:prstGeom prst="rect">
                            <a:avLst/>
                          </a:prstGeom>
                          <a:noFill/>
                          <a:ln>
                            <a:noFill/>
                          </a:ln>
                        </pic:spPr>
                      </pic:pic>
                    </a:graphicData>
                  </a:graphic>
                </wp:inline>
              </w:drawing>
            </w:r>
            <w:r w:rsidRPr="00EC04BB">
              <w:rPr>
                <w:sz w:val="20"/>
              </w:rPr>
              <w:t xml:space="preserve"> </w:t>
            </w:r>
            <w:r w:rsidR="00B4734F" w:rsidRPr="00EC04BB">
              <w:rPr>
                <w:sz w:val="20"/>
              </w:rPr>
              <w:t xml:space="preserve">named </w:t>
            </w:r>
            <w:r w:rsidR="00FF2784" w:rsidRPr="00EC04BB">
              <w:rPr>
                <w:sz w:val="20"/>
              </w:rPr>
              <w:t>"</w:t>
            </w:r>
            <w:proofErr w:type="spellStart"/>
            <w:r w:rsidR="00B4734F" w:rsidRPr="00EC04BB">
              <w:rPr>
                <w:sz w:val="20"/>
              </w:rPr>
              <w:t>in_port</w:t>
            </w:r>
            <w:proofErr w:type="spellEnd"/>
            <w:r w:rsidR="00FF2784" w:rsidRPr="00EC04BB">
              <w:rPr>
                <w:sz w:val="20"/>
              </w:rPr>
              <w:t>"</w:t>
            </w:r>
            <w:r w:rsidR="00B4734F" w:rsidRPr="00EC04BB">
              <w:rPr>
                <w:sz w:val="20"/>
              </w:rPr>
              <w:t xml:space="preserve"> </w:t>
            </w:r>
            <w:r w:rsidRPr="00EC04BB">
              <w:rPr>
                <w:sz w:val="20"/>
              </w:rPr>
              <w:t>to the gunner object to represent input ports</w:t>
            </w:r>
            <w:r w:rsidR="005608CB" w:rsidRPr="00EC04BB">
              <w:rPr>
                <w:sz w:val="20"/>
              </w:rPr>
              <w:t>:</w:t>
            </w:r>
          </w:p>
          <w:p w14:paraId="5B1F087D" w14:textId="3C925798" w:rsidR="00317A27" w:rsidRPr="008843EF" w:rsidRDefault="008330B7" w:rsidP="0027226D">
            <w:pPr>
              <w:pStyle w:val="ListParagraph"/>
              <w:numPr>
                <w:ilvl w:val="0"/>
                <w:numId w:val="41"/>
              </w:numPr>
              <w:spacing w:after="0"/>
              <w:jc w:val="left"/>
              <w:rPr>
                <w:color w:val="000099"/>
                <w:sz w:val="18"/>
                <w:szCs w:val="18"/>
              </w:rPr>
            </w:pPr>
            <w:r w:rsidRPr="008843EF">
              <w:rPr>
                <w:rFonts w:ascii="Courier New" w:hAnsi="Courier New" w:cs="Courier New"/>
                <w:color w:val="000099"/>
                <w:sz w:val="18"/>
                <w:szCs w:val="18"/>
              </w:rPr>
              <w:t xml:space="preserve">New / */Facility/gunner1/Receiver </w:t>
            </w:r>
            <w:proofErr w:type="spellStart"/>
            <w:r w:rsidRPr="008843EF">
              <w:rPr>
                <w:rFonts w:ascii="Courier New" w:hAnsi="Courier New" w:cs="Courier New"/>
                <w:color w:val="000099"/>
                <w:sz w:val="18"/>
                <w:szCs w:val="18"/>
              </w:rPr>
              <w:t>in_port</w:t>
            </w:r>
            <w:proofErr w:type="spellEnd"/>
          </w:p>
          <w:p w14:paraId="7F1B5381" w14:textId="2B51E1C9" w:rsidR="005608CB" w:rsidRPr="00EC04BB" w:rsidRDefault="005608CB" w:rsidP="0027226D">
            <w:pPr>
              <w:spacing w:after="0"/>
              <w:jc w:val="left"/>
              <w:rPr>
                <w:sz w:val="20"/>
              </w:rPr>
            </w:pPr>
            <w:r w:rsidRPr="00EC04BB">
              <w:rPr>
                <w:sz w:val="20"/>
              </w:rPr>
              <w:t>Set</w:t>
            </w:r>
            <w:r w:rsidR="00F30E00" w:rsidRPr="00EC04BB">
              <w:rPr>
                <w:sz w:val="20"/>
              </w:rPr>
              <w:t>ting</w:t>
            </w:r>
            <w:r w:rsidRPr="00EC04BB">
              <w:rPr>
                <w:sz w:val="20"/>
              </w:rPr>
              <w:t xml:space="preserve"> </w:t>
            </w:r>
            <w:r w:rsidR="00F30E00" w:rsidRPr="00EC04BB">
              <w:rPr>
                <w:sz w:val="20"/>
              </w:rPr>
              <w:t xml:space="preserve">off </w:t>
            </w:r>
            <w:r w:rsidRPr="00EC04BB">
              <w:rPr>
                <w:sz w:val="20"/>
              </w:rPr>
              <w:t xml:space="preserve">the line-of-sight parameter of the </w:t>
            </w:r>
            <w:r w:rsidR="00B4734F" w:rsidRPr="00EC04BB">
              <w:rPr>
                <w:sz w:val="20"/>
              </w:rPr>
              <w:t xml:space="preserve">STK </w:t>
            </w:r>
            <w:r w:rsidR="00CC54F7" w:rsidRPr="00EC04BB">
              <w:rPr>
                <w:sz w:val="20"/>
              </w:rPr>
              <w:t>a</w:t>
            </w:r>
            <w:r w:rsidR="00B4734F" w:rsidRPr="00EC04BB">
              <w:rPr>
                <w:sz w:val="20"/>
              </w:rPr>
              <w:t xml:space="preserve">ttached </w:t>
            </w:r>
            <w:r w:rsidR="00CC54F7" w:rsidRPr="00EC04BB">
              <w:rPr>
                <w:sz w:val="20"/>
              </w:rPr>
              <w:t>o</w:t>
            </w:r>
            <w:r w:rsidR="00B4734F" w:rsidRPr="00EC04BB">
              <w:rPr>
                <w:sz w:val="20"/>
              </w:rPr>
              <w:t xml:space="preserve">bject </w:t>
            </w:r>
            <w:r w:rsidR="008330B7" w:rsidRPr="00EC04BB">
              <w:rPr>
                <w:i/>
                <w:iCs/>
                <w:sz w:val="20"/>
              </w:rPr>
              <w:t>Receiver</w:t>
            </w:r>
            <w:r w:rsidR="008330B7" w:rsidRPr="00EC04BB">
              <w:rPr>
                <w:sz w:val="20"/>
              </w:rPr>
              <w:t xml:space="preserve"> acting as input ports</w:t>
            </w:r>
            <w:r w:rsidRPr="00EC04BB">
              <w:rPr>
                <w:sz w:val="20"/>
              </w:rPr>
              <w:t xml:space="preserve"> to ensure that couplings between input ports and output ports </w:t>
            </w:r>
            <w:r w:rsidR="00AA7421">
              <w:rPr>
                <w:sz w:val="20"/>
              </w:rPr>
              <w:t>will</w:t>
            </w:r>
            <w:r w:rsidRPr="00EC04BB">
              <w:rPr>
                <w:sz w:val="20"/>
              </w:rPr>
              <w:t xml:space="preserve"> not be affected</w:t>
            </w:r>
            <w:r w:rsidR="008330B7" w:rsidRPr="00EC04BB">
              <w:rPr>
                <w:sz w:val="20"/>
              </w:rPr>
              <w:t xml:space="preserve"> by </w:t>
            </w:r>
            <w:r w:rsidR="00B4734F" w:rsidRPr="00EC04BB">
              <w:rPr>
                <w:sz w:val="20"/>
              </w:rPr>
              <w:t xml:space="preserve">STK </w:t>
            </w:r>
            <w:r w:rsidR="008330B7" w:rsidRPr="00EC04BB">
              <w:rPr>
                <w:sz w:val="20"/>
              </w:rPr>
              <w:t>terrain</w:t>
            </w:r>
            <w:r w:rsidR="00B4734F" w:rsidRPr="00EC04BB">
              <w:rPr>
                <w:sz w:val="20"/>
              </w:rPr>
              <w:t xml:space="preserve"> data</w:t>
            </w:r>
            <w:r w:rsidRPr="00EC04BB">
              <w:rPr>
                <w:sz w:val="20"/>
              </w:rPr>
              <w:t xml:space="preserve"> (i.e.</w:t>
            </w:r>
            <w:r w:rsidR="00F30E00" w:rsidRPr="00EC04BB">
              <w:rPr>
                <w:sz w:val="20"/>
              </w:rPr>
              <w:t>,</w:t>
            </w:r>
            <w:r w:rsidRPr="00EC04BB">
              <w:rPr>
                <w:sz w:val="20"/>
              </w:rPr>
              <w:t xml:space="preserve"> terrain obstruction):</w:t>
            </w:r>
          </w:p>
          <w:p w14:paraId="5171C705" w14:textId="52721EFB" w:rsidR="008330B7" w:rsidRPr="008843EF" w:rsidRDefault="008330B7" w:rsidP="0027226D">
            <w:pPr>
              <w:pStyle w:val="ListParagraph"/>
              <w:numPr>
                <w:ilvl w:val="0"/>
                <w:numId w:val="41"/>
              </w:numPr>
              <w:spacing w:after="0"/>
              <w:jc w:val="left"/>
              <w:rPr>
                <w:color w:val="000099"/>
                <w:sz w:val="18"/>
                <w:szCs w:val="18"/>
              </w:rPr>
            </w:pPr>
            <w:proofErr w:type="spellStart"/>
            <w:r w:rsidRPr="008843EF">
              <w:rPr>
                <w:rFonts w:ascii="Courier New" w:hAnsi="Courier New" w:cs="Courier New"/>
                <w:color w:val="000099"/>
                <w:sz w:val="18"/>
                <w:szCs w:val="18"/>
              </w:rPr>
              <w:t>SetConstraint</w:t>
            </w:r>
            <w:proofErr w:type="spellEnd"/>
            <w:r w:rsidRPr="008843EF">
              <w:rPr>
                <w:rFonts w:ascii="Courier New" w:hAnsi="Courier New" w:cs="Courier New"/>
                <w:color w:val="000099"/>
                <w:sz w:val="18"/>
                <w:szCs w:val="18"/>
              </w:rPr>
              <w:t xml:space="preserve"> */Facility/gunner1/Receiver/</w:t>
            </w:r>
            <w:proofErr w:type="spellStart"/>
            <w:r w:rsidRPr="008843EF">
              <w:rPr>
                <w:rFonts w:ascii="Courier New" w:hAnsi="Courier New" w:cs="Courier New"/>
                <w:color w:val="000099"/>
                <w:sz w:val="18"/>
                <w:szCs w:val="18"/>
              </w:rPr>
              <w:t>in_port</w:t>
            </w:r>
            <w:proofErr w:type="spellEnd"/>
            <w:r w:rsidRPr="008843EF">
              <w:rPr>
                <w:rFonts w:ascii="Courier New" w:hAnsi="Courier New" w:cs="Courier New"/>
                <w:color w:val="000099"/>
                <w:sz w:val="18"/>
                <w:szCs w:val="18"/>
              </w:rPr>
              <w:t xml:space="preserve"> </w:t>
            </w:r>
            <w:proofErr w:type="spellStart"/>
            <w:r w:rsidRPr="008843EF">
              <w:rPr>
                <w:rFonts w:ascii="Courier New" w:hAnsi="Courier New" w:cs="Courier New"/>
                <w:color w:val="000099"/>
                <w:sz w:val="18"/>
                <w:szCs w:val="18"/>
              </w:rPr>
              <w:t>LineOfSight</w:t>
            </w:r>
            <w:proofErr w:type="spellEnd"/>
            <w:r w:rsidRPr="008843EF">
              <w:rPr>
                <w:rFonts w:ascii="Courier New" w:hAnsi="Courier New" w:cs="Courier New"/>
                <w:color w:val="000099"/>
                <w:sz w:val="18"/>
                <w:szCs w:val="18"/>
              </w:rPr>
              <w:t xml:space="preserve"> Off</w:t>
            </w:r>
          </w:p>
          <w:p w14:paraId="75282F57" w14:textId="14ED4E9F" w:rsidR="005608CB" w:rsidRPr="00EC04BB" w:rsidRDefault="008330B7" w:rsidP="0027226D">
            <w:pPr>
              <w:spacing w:after="0"/>
              <w:jc w:val="left"/>
              <w:rPr>
                <w:sz w:val="20"/>
              </w:rPr>
            </w:pPr>
            <w:r w:rsidRPr="00EC04BB">
              <w:rPr>
                <w:sz w:val="20"/>
              </w:rPr>
              <w:t>Set</w:t>
            </w:r>
            <w:r w:rsidR="00B13F7D" w:rsidRPr="00EC04BB">
              <w:rPr>
                <w:sz w:val="20"/>
              </w:rPr>
              <w:t>ting</w:t>
            </w:r>
            <w:r w:rsidRPr="00EC04BB">
              <w:rPr>
                <w:sz w:val="20"/>
              </w:rPr>
              <w:t xml:space="preserve"> the position of the gunner and set</w:t>
            </w:r>
            <w:r w:rsidR="00B13F7D" w:rsidRPr="00EC04BB">
              <w:rPr>
                <w:sz w:val="20"/>
              </w:rPr>
              <w:t>ting</w:t>
            </w:r>
            <w:r w:rsidRPr="00EC04BB">
              <w:rPr>
                <w:sz w:val="20"/>
              </w:rPr>
              <w:t xml:space="preserve"> the gunner</w:t>
            </w:r>
            <w:r w:rsidR="00FF2784" w:rsidRPr="00EC04BB">
              <w:rPr>
                <w:sz w:val="20"/>
              </w:rPr>
              <w:t>'</w:t>
            </w:r>
            <w:r w:rsidR="00B4734F" w:rsidRPr="00EC04BB">
              <w:rPr>
                <w:sz w:val="20"/>
              </w:rPr>
              <w:t>s</w:t>
            </w:r>
            <w:r w:rsidRPr="00EC04BB">
              <w:rPr>
                <w:sz w:val="20"/>
              </w:rPr>
              <w:t xml:space="preserve"> altitude</w:t>
            </w:r>
            <w:r w:rsidR="00B4734F" w:rsidRPr="00EC04BB">
              <w:rPr>
                <w:sz w:val="20"/>
              </w:rPr>
              <w:t xml:space="preserve"> at ground level</w:t>
            </w:r>
            <w:r w:rsidRPr="00EC04BB">
              <w:rPr>
                <w:sz w:val="20"/>
              </w:rPr>
              <w:t xml:space="preserve"> using</w:t>
            </w:r>
            <w:r w:rsidR="00B4734F" w:rsidRPr="00EC04BB">
              <w:rPr>
                <w:sz w:val="20"/>
              </w:rPr>
              <w:t xml:space="preserve"> STK</w:t>
            </w:r>
            <w:r w:rsidRPr="00EC04BB">
              <w:rPr>
                <w:sz w:val="20"/>
              </w:rPr>
              <w:t xml:space="preserve"> terrain data</w:t>
            </w:r>
            <w:r w:rsidR="005608CB" w:rsidRPr="00EC04BB">
              <w:rPr>
                <w:sz w:val="20"/>
              </w:rPr>
              <w:t>:</w:t>
            </w:r>
          </w:p>
          <w:p w14:paraId="5E073E78" w14:textId="4F9DD604" w:rsidR="008330B7" w:rsidRPr="008843EF" w:rsidRDefault="008330B7" w:rsidP="0027226D">
            <w:pPr>
              <w:pStyle w:val="ListParagraph"/>
              <w:numPr>
                <w:ilvl w:val="0"/>
                <w:numId w:val="41"/>
              </w:numPr>
              <w:spacing w:after="0"/>
              <w:jc w:val="left"/>
              <w:rPr>
                <w:color w:val="000099"/>
                <w:sz w:val="18"/>
                <w:szCs w:val="18"/>
              </w:rPr>
            </w:pPr>
            <w:proofErr w:type="spellStart"/>
            <w:r w:rsidRPr="008843EF">
              <w:rPr>
                <w:rFonts w:ascii="Courier New" w:hAnsi="Courier New" w:cs="Courier New"/>
                <w:color w:val="000099"/>
                <w:sz w:val="18"/>
                <w:szCs w:val="18"/>
              </w:rPr>
              <w:t>SetPosition</w:t>
            </w:r>
            <w:proofErr w:type="spellEnd"/>
            <w:r w:rsidRPr="008843EF">
              <w:rPr>
                <w:rFonts w:ascii="Courier New" w:hAnsi="Courier New" w:cs="Courier New"/>
                <w:color w:val="000099"/>
                <w:sz w:val="18"/>
                <w:szCs w:val="18"/>
              </w:rPr>
              <w:t xml:space="preserve"> */Facility/gunner1 Geodetic -29.9181 135.907 Terrain</w:t>
            </w:r>
          </w:p>
          <w:p w14:paraId="3810C5E3" w14:textId="4642A9D3" w:rsidR="005608CB" w:rsidRPr="00EC04BB" w:rsidRDefault="008330B7" w:rsidP="0027226D">
            <w:pPr>
              <w:spacing w:after="0"/>
              <w:jc w:val="left"/>
              <w:rPr>
                <w:sz w:val="20"/>
              </w:rPr>
            </w:pPr>
            <w:r w:rsidRPr="00EC04BB">
              <w:rPr>
                <w:sz w:val="20"/>
              </w:rPr>
              <w:t>Insert</w:t>
            </w:r>
            <w:r w:rsidR="005608CB" w:rsidRPr="00EC04BB">
              <w:rPr>
                <w:sz w:val="20"/>
              </w:rPr>
              <w:t>ion of</w:t>
            </w:r>
            <w:r w:rsidRPr="00EC04BB">
              <w:rPr>
                <w:sz w:val="20"/>
              </w:rPr>
              <w:t xml:space="preserve"> an STK </w:t>
            </w:r>
            <w:r w:rsidR="00CC54F7" w:rsidRPr="00EC04BB">
              <w:rPr>
                <w:sz w:val="20"/>
              </w:rPr>
              <w:t>a</w:t>
            </w:r>
            <w:r w:rsidRPr="00EC04BB">
              <w:rPr>
                <w:sz w:val="20"/>
              </w:rPr>
              <w:t xml:space="preserve">ttached </w:t>
            </w:r>
            <w:r w:rsidR="00CC54F7" w:rsidRPr="00EC04BB">
              <w:rPr>
                <w:sz w:val="20"/>
              </w:rPr>
              <w:t>o</w:t>
            </w:r>
            <w:r w:rsidRPr="00EC04BB">
              <w:rPr>
                <w:sz w:val="20"/>
              </w:rPr>
              <w:t xml:space="preserve">bject </w:t>
            </w:r>
            <w:r w:rsidRPr="00EC04BB">
              <w:rPr>
                <w:i/>
                <w:iCs/>
                <w:sz w:val="20"/>
              </w:rPr>
              <w:t>Transmitter</w:t>
            </w:r>
            <w:r w:rsidR="00327DE4" w:rsidRPr="00EC04BB">
              <w:rPr>
                <w:i/>
                <w:iCs/>
                <w:sz w:val="20"/>
              </w:rPr>
              <w:t xml:space="preserve"> </w:t>
            </w:r>
            <w:r w:rsidR="00327DE4" w:rsidRPr="00EC04BB">
              <w:rPr>
                <w:noProof/>
                <w:sz w:val="20"/>
              </w:rPr>
              <w:drawing>
                <wp:inline distT="0" distB="0" distL="0" distR="0" wp14:anchorId="65CE837E" wp14:editId="3E977022">
                  <wp:extent cx="151200" cy="151200"/>
                  <wp:effectExtent l="0" t="0" r="127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1200" cy="151200"/>
                          </a:xfrm>
                          <a:prstGeom prst="rect">
                            <a:avLst/>
                          </a:prstGeom>
                          <a:noFill/>
                          <a:ln>
                            <a:noFill/>
                          </a:ln>
                        </pic:spPr>
                      </pic:pic>
                    </a:graphicData>
                  </a:graphic>
                </wp:inline>
              </w:drawing>
            </w:r>
            <w:r w:rsidR="00327DE4" w:rsidRPr="00EC04BB">
              <w:rPr>
                <w:sz w:val="20"/>
              </w:rPr>
              <w:t xml:space="preserve"> </w:t>
            </w:r>
            <w:r w:rsidRPr="00EC04BB">
              <w:rPr>
                <w:sz w:val="20"/>
              </w:rPr>
              <w:t xml:space="preserve">to the gunner </w:t>
            </w:r>
            <w:r w:rsidR="00B4734F" w:rsidRPr="00EC04BB">
              <w:rPr>
                <w:sz w:val="20"/>
              </w:rPr>
              <w:t xml:space="preserve">STK </w:t>
            </w:r>
            <w:r w:rsidR="00327DE4" w:rsidRPr="00EC04BB">
              <w:rPr>
                <w:sz w:val="20"/>
              </w:rPr>
              <w:t>o</w:t>
            </w:r>
            <w:r w:rsidR="00B4734F" w:rsidRPr="00EC04BB">
              <w:rPr>
                <w:sz w:val="20"/>
              </w:rPr>
              <w:t>bject</w:t>
            </w:r>
            <w:r w:rsidRPr="00EC04BB">
              <w:rPr>
                <w:sz w:val="20"/>
              </w:rPr>
              <w:t xml:space="preserve"> to represent a specific output port (</w:t>
            </w:r>
            <w:proofErr w:type="gramStart"/>
            <w:r w:rsidR="00B4734F" w:rsidRPr="00EC04BB">
              <w:rPr>
                <w:sz w:val="20"/>
              </w:rPr>
              <w:t>e.g.</w:t>
            </w:r>
            <w:proofErr w:type="gramEnd"/>
            <w:r w:rsidR="00B4734F" w:rsidRPr="00EC04BB">
              <w:rPr>
                <w:sz w:val="20"/>
              </w:rPr>
              <w:t xml:space="preserve"> </w:t>
            </w:r>
            <w:proofErr w:type="spellStart"/>
            <w:r w:rsidRPr="00EC04BB">
              <w:rPr>
                <w:i/>
                <w:iCs/>
                <w:sz w:val="20"/>
              </w:rPr>
              <w:t>outDistanceGunnerAircraft</w:t>
            </w:r>
            <w:proofErr w:type="spellEnd"/>
            <w:r w:rsidRPr="00EC04BB">
              <w:rPr>
                <w:sz w:val="20"/>
              </w:rPr>
              <w:t>)</w:t>
            </w:r>
            <w:r w:rsidR="007332D5">
              <w:rPr>
                <w:sz w:val="20"/>
              </w:rPr>
              <w:t>:</w:t>
            </w:r>
          </w:p>
          <w:p w14:paraId="7BC8706D" w14:textId="105C17FC" w:rsidR="008330B7" w:rsidRPr="008843EF" w:rsidRDefault="008330B7" w:rsidP="0027226D">
            <w:pPr>
              <w:pStyle w:val="ListParagraph"/>
              <w:numPr>
                <w:ilvl w:val="0"/>
                <w:numId w:val="41"/>
              </w:numPr>
              <w:spacing w:after="0"/>
              <w:jc w:val="left"/>
              <w:rPr>
                <w:color w:val="000099"/>
                <w:sz w:val="18"/>
                <w:szCs w:val="18"/>
              </w:rPr>
            </w:pPr>
            <w:r w:rsidRPr="008843EF">
              <w:rPr>
                <w:rFonts w:ascii="Courier New" w:hAnsi="Courier New" w:cs="Courier New"/>
                <w:color w:val="000099"/>
                <w:sz w:val="18"/>
                <w:szCs w:val="18"/>
              </w:rPr>
              <w:t xml:space="preserve">New / */Facility/gunner1/Transmitter </w:t>
            </w:r>
            <w:proofErr w:type="spellStart"/>
            <w:r w:rsidRPr="008843EF">
              <w:rPr>
                <w:rFonts w:ascii="Courier New" w:hAnsi="Courier New" w:cs="Courier New"/>
                <w:color w:val="000099"/>
                <w:sz w:val="18"/>
                <w:szCs w:val="18"/>
              </w:rPr>
              <w:t>outDistanceGunnerAircraft</w:t>
            </w:r>
            <w:proofErr w:type="spellEnd"/>
          </w:p>
          <w:p w14:paraId="55D6EE07" w14:textId="0B27BF7B" w:rsidR="005608CB" w:rsidRPr="00EC04BB" w:rsidRDefault="005608CB" w:rsidP="0027226D">
            <w:pPr>
              <w:spacing w:after="0"/>
              <w:jc w:val="left"/>
              <w:rPr>
                <w:sz w:val="20"/>
              </w:rPr>
            </w:pPr>
            <w:r w:rsidRPr="00EC04BB">
              <w:rPr>
                <w:sz w:val="20"/>
              </w:rPr>
              <w:t>Set</w:t>
            </w:r>
            <w:r w:rsidR="00B13F7D" w:rsidRPr="00EC04BB">
              <w:rPr>
                <w:sz w:val="20"/>
              </w:rPr>
              <w:t>ting off</w:t>
            </w:r>
            <w:r w:rsidRPr="00EC04BB">
              <w:rPr>
                <w:sz w:val="20"/>
              </w:rPr>
              <w:t xml:space="preserve"> the line-of-sight parameter of the STK </w:t>
            </w:r>
            <w:r w:rsidR="00CC54F7" w:rsidRPr="00EC04BB">
              <w:rPr>
                <w:sz w:val="20"/>
              </w:rPr>
              <w:t>a</w:t>
            </w:r>
            <w:r w:rsidRPr="00EC04BB">
              <w:rPr>
                <w:sz w:val="20"/>
              </w:rPr>
              <w:t xml:space="preserve">ttached </w:t>
            </w:r>
            <w:r w:rsidR="00CC54F7" w:rsidRPr="00EC04BB">
              <w:rPr>
                <w:sz w:val="20"/>
              </w:rPr>
              <w:t>o</w:t>
            </w:r>
            <w:r w:rsidRPr="00EC04BB">
              <w:rPr>
                <w:sz w:val="20"/>
              </w:rPr>
              <w:t xml:space="preserve">bject </w:t>
            </w:r>
            <w:r w:rsidRPr="00EC04BB">
              <w:rPr>
                <w:i/>
                <w:iCs/>
                <w:sz w:val="20"/>
              </w:rPr>
              <w:t>Receiver</w:t>
            </w:r>
            <w:r w:rsidRPr="00EC04BB">
              <w:rPr>
                <w:sz w:val="20"/>
              </w:rPr>
              <w:t xml:space="preserve"> acting as input ports to ensure that couplings between input ports and output ports will not be affected by STK terrain data (i.e.</w:t>
            </w:r>
            <w:r w:rsidR="00F30E00" w:rsidRPr="00EC04BB">
              <w:rPr>
                <w:sz w:val="20"/>
              </w:rPr>
              <w:t>,</w:t>
            </w:r>
            <w:r w:rsidRPr="00EC04BB">
              <w:rPr>
                <w:sz w:val="20"/>
              </w:rPr>
              <w:t xml:space="preserve"> terrain obstruction)</w:t>
            </w:r>
            <w:r w:rsidR="007332D5">
              <w:rPr>
                <w:sz w:val="20"/>
              </w:rPr>
              <w:t>:</w:t>
            </w:r>
          </w:p>
          <w:p w14:paraId="0A6D3C0E" w14:textId="151DF362" w:rsidR="008330B7" w:rsidRPr="008843EF" w:rsidRDefault="008330B7" w:rsidP="0027226D">
            <w:pPr>
              <w:pStyle w:val="ListParagraph"/>
              <w:numPr>
                <w:ilvl w:val="0"/>
                <w:numId w:val="41"/>
              </w:numPr>
              <w:spacing w:after="0"/>
              <w:jc w:val="left"/>
              <w:rPr>
                <w:rFonts w:ascii="Courier New" w:hAnsi="Courier New" w:cs="Courier New"/>
                <w:color w:val="000099"/>
                <w:sz w:val="18"/>
                <w:szCs w:val="18"/>
              </w:rPr>
            </w:pPr>
            <w:proofErr w:type="spellStart"/>
            <w:r w:rsidRPr="008843EF">
              <w:rPr>
                <w:rFonts w:ascii="Courier New" w:hAnsi="Courier New" w:cs="Courier New"/>
                <w:color w:val="000099"/>
                <w:sz w:val="18"/>
                <w:szCs w:val="18"/>
              </w:rPr>
              <w:t>SetConstraint</w:t>
            </w:r>
            <w:proofErr w:type="spellEnd"/>
            <w:r w:rsidRPr="008843EF">
              <w:rPr>
                <w:rFonts w:ascii="Courier New" w:hAnsi="Courier New" w:cs="Courier New"/>
                <w:color w:val="000099"/>
                <w:sz w:val="18"/>
                <w:szCs w:val="18"/>
              </w:rPr>
              <w:t xml:space="preserve"> */Facility/gunner1/Transmitter/</w:t>
            </w:r>
            <w:proofErr w:type="spellStart"/>
            <w:r w:rsidRPr="008843EF">
              <w:rPr>
                <w:rFonts w:ascii="Courier New" w:hAnsi="Courier New" w:cs="Courier New"/>
                <w:color w:val="000099"/>
                <w:sz w:val="18"/>
                <w:szCs w:val="18"/>
              </w:rPr>
              <w:t>outDistanceGunnerAircraft</w:t>
            </w:r>
            <w:proofErr w:type="spellEnd"/>
            <w:r w:rsidRPr="008843EF">
              <w:rPr>
                <w:rFonts w:ascii="Courier New" w:hAnsi="Courier New" w:cs="Courier New"/>
                <w:color w:val="000099"/>
                <w:sz w:val="18"/>
                <w:szCs w:val="18"/>
              </w:rPr>
              <w:t xml:space="preserve"> </w:t>
            </w:r>
            <w:proofErr w:type="spellStart"/>
            <w:r w:rsidRPr="008843EF">
              <w:rPr>
                <w:rFonts w:ascii="Courier New" w:hAnsi="Courier New" w:cs="Courier New"/>
                <w:color w:val="000099"/>
                <w:sz w:val="18"/>
                <w:szCs w:val="18"/>
              </w:rPr>
              <w:t>LineOfSight</w:t>
            </w:r>
            <w:proofErr w:type="spellEnd"/>
            <w:r w:rsidRPr="008843EF">
              <w:rPr>
                <w:rFonts w:ascii="Courier New" w:hAnsi="Courier New" w:cs="Courier New"/>
                <w:color w:val="000099"/>
                <w:sz w:val="18"/>
                <w:szCs w:val="18"/>
              </w:rPr>
              <w:t xml:space="preserve"> Off</w:t>
            </w:r>
          </w:p>
          <w:p w14:paraId="1BA58E99" w14:textId="2E2AD8A4" w:rsidR="008330B7" w:rsidRPr="00EC04BB" w:rsidRDefault="00B13F7D" w:rsidP="0027226D">
            <w:pPr>
              <w:spacing w:after="0"/>
              <w:jc w:val="left"/>
              <w:rPr>
                <w:sz w:val="20"/>
              </w:rPr>
            </w:pPr>
            <w:r w:rsidRPr="00EC04BB">
              <w:rPr>
                <w:sz w:val="20"/>
              </w:rPr>
              <w:t xml:space="preserve">Insertion of a time interval as a temporal constraint for the </w:t>
            </w:r>
            <w:r w:rsidRPr="00EC04BB">
              <w:rPr>
                <w:i/>
                <w:iCs/>
                <w:sz w:val="20"/>
              </w:rPr>
              <w:t xml:space="preserve">Transmitter </w:t>
            </w:r>
            <w:r w:rsidRPr="00EC04BB">
              <w:rPr>
                <w:sz w:val="20"/>
              </w:rPr>
              <w:t xml:space="preserve">acting as an output port. </w:t>
            </w:r>
            <w:r w:rsidR="008330B7" w:rsidRPr="00EC04BB">
              <w:rPr>
                <w:sz w:val="20"/>
              </w:rPr>
              <w:t xml:space="preserve">Each time there is an associated DEVS output </w:t>
            </w:r>
            <w:r w:rsidRPr="00EC04BB">
              <w:rPr>
                <w:sz w:val="20"/>
              </w:rPr>
              <w:t xml:space="preserve">for the </w:t>
            </w:r>
            <w:r w:rsidRPr="00EC04BB">
              <w:rPr>
                <w:i/>
                <w:iCs/>
                <w:sz w:val="20"/>
              </w:rPr>
              <w:t>Transmitter</w:t>
            </w:r>
            <w:r w:rsidR="008330B7" w:rsidRPr="00EC04BB">
              <w:rPr>
                <w:sz w:val="20"/>
              </w:rPr>
              <w:t>,</w:t>
            </w:r>
            <w:r w:rsidRPr="00EC04BB">
              <w:rPr>
                <w:sz w:val="20"/>
              </w:rPr>
              <w:t xml:space="preserve"> a time interval is added</w:t>
            </w:r>
            <w:r w:rsidR="007332D5">
              <w:rPr>
                <w:sz w:val="20"/>
              </w:rPr>
              <w:t>:</w:t>
            </w:r>
          </w:p>
          <w:p w14:paraId="395C4F2F" w14:textId="2BE9ECA4" w:rsidR="008330B7" w:rsidRPr="008843EF" w:rsidRDefault="008330B7" w:rsidP="0027226D">
            <w:pPr>
              <w:pStyle w:val="ListParagraph"/>
              <w:numPr>
                <w:ilvl w:val="0"/>
                <w:numId w:val="41"/>
              </w:numPr>
              <w:spacing w:after="0"/>
              <w:jc w:val="left"/>
              <w:rPr>
                <w:rFonts w:ascii="Courier New" w:hAnsi="Courier New" w:cs="Courier New"/>
                <w:color w:val="000099"/>
                <w:sz w:val="18"/>
                <w:szCs w:val="18"/>
              </w:rPr>
            </w:pPr>
            <w:proofErr w:type="spellStart"/>
            <w:r w:rsidRPr="008843EF">
              <w:rPr>
                <w:rFonts w:ascii="Courier New" w:hAnsi="Courier New" w:cs="Courier New"/>
                <w:color w:val="000099"/>
                <w:sz w:val="18"/>
                <w:szCs w:val="18"/>
              </w:rPr>
              <w:t>SetConstraint</w:t>
            </w:r>
            <w:proofErr w:type="spellEnd"/>
            <w:r w:rsidRPr="008843EF">
              <w:rPr>
                <w:rFonts w:ascii="Courier New" w:hAnsi="Courier New" w:cs="Courier New"/>
                <w:color w:val="000099"/>
                <w:sz w:val="18"/>
                <w:szCs w:val="18"/>
              </w:rPr>
              <w:t xml:space="preserve"> */Facility/gunner1/Transmitter/</w:t>
            </w:r>
            <w:proofErr w:type="spellStart"/>
            <w:r w:rsidRPr="008843EF">
              <w:rPr>
                <w:rFonts w:ascii="Courier New" w:hAnsi="Courier New" w:cs="Courier New"/>
                <w:color w:val="000099"/>
                <w:sz w:val="18"/>
                <w:szCs w:val="18"/>
              </w:rPr>
              <w:t>outDistanceGunnerAircraft</w:t>
            </w:r>
            <w:proofErr w:type="spellEnd"/>
            <w:r w:rsidRPr="008843EF">
              <w:rPr>
                <w:rFonts w:ascii="Courier New" w:hAnsi="Courier New" w:cs="Courier New"/>
                <w:color w:val="000099"/>
                <w:sz w:val="18"/>
                <w:szCs w:val="18"/>
              </w:rPr>
              <w:t xml:space="preserve"> Intervals Include </w:t>
            </w:r>
            <w:proofErr w:type="spellStart"/>
            <w:r w:rsidRPr="008843EF">
              <w:rPr>
                <w:rFonts w:ascii="Courier New" w:hAnsi="Courier New" w:cs="Courier New"/>
                <w:color w:val="000099"/>
                <w:sz w:val="18"/>
                <w:szCs w:val="18"/>
              </w:rPr>
              <w:t>SetIntervals</w:t>
            </w:r>
            <w:proofErr w:type="spellEnd"/>
            <w:r w:rsidRPr="008843EF">
              <w:rPr>
                <w:rFonts w:ascii="Courier New" w:hAnsi="Courier New" w:cs="Courier New"/>
                <w:color w:val="000099"/>
                <w:sz w:val="18"/>
                <w:szCs w:val="18"/>
              </w:rPr>
              <w:t xml:space="preserve"> Add 1 "19 Nov 2020 00:00:05.000" "19 Nov 2020 00:00:05.999"</w:t>
            </w:r>
          </w:p>
          <w:p w14:paraId="2556A27B" w14:textId="0A3682A4" w:rsidR="008330B7" w:rsidRPr="00EC04BB" w:rsidRDefault="008330B7" w:rsidP="0027226D">
            <w:pPr>
              <w:spacing w:after="0"/>
              <w:jc w:val="left"/>
              <w:rPr>
                <w:sz w:val="20"/>
              </w:rPr>
            </w:pPr>
            <w:r w:rsidRPr="00EC04BB">
              <w:rPr>
                <w:sz w:val="20"/>
              </w:rPr>
              <w:t xml:space="preserve">To visualize </w:t>
            </w:r>
            <w:r w:rsidR="007332D5">
              <w:rPr>
                <w:sz w:val="20"/>
              </w:rPr>
              <w:t>the maximum r</w:t>
            </w:r>
            <w:r w:rsidRPr="00EC04BB">
              <w:rPr>
                <w:sz w:val="20"/>
              </w:rPr>
              <w:t>ange</w:t>
            </w:r>
            <w:r w:rsidR="007332D5">
              <w:rPr>
                <w:sz w:val="20"/>
              </w:rPr>
              <w:t xml:space="preserve"> of an atomic model instance, </w:t>
            </w:r>
            <w:r w:rsidR="00E6201E" w:rsidRPr="00EC04BB">
              <w:rPr>
                <w:sz w:val="20"/>
              </w:rPr>
              <w:t xml:space="preserve">an attached object </w:t>
            </w:r>
            <w:r w:rsidR="00327DE4" w:rsidRPr="00EC04BB">
              <w:rPr>
                <w:i/>
                <w:iCs/>
                <w:sz w:val="20"/>
              </w:rPr>
              <w:t>S</w:t>
            </w:r>
            <w:r w:rsidR="00E6201E" w:rsidRPr="00EC04BB">
              <w:rPr>
                <w:i/>
                <w:iCs/>
                <w:sz w:val="20"/>
              </w:rPr>
              <w:t>ensor</w:t>
            </w:r>
            <w:r w:rsidR="00327DE4" w:rsidRPr="00EC04BB">
              <w:rPr>
                <w:sz w:val="20"/>
              </w:rPr>
              <w:t xml:space="preserve"> </w:t>
            </w:r>
            <w:r w:rsidR="00327DE4" w:rsidRPr="00EC04BB">
              <w:rPr>
                <w:noProof/>
                <w:sz w:val="20"/>
              </w:rPr>
              <w:drawing>
                <wp:inline distT="0" distB="0" distL="0" distR="0" wp14:anchorId="3ED696A6" wp14:editId="495E30A7">
                  <wp:extent cx="152400" cy="1524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2400" cy="152400"/>
                          </a:xfrm>
                          <a:prstGeom prst="rect">
                            <a:avLst/>
                          </a:prstGeom>
                        </pic:spPr>
                      </pic:pic>
                    </a:graphicData>
                  </a:graphic>
                </wp:inline>
              </w:drawing>
            </w:r>
            <w:r w:rsidR="00327DE4" w:rsidRPr="00EC04BB">
              <w:rPr>
                <w:sz w:val="20"/>
              </w:rPr>
              <w:t xml:space="preserve"> </w:t>
            </w:r>
            <w:r w:rsidR="00E6201E" w:rsidRPr="00EC04BB">
              <w:rPr>
                <w:sz w:val="20"/>
              </w:rPr>
              <w:t xml:space="preserve"> must be</w:t>
            </w:r>
            <w:r w:rsidR="007332D5">
              <w:rPr>
                <w:sz w:val="20"/>
              </w:rPr>
              <w:t xml:space="preserve"> added</w:t>
            </w:r>
            <w:r w:rsidR="00E6201E" w:rsidRPr="00EC04BB">
              <w:rPr>
                <w:sz w:val="20"/>
              </w:rPr>
              <w:t xml:space="preserve"> and configure as a simple cone of 90 degrees with a maximum range using these commands</w:t>
            </w:r>
            <w:r w:rsidR="007332D5">
              <w:rPr>
                <w:sz w:val="20"/>
              </w:rPr>
              <w:t>:</w:t>
            </w:r>
          </w:p>
          <w:p w14:paraId="6C6EE6BC" w14:textId="77777777" w:rsidR="00E6201E" w:rsidRPr="008843EF" w:rsidRDefault="008330B7" w:rsidP="0027226D">
            <w:pPr>
              <w:pStyle w:val="ListParagraph"/>
              <w:numPr>
                <w:ilvl w:val="0"/>
                <w:numId w:val="41"/>
              </w:numPr>
              <w:spacing w:after="0"/>
              <w:jc w:val="left"/>
              <w:rPr>
                <w:rFonts w:ascii="Courier New" w:hAnsi="Courier New" w:cs="Courier New"/>
                <w:color w:val="000099"/>
                <w:sz w:val="18"/>
                <w:szCs w:val="18"/>
              </w:rPr>
            </w:pPr>
            <w:r w:rsidRPr="008843EF">
              <w:rPr>
                <w:rFonts w:ascii="Courier New" w:hAnsi="Courier New" w:cs="Courier New"/>
                <w:color w:val="000099"/>
                <w:sz w:val="18"/>
                <w:szCs w:val="18"/>
              </w:rPr>
              <w:t>New / */Facility/gunner1/Sensor range</w:t>
            </w:r>
          </w:p>
          <w:p w14:paraId="0A1C5AFB" w14:textId="77777777" w:rsidR="00E6201E" w:rsidRPr="008843EF" w:rsidRDefault="008330B7" w:rsidP="0027226D">
            <w:pPr>
              <w:pStyle w:val="ListParagraph"/>
              <w:numPr>
                <w:ilvl w:val="0"/>
                <w:numId w:val="41"/>
              </w:numPr>
              <w:spacing w:after="0"/>
              <w:jc w:val="left"/>
              <w:rPr>
                <w:rFonts w:ascii="Courier New" w:hAnsi="Courier New" w:cs="Courier New"/>
                <w:color w:val="000099"/>
                <w:sz w:val="18"/>
                <w:szCs w:val="18"/>
              </w:rPr>
            </w:pPr>
            <w:r w:rsidRPr="008843EF">
              <w:rPr>
                <w:rFonts w:ascii="Courier New" w:hAnsi="Courier New" w:cs="Courier New"/>
                <w:color w:val="000099"/>
                <w:sz w:val="18"/>
                <w:szCs w:val="18"/>
              </w:rPr>
              <w:t xml:space="preserve">Define */Facility/gunner1/Sensor/range </w:t>
            </w:r>
            <w:proofErr w:type="spellStart"/>
            <w:r w:rsidRPr="008843EF">
              <w:rPr>
                <w:rFonts w:ascii="Courier New" w:hAnsi="Courier New" w:cs="Courier New"/>
                <w:color w:val="000099"/>
                <w:sz w:val="18"/>
                <w:szCs w:val="18"/>
              </w:rPr>
              <w:t>SimpleCone</w:t>
            </w:r>
            <w:proofErr w:type="spellEnd"/>
            <w:r w:rsidRPr="008843EF">
              <w:rPr>
                <w:rFonts w:ascii="Courier New" w:hAnsi="Courier New" w:cs="Courier New"/>
                <w:color w:val="000099"/>
                <w:sz w:val="18"/>
                <w:szCs w:val="18"/>
              </w:rPr>
              <w:t xml:space="preserve"> 90.0</w:t>
            </w:r>
          </w:p>
          <w:p w14:paraId="79270C49" w14:textId="49848D4F" w:rsidR="00B4734F" w:rsidRPr="008843EF" w:rsidRDefault="008330B7" w:rsidP="0027226D">
            <w:pPr>
              <w:pStyle w:val="ListParagraph"/>
              <w:numPr>
                <w:ilvl w:val="0"/>
                <w:numId w:val="41"/>
              </w:numPr>
              <w:spacing w:after="0"/>
              <w:jc w:val="left"/>
              <w:rPr>
                <w:rFonts w:ascii="Courier New" w:hAnsi="Courier New" w:cs="Courier New"/>
                <w:color w:val="000099"/>
                <w:sz w:val="18"/>
                <w:szCs w:val="18"/>
              </w:rPr>
            </w:pPr>
            <w:proofErr w:type="spellStart"/>
            <w:r w:rsidRPr="008843EF">
              <w:rPr>
                <w:rFonts w:ascii="Courier New" w:hAnsi="Courier New" w:cs="Courier New"/>
                <w:color w:val="000099"/>
                <w:sz w:val="18"/>
                <w:szCs w:val="18"/>
              </w:rPr>
              <w:t>SetConstraint</w:t>
            </w:r>
            <w:proofErr w:type="spellEnd"/>
            <w:r w:rsidRPr="008843EF">
              <w:rPr>
                <w:rFonts w:ascii="Courier New" w:hAnsi="Courier New" w:cs="Courier New"/>
                <w:color w:val="000099"/>
                <w:sz w:val="18"/>
                <w:szCs w:val="18"/>
              </w:rPr>
              <w:t xml:space="preserve"> */Facility/gunner1/Sensor/range </w:t>
            </w:r>
            <w:proofErr w:type="spellStart"/>
            <w:r w:rsidRPr="008843EF">
              <w:rPr>
                <w:rFonts w:ascii="Courier New" w:hAnsi="Courier New" w:cs="Courier New"/>
                <w:color w:val="000099"/>
                <w:sz w:val="18"/>
                <w:szCs w:val="18"/>
              </w:rPr>
              <w:t>Range</w:t>
            </w:r>
            <w:proofErr w:type="spellEnd"/>
            <w:r w:rsidRPr="008843EF">
              <w:rPr>
                <w:rFonts w:ascii="Courier New" w:hAnsi="Courier New" w:cs="Courier New"/>
                <w:color w:val="000099"/>
                <w:sz w:val="18"/>
                <w:szCs w:val="18"/>
              </w:rPr>
              <w:t xml:space="preserve"> Max 6000</w:t>
            </w:r>
          </w:p>
          <w:p w14:paraId="7D2DF0BA" w14:textId="77777777" w:rsidR="00E6201E" w:rsidRPr="00EC04BB" w:rsidRDefault="00E6201E" w:rsidP="0027226D">
            <w:pPr>
              <w:spacing w:after="0"/>
              <w:ind w:left="360"/>
              <w:jc w:val="left"/>
              <w:rPr>
                <w:rFonts w:ascii="Courier New" w:hAnsi="Courier New" w:cs="Courier New"/>
                <w:sz w:val="20"/>
              </w:rPr>
            </w:pPr>
          </w:p>
          <w:p w14:paraId="7BFC19C3" w14:textId="59C407F5" w:rsidR="008330B7" w:rsidRPr="00EC04BB" w:rsidRDefault="00B4734F" w:rsidP="0027226D">
            <w:pPr>
              <w:spacing w:after="0"/>
              <w:jc w:val="left"/>
              <w:rPr>
                <w:b/>
                <w:bCs/>
                <w:sz w:val="20"/>
              </w:rPr>
            </w:pPr>
            <w:r w:rsidRPr="00EC04BB">
              <w:rPr>
                <w:b/>
                <w:bCs/>
                <w:sz w:val="20"/>
                <w:u w:val="single"/>
              </w:rPr>
              <w:t xml:space="preserve">Compute access </w:t>
            </w:r>
            <w:r w:rsidR="007332D5">
              <w:rPr>
                <w:b/>
                <w:bCs/>
                <w:sz w:val="20"/>
                <w:u w:val="single"/>
              </w:rPr>
              <w:t>for one DEVS coupling (between a</w:t>
            </w:r>
            <w:r w:rsidRPr="00EC04BB">
              <w:rPr>
                <w:b/>
                <w:bCs/>
                <w:sz w:val="20"/>
                <w:u w:val="single"/>
              </w:rPr>
              <w:t xml:space="preserve"> </w:t>
            </w:r>
            <w:r w:rsidRPr="00EC04BB">
              <w:rPr>
                <w:b/>
                <w:bCs/>
                <w:i/>
                <w:iCs/>
                <w:sz w:val="20"/>
                <w:u w:val="single"/>
              </w:rPr>
              <w:t>Transmitter</w:t>
            </w:r>
            <w:r w:rsidRPr="00EC04BB">
              <w:rPr>
                <w:b/>
                <w:bCs/>
                <w:sz w:val="20"/>
                <w:u w:val="single"/>
              </w:rPr>
              <w:t xml:space="preserve"> (output port) and </w:t>
            </w:r>
            <w:r w:rsidR="007332D5">
              <w:rPr>
                <w:b/>
                <w:bCs/>
                <w:sz w:val="20"/>
                <w:u w:val="single"/>
              </w:rPr>
              <w:t xml:space="preserve">a </w:t>
            </w:r>
            <w:r w:rsidRPr="00EC04BB">
              <w:rPr>
                <w:b/>
                <w:bCs/>
                <w:i/>
                <w:iCs/>
                <w:sz w:val="20"/>
                <w:u w:val="single"/>
              </w:rPr>
              <w:t>Receiver</w:t>
            </w:r>
            <w:r w:rsidRPr="00EC04BB">
              <w:rPr>
                <w:b/>
                <w:bCs/>
                <w:sz w:val="20"/>
                <w:u w:val="single"/>
              </w:rPr>
              <w:t xml:space="preserve"> (input port)</w:t>
            </w:r>
            <w:r w:rsidR="007332D5">
              <w:rPr>
                <w:b/>
                <w:bCs/>
                <w:sz w:val="20"/>
                <w:u w:val="single"/>
              </w:rPr>
              <w:t>)</w:t>
            </w:r>
          </w:p>
          <w:p w14:paraId="4CDBFB8E" w14:textId="29E31CF7" w:rsidR="008330B7" w:rsidRPr="00E6201E" w:rsidRDefault="008330B7" w:rsidP="0027226D">
            <w:pPr>
              <w:pStyle w:val="ListParagraph"/>
              <w:keepNext/>
              <w:numPr>
                <w:ilvl w:val="0"/>
                <w:numId w:val="41"/>
              </w:numPr>
              <w:spacing w:after="0"/>
              <w:jc w:val="left"/>
              <w:rPr>
                <w:rFonts w:ascii="Courier New" w:hAnsi="Courier New" w:cs="Courier New"/>
                <w:sz w:val="16"/>
                <w:szCs w:val="16"/>
              </w:rPr>
            </w:pPr>
            <w:r w:rsidRPr="008843EF">
              <w:rPr>
                <w:rFonts w:ascii="Courier New" w:hAnsi="Courier New" w:cs="Courier New"/>
                <w:color w:val="000099"/>
                <w:sz w:val="18"/>
                <w:szCs w:val="18"/>
              </w:rPr>
              <w:t>Access */Facility/c2/Transmitter/</w:t>
            </w:r>
            <w:proofErr w:type="spellStart"/>
            <w:r w:rsidRPr="008843EF">
              <w:rPr>
                <w:rFonts w:ascii="Courier New" w:hAnsi="Courier New" w:cs="Courier New"/>
                <w:color w:val="000099"/>
                <w:sz w:val="18"/>
                <w:szCs w:val="18"/>
              </w:rPr>
              <w:t>outOrder</w:t>
            </w:r>
            <w:proofErr w:type="spellEnd"/>
            <w:r w:rsidRPr="008843EF">
              <w:rPr>
                <w:rFonts w:ascii="Courier New" w:hAnsi="Courier New" w:cs="Courier New"/>
                <w:color w:val="000099"/>
                <w:sz w:val="18"/>
                <w:szCs w:val="18"/>
              </w:rPr>
              <w:t xml:space="preserve"> */Facility/gunner1/Receiver/</w:t>
            </w:r>
            <w:proofErr w:type="spellStart"/>
            <w:r w:rsidRPr="008843EF">
              <w:rPr>
                <w:rFonts w:ascii="Courier New" w:hAnsi="Courier New" w:cs="Courier New"/>
                <w:color w:val="000099"/>
                <w:sz w:val="18"/>
                <w:szCs w:val="18"/>
              </w:rPr>
              <w:t>in_port</w:t>
            </w:r>
            <w:proofErr w:type="spellEnd"/>
            <w:r w:rsidRPr="008843EF">
              <w:rPr>
                <w:rFonts w:ascii="Courier New" w:hAnsi="Courier New" w:cs="Courier New"/>
                <w:color w:val="000099"/>
                <w:sz w:val="18"/>
                <w:szCs w:val="18"/>
              </w:rPr>
              <w:t xml:space="preserve"> </w:t>
            </w:r>
            <w:proofErr w:type="spellStart"/>
            <w:r w:rsidRPr="008843EF">
              <w:rPr>
                <w:rFonts w:ascii="Courier New" w:hAnsi="Courier New" w:cs="Courier New"/>
                <w:color w:val="000099"/>
                <w:sz w:val="18"/>
                <w:szCs w:val="18"/>
              </w:rPr>
              <w:t>AutoAddTimeline</w:t>
            </w:r>
            <w:proofErr w:type="spellEnd"/>
            <w:r w:rsidRPr="008843EF">
              <w:rPr>
                <w:rFonts w:ascii="Courier New" w:hAnsi="Courier New" w:cs="Courier New"/>
                <w:color w:val="000099"/>
                <w:sz w:val="18"/>
                <w:szCs w:val="18"/>
              </w:rPr>
              <w:t xml:space="preserve"> on</w:t>
            </w:r>
          </w:p>
        </w:tc>
      </w:tr>
    </w:tbl>
    <w:p w14:paraId="6A49F75D" w14:textId="25B32DDF" w:rsidR="008330B7" w:rsidRDefault="008330B7" w:rsidP="00745A8E">
      <w:pPr>
        <w:pStyle w:val="Caption"/>
      </w:pPr>
      <w:bookmarkStart w:id="12" w:name="_Ref59006316"/>
      <w:r>
        <w:lastRenderedPageBreak/>
        <w:t xml:space="preserve">Figure </w:t>
      </w:r>
      <w:r>
        <w:fldChar w:fldCharType="begin"/>
      </w:r>
      <w:r>
        <w:instrText xml:space="preserve"> SEQ Figure \* ARABIC </w:instrText>
      </w:r>
      <w:r>
        <w:fldChar w:fldCharType="separate"/>
      </w:r>
      <w:r w:rsidR="00083488">
        <w:rPr>
          <w:noProof/>
        </w:rPr>
        <w:t>11</w:t>
      </w:r>
      <w:r>
        <w:fldChar w:fldCharType="end"/>
      </w:r>
      <w:bookmarkEnd w:id="12"/>
      <w:r>
        <w:t xml:space="preserve">: </w:t>
      </w:r>
      <w:r w:rsidRPr="00745A8E">
        <w:t>Main</w:t>
      </w:r>
      <w:r>
        <w:t xml:space="preserve"> </w:t>
      </w:r>
      <w:r w:rsidR="00EA5F54">
        <w:t>u</w:t>
      </w:r>
      <w:r>
        <w:t xml:space="preserve">sed STK Connect </w:t>
      </w:r>
      <w:r w:rsidR="00EA5F54">
        <w:t>c</w:t>
      </w:r>
      <w:r>
        <w:t>ommand</w:t>
      </w:r>
      <w:r w:rsidR="00EA5F54">
        <w:t>s</w:t>
      </w:r>
      <w:r w:rsidR="00DB7134">
        <w:t>.</w:t>
      </w:r>
    </w:p>
    <w:p w14:paraId="65769426" w14:textId="77777777" w:rsidR="00A818DA" w:rsidRDefault="00A818DA" w:rsidP="0019457C">
      <w:pPr>
        <w:pStyle w:val="Heading2"/>
      </w:pPr>
      <w:r>
        <w:t>DEVS Outputs Requirements</w:t>
      </w:r>
    </w:p>
    <w:p w14:paraId="2F0343A7" w14:textId="7D5302A8" w:rsidR="002D3DC5" w:rsidRDefault="00A818DA" w:rsidP="006574A6">
      <w:r>
        <w:t xml:space="preserve">Cadmium </w:t>
      </w:r>
      <w:r w:rsidR="00BE27D5">
        <w:t xml:space="preserve">(Ruiz and </w:t>
      </w:r>
      <w:proofErr w:type="spellStart"/>
      <w:r w:rsidR="00BE27D5">
        <w:t>Wainer</w:t>
      </w:r>
      <w:proofErr w:type="spellEnd"/>
      <w:r w:rsidR="00BE27D5">
        <w:t xml:space="preserve"> 2020) </w:t>
      </w:r>
      <w:r>
        <w:t xml:space="preserve">provides the required services to create logs of the simulation. </w:t>
      </w:r>
      <w:r w:rsidR="00DA36E6">
        <w:t>It generates</w:t>
      </w:r>
      <w:r>
        <w:t xml:space="preserve"> two logs: </w:t>
      </w:r>
      <w:r w:rsidR="00DA36E6">
        <w:t xml:space="preserve">one contains </w:t>
      </w:r>
      <w:r>
        <w:t xml:space="preserve">the messages generated by </w:t>
      </w:r>
      <w:r w:rsidR="004B43E7">
        <w:t>each atomic model's output port</w:t>
      </w:r>
      <w:r>
        <w:t>s</w:t>
      </w:r>
      <w:r w:rsidR="00DA36E6">
        <w:t>,</w:t>
      </w:r>
      <w:r>
        <w:t xml:space="preserve"> </w:t>
      </w:r>
      <w:r w:rsidR="00DA36E6">
        <w:t>and the other one contains the</w:t>
      </w:r>
      <w:r w:rsidR="004B43E7">
        <w:t xml:space="preserve"> atomic model's states</w:t>
      </w:r>
      <w:r>
        <w:t xml:space="preserve">. For this </w:t>
      </w:r>
      <w:r w:rsidR="00DA36E6">
        <w:t>project</w:t>
      </w:r>
      <w:r>
        <w:t>, only the messages generated by the output port</w:t>
      </w:r>
      <w:r w:rsidR="00DA36E6">
        <w:t>s</w:t>
      </w:r>
      <w:r>
        <w:t xml:space="preserve"> are required.</w:t>
      </w:r>
      <w:r w:rsidR="002D3DC5">
        <w:t xml:space="preserve"> </w:t>
      </w:r>
      <w:r w:rsidR="00711B21">
        <w:fldChar w:fldCharType="begin"/>
      </w:r>
      <w:r w:rsidR="00711B21">
        <w:instrText xml:space="preserve"> REF _Ref59017940 \h </w:instrText>
      </w:r>
      <w:r w:rsidR="00711B21">
        <w:fldChar w:fldCharType="separate"/>
      </w:r>
      <w:r w:rsidR="00083488">
        <w:t xml:space="preserve">Figure </w:t>
      </w:r>
      <w:r w:rsidR="00083488">
        <w:rPr>
          <w:noProof/>
        </w:rPr>
        <w:t>12</w:t>
      </w:r>
      <w:r w:rsidR="00711B21">
        <w:fldChar w:fldCharType="end"/>
      </w:r>
      <w:r w:rsidR="00711B21">
        <w:t xml:space="preserve"> shows the main </w:t>
      </w:r>
      <w:r w:rsidR="00DA36E6">
        <w:t>elements</w:t>
      </w:r>
      <w:r w:rsidR="00711B21">
        <w:t xml:space="preserve"> of a</w:t>
      </w:r>
      <w:r w:rsidR="00DA36E6">
        <w:t xml:space="preserve"> Cadmium</w:t>
      </w:r>
      <w:r w:rsidR="00711B21">
        <w:t xml:space="preserve"> message log</w:t>
      </w:r>
      <w:r w:rsidR="00DA36E6">
        <w:t>,</w:t>
      </w:r>
      <w:r w:rsidR="00711B21">
        <w:t xml:space="preserve"> which consists of</w:t>
      </w:r>
      <w:r w:rsidR="002D3DC5">
        <w:t xml:space="preserve"> the simulation time followed by the messages generated by each atomic model on each port at that simulation time. The message </w:t>
      </w:r>
      <w:r w:rsidR="0052241B">
        <w:t xml:space="preserve">defined within the curly brackets </w:t>
      </w:r>
      <w:r w:rsidR="004B43E7">
        <w:t>is</w:t>
      </w:r>
      <w:r w:rsidR="0052241B">
        <w:t xml:space="preserve"> specific to each atomic model.</w:t>
      </w:r>
      <w:r w:rsidR="00711B21">
        <w:t xml:space="preserve"> In this example</w:t>
      </w:r>
      <w:r w:rsidR="00B771C9">
        <w:t>,</w:t>
      </w:r>
      <w:r w:rsidR="00711B21">
        <w:t xml:space="preserve"> </w:t>
      </w:r>
      <w:r w:rsidR="00FF2784">
        <w:t>"</w:t>
      </w:r>
      <w:proofErr w:type="spellStart"/>
      <w:r w:rsidR="00711B21">
        <w:t>Aircraft_</w:t>
      </w:r>
      <w:proofErr w:type="gramStart"/>
      <w:r w:rsidR="00711B21">
        <w:t>defs</w:t>
      </w:r>
      <w:proofErr w:type="spellEnd"/>
      <w:r w:rsidR="00711B21">
        <w:t>::</w:t>
      </w:r>
      <w:proofErr w:type="gramEnd"/>
      <w:r w:rsidR="00711B21">
        <w:t>out</w:t>
      </w:r>
      <w:r w:rsidR="00FF2784">
        <w:t>"</w:t>
      </w:r>
      <w:r w:rsidR="00B771C9">
        <w:t xml:space="preserve"> represents the output port </w:t>
      </w:r>
      <w:r w:rsidR="00FF2784">
        <w:t>"</w:t>
      </w:r>
      <w:r w:rsidR="00B771C9">
        <w:t>out</w:t>
      </w:r>
      <w:r w:rsidR="00FF2784">
        <w:t>"</w:t>
      </w:r>
      <w:r w:rsidR="00B771C9">
        <w:t xml:space="preserve"> of the atomic model </w:t>
      </w:r>
      <w:r w:rsidR="00FF2784">
        <w:t>"</w:t>
      </w:r>
      <w:r w:rsidR="00B771C9">
        <w:t>Aircraft</w:t>
      </w:r>
      <w:r w:rsidR="00FF2784">
        <w:t>"</w:t>
      </w:r>
      <w:r w:rsidR="00B771C9">
        <w:t xml:space="preserve"> and </w:t>
      </w:r>
      <w:r w:rsidR="00FF2784">
        <w:t>"</w:t>
      </w:r>
      <w:r w:rsidR="00B771C9">
        <w:t>aircraft</w:t>
      </w:r>
      <w:r w:rsidR="00FF2784">
        <w:t>"</w:t>
      </w:r>
      <w:r w:rsidR="00B771C9">
        <w:t xml:space="preserve"> represents an instance of the </w:t>
      </w:r>
      <w:r w:rsidR="00FF2784">
        <w:t>"</w:t>
      </w:r>
      <w:r w:rsidR="00B771C9">
        <w:t>Aircraft</w:t>
      </w:r>
      <w:r w:rsidR="00FF2784">
        <w:t>"</w:t>
      </w:r>
      <w:r w:rsidR="00B771C9">
        <w:t xml:space="preserve"> atomic model.</w:t>
      </w:r>
    </w:p>
    <w:p w14:paraId="3CE6A0FD" w14:textId="77777777" w:rsidR="0052241B" w:rsidRDefault="0052241B" w:rsidP="006574A6"/>
    <w:tbl>
      <w:tblPr>
        <w:tblStyle w:val="TableGrid"/>
        <w:tblW w:w="0" w:type="auto"/>
        <w:jc w:val="center"/>
        <w:tblLook w:val="04A0" w:firstRow="1" w:lastRow="0" w:firstColumn="1" w:lastColumn="0" w:noHBand="0" w:noVBand="1"/>
      </w:tblPr>
      <w:tblGrid>
        <w:gridCol w:w="6232"/>
      </w:tblGrid>
      <w:tr w:rsidR="0052241B" w14:paraId="311B6D39" w14:textId="77777777" w:rsidTr="0052241B">
        <w:trPr>
          <w:jc w:val="center"/>
        </w:trPr>
        <w:tc>
          <w:tcPr>
            <w:tcW w:w="6232" w:type="dxa"/>
          </w:tcPr>
          <w:p w14:paraId="2F516F00" w14:textId="77777777" w:rsidR="0052241B" w:rsidRPr="002D3DC5" w:rsidRDefault="0052241B" w:rsidP="0027226D">
            <w:pPr>
              <w:spacing w:after="0"/>
              <w:rPr>
                <w:rFonts w:ascii="Courier New" w:hAnsi="Courier New" w:cs="Courier New"/>
                <w:sz w:val="16"/>
                <w:szCs w:val="16"/>
              </w:rPr>
            </w:pPr>
            <w:r w:rsidRPr="002D3DC5">
              <w:rPr>
                <w:rFonts w:ascii="Courier New" w:hAnsi="Courier New" w:cs="Courier New"/>
                <w:sz w:val="16"/>
                <w:szCs w:val="16"/>
              </w:rPr>
              <w:t>00:00:00:000</w:t>
            </w:r>
          </w:p>
          <w:p w14:paraId="621C1F93" w14:textId="77777777" w:rsidR="0052241B" w:rsidRPr="002D3DC5" w:rsidRDefault="0052241B" w:rsidP="0027226D">
            <w:pPr>
              <w:spacing w:after="0"/>
              <w:rPr>
                <w:rFonts w:ascii="Courier New" w:hAnsi="Courier New" w:cs="Courier New"/>
                <w:sz w:val="16"/>
                <w:szCs w:val="16"/>
              </w:rPr>
            </w:pPr>
            <w:r w:rsidRPr="002D3DC5">
              <w:rPr>
                <w:rFonts w:ascii="Courier New" w:hAnsi="Courier New" w:cs="Courier New"/>
                <w:sz w:val="16"/>
                <w:szCs w:val="16"/>
              </w:rPr>
              <w:t>[</w:t>
            </w:r>
            <w:proofErr w:type="spellStart"/>
            <w:r w:rsidRPr="002D3DC5">
              <w:rPr>
                <w:rFonts w:ascii="Courier New" w:hAnsi="Courier New" w:cs="Courier New"/>
                <w:sz w:val="16"/>
                <w:szCs w:val="16"/>
              </w:rPr>
              <w:t>Aircraft_</w:t>
            </w:r>
            <w:proofErr w:type="gramStart"/>
            <w:r w:rsidRPr="002D3DC5">
              <w:rPr>
                <w:rFonts w:ascii="Courier New" w:hAnsi="Courier New" w:cs="Courier New"/>
                <w:sz w:val="16"/>
                <w:szCs w:val="16"/>
              </w:rPr>
              <w:t>defs</w:t>
            </w:r>
            <w:proofErr w:type="spellEnd"/>
            <w:r w:rsidRPr="002D3DC5">
              <w:rPr>
                <w:rFonts w:ascii="Courier New" w:hAnsi="Courier New" w:cs="Courier New"/>
                <w:sz w:val="16"/>
                <w:szCs w:val="16"/>
              </w:rPr>
              <w:t>::</w:t>
            </w:r>
            <w:proofErr w:type="gramEnd"/>
            <w:r w:rsidRPr="002D3DC5">
              <w:rPr>
                <w:rFonts w:ascii="Courier New" w:hAnsi="Courier New" w:cs="Courier New"/>
                <w:sz w:val="16"/>
                <w:szCs w:val="16"/>
              </w:rPr>
              <w:t xml:space="preserve">out: { </w:t>
            </w:r>
            <w:r w:rsidRPr="002D3DC5">
              <w:rPr>
                <w:rFonts w:ascii="Courier New" w:hAnsi="Courier New" w:cs="Courier New"/>
                <w:i/>
                <w:iCs/>
                <w:sz w:val="16"/>
                <w:szCs w:val="16"/>
              </w:rPr>
              <w:t>message</w:t>
            </w:r>
            <w:r w:rsidRPr="002D3DC5">
              <w:rPr>
                <w:rFonts w:ascii="Courier New" w:hAnsi="Courier New" w:cs="Courier New"/>
                <w:sz w:val="16"/>
                <w:szCs w:val="16"/>
              </w:rPr>
              <w:t xml:space="preserve"> }] generated by model aircraft</w:t>
            </w:r>
          </w:p>
          <w:p w14:paraId="6BF43CAA" w14:textId="77777777" w:rsidR="0052241B" w:rsidRPr="002D3DC5" w:rsidRDefault="0052241B" w:rsidP="0027226D">
            <w:pPr>
              <w:spacing w:after="0"/>
              <w:rPr>
                <w:rFonts w:ascii="Courier New" w:hAnsi="Courier New" w:cs="Courier New"/>
                <w:sz w:val="16"/>
                <w:szCs w:val="16"/>
              </w:rPr>
            </w:pPr>
            <w:r w:rsidRPr="002D3DC5">
              <w:rPr>
                <w:rFonts w:ascii="Courier New" w:hAnsi="Courier New" w:cs="Courier New"/>
                <w:sz w:val="16"/>
                <w:szCs w:val="16"/>
              </w:rPr>
              <w:t>00:00:01:000</w:t>
            </w:r>
          </w:p>
          <w:p w14:paraId="13C8460A" w14:textId="77777777" w:rsidR="0052241B" w:rsidRPr="002D3DC5" w:rsidRDefault="0052241B" w:rsidP="0027226D">
            <w:pPr>
              <w:spacing w:after="0"/>
              <w:rPr>
                <w:rFonts w:ascii="Courier New" w:hAnsi="Courier New" w:cs="Courier New"/>
                <w:sz w:val="16"/>
                <w:szCs w:val="16"/>
              </w:rPr>
            </w:pPr>
            <w:r w:rsidRPr="002D3DC5">
              <w:rPr>
                <w:rFonts w:ascii="Courier New" w:hAnsi="Courier New" w:cs="Courier New"/>
                <w:sz w:val="16"/>
                <w:szCs w:val="16"/>
              </w:rPr>
              <w:t>[</w:t>
            </w:r>
            <w:proofErr w:type="spellStart"/>
            <w:r w:rsidRPr="002D3DC5">
              <w:rPr>
                <w:rFonts w:ascii="Courier New" w:hAnsi="Courier New" w:cs="Courier New"/>
                <w:sz w:val="16"/>
                <w:szCs w:val="16"/>
              </w:rPr>
              <w:t>Aircraft_</w:t>
            </w:r>
            <w:proofErr w:type="gramStart"/>
            <w:r w:rsidRPr="002D3DC5">
              <w:rPr>
                <w:rFonts w:ascii="Courier New" w:hAnsi="Courier New" w:cs="Courier New"/>
                <w:sz w:val="16"/>
                <w:szCs w:val="16"/>
              </w:rPr>
              <w:t>defs</w:t>
            </w:r>
            <w:proofErr w:type="spellEnd"/>
            <w:r w:rsidRPr="002D3DC5">
              <w:rPr>
                <w:rFonts w:ascii="Courier New" w:hAnsi="Courier New" w:cs="Courier New"/>
                <w:sz w:val="16"/>
                <w:szCs w:val="16"/>
              </w:rPr>
              <w:t>::</w:t>
            </w:r>
            <w:proofErr w:type="gramEnd"/>
            <w:r w:rsidRPr="002D3DC5">
              <w:rPr>
                <w:rFonts w:ascii="Courier New" w:hAnsi="Courier New" w:cs="Courier New"/>
                <w:sz w:val="16"/>
                <w:szCs w:val="16"/>
              </w:rPr>
              <w:t xml:space="preserve">out: { </w:t>
            </w:r>
            <w:r w:rsidRPr="002D3DC5">
              <w:rPr>
                <w:rFonts w:ascii="Courier New" w:hAnsi="Courier New" w:cs="Courier New"/>
                <w:i/>
                <w:iCs/>
                <w:sz w:val="16"/>
                <w:szCs w:val="16"/>
              </w:rPr>
              <w:t>message</w:t>
            </w:r>
            <w:r w:rsidRPr="002D3DC5">
              <w:rPr>
                <w:rFonts w:ascii="Courier New" w:hAnsi="Courier New" w:cs="Courier New"/>
                <w:sz w:val="16"/>
                <w:szCs w:val="16"/>
              </w:rPr>
              <w:t xml:space="preserve"> }] generated by model aircraft</w:t>
            </w:r>
          </w:p>
          <w:p w14:paraId="221F981E" w14:textId="79B758C8" w:rsidR="0052241B" w:rsidRPr="0052241B" w:rsidRDefault="0052241B" w:rsidP="0027226D">
            <w:pPr>
              <w:keepNext/>
              <w:spacing w:after="0"/>
              <w:rPr>
                <w:rFonts w:ascii="Courier New" w:hAnsi="Courier New" w:cs="Courier New"/>
                <w:sz w:val="16"/>
                <w:szCs w:val="16"/>
              </w:rPr>
            </w:pPr>
            <w:r w:rsidRPr="002D3DC5">
              <w:rPr>
                <w:rFonts w:ascii="Courier New" w:hAnsi="Courier New" w:cs="Courier New"/>
                <w:sz w:val="16"/>
                <w:szCs w:val="16"/>
              </w:rPr>
              <w:t>…</w:t>
            </w:r>
          </w:p>
        </w:tc>
      </w:tr>
    </w:tbl>
    <w:p w14:paraId="499538F3" w14:textId="66686661" w:rsidR="002D3DC5" w:rsidRDefault="0052241B" w:rsidP="0027226D">
      <w:pPr>
        <w:pStyle w:val="Caption"/>
      </w:pPr>
      <w:bookmarkStart w:id="13" w:name="_Ref59017940"/>
      <w:r>
        <w:t xml:space="preserve">Figure </w:t>
      </w:r>
      <w:r>
        <w:fldChar w:fldCharType="begin"/>
      </w:r>
      <w:r>
        <w:instrText xml:space="preserve"> SEQ Figure \* ARABIC </w:instrText>
      </w:r>
      <w:r>
        <w:fldChar w:fldCharType="separate"/>
      </w:r>
      <w:r w:rsidR="00083488">
        <w:rPr>
          <w:noProof/>
        </w:rPr>
        <w:t>12</w:t>
      </w:r>
      <w:r>
        <w:fldChar w:fldCharType="end"/>
      </w:r>
      <w:bookmarkEnd w:id="13"/>
      <w:r>
        <w:t xml:space="preserve">: </w:t>
      </w:r>
      <w:r w:rsidR="00DA36E6">
        <w:t>Cadmium m</w:t>
      </w:r>
      <w:r>
        <w:t>essage log example.</w:t>
      </w:r>
    </w:p>
    <w:p w14:paraId="7C6FBB6F" w14:textId="425AE015" w:rsidR="00A818DA" w:rsidRPr="00A818DA" w:rsidRDefault="00A818DA" w:rsidP="00711B21">
      <w:r>
        <w:t xml:space="preserve">The air </w:t>
      </w:r>
      <w:r w:rsidR="0057765C">
        <w:t>defence</w:t>
      </w:r>
      <w:r>
        <w:t xml:space="preserve"> system DEVS model contains a different message type for each atomic model. Limited requirements are necessary </w:t>
      </w:r>
      <w:r w:rsidR="004B43E7">
        <w:t>for</w:t>
      </w:r>
      <w:r>
        <w:t xml:space="preserve"> the message structure to ensure that the DEVS outputs will provide sufficient information to STK. For </w:t>
      </w:r>
      <w:proofErr w:type="gramStart"/>
      <w:r>
        <w:t>all  atomic</w:t>
      </w:r>
      <w:proofErr w:type="gramEnd"/>
      <w:r>
        <w:t xml:space="preserve"> models, the </w:t>
      </w:r>
      <w:r w:rsidR="004B43E7">
        <w:t>messages' structure</w:t>
      </w:r>
      <w:r>
        <w:t xml:space="preserve"> must contain the model</w:t>
      </w:r>
      <w:r w:rsidR="00DA36E6">
        <w:t xml:space="preserve"> instance</w:t>
      </w:r>
      <w:r>
        <w:t xml:space="preserve"> latitude and longitude (e.g. </w:t>
      </w:r>
      <w:r w:rsidRPr="009B6757">
        <w:rPr>
          <w:rFonts w:ascii="Courier New" w:hAnsi="Courier New" w:cs="Courier New"/>
          <w:sz w:val="18"/>
          <w:szCs w:val="18"/>
        </w:rPr>
        <w:t>&lt;-31.0336,136.462&gt;</w:t>
      </w:r>
      <w:r w:rsidRPr="009B6757">
        <w:rPr>
          <w:szCs w:val="22"/>
        </w:rPr>
        <w:t xml:space="preserve">). For atomic </w:t>
      </w:r>
      <w:r>
        <w:t>model</w:t>
      </w:r>
      <w:r w:rsidR="004B43E7">
        <w:t>s</w:t>
      </w:r>
      <w:r>
        <w:t xml:space="preserve"> with changing positions</w:t>
      </w:r>
      <w:r w:rsidR="004B43E7">
        <w:t>,</w:t>
      </w:r>
      <w:r>
        <w:t xml:space="preserve"> such as the aircraft atomic model, the position must also include the altitude (</w:t>
      </w:r>
      <w:proofErr w:type="gramStart"/>
      <w:r>
        <w:t>e.g.</w:t>
      </w:r>
      <w:proofErr w:type="gramEnd"/>
      <w:r>
        <w:t xml:space="preserve"> </w:t>
      </w:r>
      <w:r w:rsidRPr="009B6757">
        <w:rPr>
          <w:rFonts w:ascii="Courier New" w:hAnsi="Courier New" w:cs="Courier New"/>
          <w:sz w:val="18"/>
          <w:szCs w:val="18"/>
        </w:rPr>
        <w:t>&lt;</w:t>
      </w:r>
      <w:r w:rsidR="00B771C9" w:rsidRPr="009B6757">
        <w:rPr>
          <w:rFonts w:ascii="Courier New" w:hAnsi="Courier New" w:cs="Courier New"/>
          <w:sz w:val="18"/>
          <w:szCs w:val="18"/>
        </w:rPr>
        <w:t>-31.0336,136.462</w:t>
      </w:r>
      <w:r w:rsidRPr="009B6757">
        <w:rPr>
          <w:rFonts w:ascii="Courier New" w:hAnsi="Courier New" w:cs="Courier New"/>
          <w:sz w:val="18"/>
          <w:szCs w:val="18"/>
        </w:rPr>
        <w:t>,300&gt;</w:t>
      </w:r>
      <w:r w:rsidRPr="002E640F">
        <w:rPr>
          <w:rFonts w:ascii="Lucida Console" w:hAnsi="Lucida Console"/>
          <w:sz w:val="18"/>
          <w:szCs w:val="18"/>
        </w:rPr>
        <w:t>).</w:t>
      </w:r>
      <w:r>
        <w:t xml:space="preserve"> For atomic model</w:t>
      </w:r>
      <w:r w:rsidR="004B43E7">
        <w:t>s</w:t>
      </w:r>
      <w:r>
        <w:t xml:space="preserve"> where a range limitation is used</w:t>
      </w:r>
      <w:r w:rsidR="004B43E7">
        <w:t>,</w:t>
      </w:r>
      <w:r>
        <w:t xml:space="preserve"> such as the radar and gunner atomic models, the message must contain the range limitation</w:t>
      </w:r>
      <w:r w:rsidR="00711B21">
        <w:t xml:space="preserve"> to visualize the range</w:t>
      </w:r>
      <w:r w:rsidR="00DA36E6">
        <w:t xml:space="preserve"> cone</w:t>
      </w:r>
      <w:r w:rsidR="00711B21">
        <w:t xml:space="preserve"> in STK</w:t>
      </w:r>
      <w:r>
        <w:t xml:space="preserve">. In addition to the position and range </w:t>
      </w:r>
      <w:r>
        <w:lastRenderedPageBreak/>
        <w:t xml:space="preserve">information, </w:t>
      </w:r>
      <w:r w:rsidR="00711B21">
        <w:t xml:space="preserve">the </w:t>
      </w:r>
      <w:r w:rsidR="00B771C9">
        <w:t>simulation time, the output port name and the atomic model instance</w:t>
      </w:r>
      <w:r w:rsidR="00C16B80">
        <w:t xml:space="preserve"> name</w:t>
      </w:r>
      <w:r w:rsidR="00B771C9">
        <w:t xml:space="preserve"> are also used to generate the </w:t>
      </w:r>
      <w:r>
        <w:t>STK</w:t>
      </w:r>
      <w:r w:rsidR="00B771C9">
        <w:t xml:space="preserve"> Connect commands.</w:t>
      </w:r>
    </w:p>
    <w:p w14:paraId="23742AD2" w14:textId="5AE56132" w:rsidR="00BD684E" w:rsidRDefault="008857F4" w:rsidP="0019457C">
      <w:pPr>
        <w:pStyle w:val="Heading2"/>
      </w:pPr>
      <w:r>
        <w:t>Con</w:t>
      </w:r>
      <w:r w:rsidR="00E71013">
        <w:t>verter Application</w:t>
      </w:r>
    </w:p>
    <w:p w14:paraId="5E289034" w14:textId="247E8817" w:rsidR="00B26A05" w:rsidRDefault="00E71013" w:rsidP="006574A6">
      <w:r>
        <w:t>A converter application was developed to convert the Cadmium DEVS output</w:t>
      </w:r>
      <w:r w:rsidR="0006136F">
        <w:t xml:space="preserve"> messages</w:t>
      </w:r>
      <w:r>
        <w:t xml:space="preserve"> into STK Connect </w:t>
      </w:r>
      <w:r w:rsidR="00BA6F80">
        <w:t>c</w:t>
      </w:r>
      <w:r>
        <w:t>ommand</w:t>
      </w:r>
      <w:r w:rsidR="0006136F">
        <w:t>s</w:t>
      </w:r>
      <w:r>
        <w:t xml:space="preserve">. The objective of this converter is to provide all required Connect commands to </w:t>
      </w:r>
      <w:r w:rsidR="004B43E7">
        <w:t>autogenerate</w:t>
      </w:r>
      <w:r>
        <w:t xml:space="preserve"> an STK scenario with limited user inputs.</w:t>
      </w:r>
      <w:r w:rsidR="006E098C">
        <w:t xml:space="preserve"> The application loops through the</w:t>
      </w:r>
      <w:r w:rsidR="004B43E7">
        <w:t xml:space="preserve"> text file containing the</w:t>
      </w:r>
      <w:r w:rsidR="006E098C">
        <w:t xml:space="preserve"> Cadmium simulation</w:t>
      </w:r>
      <w:r w:rsidR="00DA36E6">
        <w:t xml:space="preserve"> results</w:t>
      </w:r>
      <w:r w:rsidR="006E098C">
        <w:t xml:space="preserve"> and generates a Connect command for each DEVS output.</w:t>
      </w:r>
      <w:r w:rsidR="00B26A05">
        <w:t xml:space="preserve"> If the DEVS output is generated by the aircraft atomic model, a Connect command such as </w:t>
      </w:r>
      <w:r w:rsidR="00DA36E6">
        <w:t xml:space="preserve">line 8 of </w:t>
      </w:r>
      <w:r w:rsidR="00B26A05">
        <w:fldChar w:fldCharType="begin"/>
      </w:r>
      <w:r w:rsidR="00B26A05">
        <w:instrText xml:space="preserve"> REF _Ref59006316 \h </w:instrText>
      </w:r>
      <w:r w:rsidR="00B26A05">
        <w:fldChar w:fldCharType="separate"/>
      </w:r>
      <w:r w:rsidR="00083488">
        <w:t xml:space="preserve">Figure </w:t>
      </w:r>
      <w:r w:rsidR="00083488">
        <w:rPr>
          <w:noProof/>
        </w:rPr>
        <w:t>11</w:t>
      </w:r>
      <w:r w:rsidR="00B26A05">
        <w:fldChar w:fldCharType="end"/>
      </w:r>
      <w:r w:rsidR="00DA36E6">
        <w:t xml:space="preserve"> </w:t>
      </w:r>
      <w:r w:rsidR="00B26A05">
        <w:t>will be created to add a waypoint to the STK</w:t>
      </w:r>
      <w:r w:rsidR="00906722">
        <w:t xml:space="preserve"> </w:t>
      </w:r>
      <w:r w:rsidR="00906722" w:rsidRPr="00906722">
        <w:rPr>
          <w:i/>
          <w:iCs/>
        </w:rPr>
        <w:t>Aircraft</w:t>
      </w:r>
      <w:r w:rsidR="00906722">
        <w:rPr>
          <w:i/>
          <w:iCs/>
        </w:rPr>
        <w:t xml:space="preserve"> </w:t>
      </w:r>
      <w:r w:rsidR="00906722">
        <w:t>object</w:t>
      </w:r>
      <w:r w:rsidR="00B26A05">
        <w:t>.</w:t>
      </w:r>
      <w:r w:rsidR="004B43E7">
        <w:t xml:space="preserve"> Otherwise, i</w:t>
      </w:r>
      <w:r w:rsidR="00B26A05">
        <w:t>f the DEVS ou</w:t>
      </w:r>
      <w:r w:rsidR="00C81E34">
        <w:t>t</w:t>
      </w:r>
      <w:r w:rsidR="00B26A05">
        <w:t xml:space="preserve">puts </w:t>
      </w:r>
      <w:r w:rsidR="004B43E7">
        <w:t>are</w:t>
      </w:r>
      <w:r w:rsidR="00B26A05">
        <w:t xml:space="preserve"> generated by either a radar, C2, gunner or missile atomic model</w:t>
      </w:r>
      <w:r w:rsidR="00A529BC">
        <w:t xml:space="preserve"> instance</w:t>
      </w:r>
      <w:r w:rsidR="00B26A05">
        <w:t>, a Connect command such as</w:t>
      </w:r>
      <w:r w:rsidR="00DA36E6">
        <w:t xml:space="preserve"> line 15 of</w:t>
      </w:r>
      <w:r w:rsidR="00B26A05">
        <w:t xml:space="preserve">  </w:t>
      </w:r>
      <w:r w:rsidR="00B26A05">
        <w:fldChar w:fldCharType="begin"/>
      </w:r>
      <w:r w:rsidR="00B26A05">
        <w:instrText xml:space="preserve"> REF _Ref59006316 \h </w:instrText>
      </w:r>
      <w:r w:rsidR="00B26A05">
        <w:fldChar w:fldCharType="separate"/>
      </w:r>
      <w:r w:rsidR="00083488">
        <w:t xml:space="preserve">Figure </w:t>
      </w:r>
      <w:r w:rsidR="00083488">
        <w:rPr>
          <w:noProof/>
        </w:rPr>
        <w:t>11</w:t>
      </w:r>
      <w:r w:rsidR="00B26A05">
        <w:fldChar w:fldCharType="end"/>
      </w:r>
      <w:r w:rsidR="00DA36E6">
        <w:t xml:space="preserve"> </w:t>
      </w:r>
      <w:r w:rsidR="00B26A05">
        <w:t>will be created to set an access time for the associated output port.</w:t>
      </w:r>
    </w:p>
    <w:p w14:paraId="144446C6" w14:textId="1EA12B0B" w:rsidR="00C81E34" w:rsidRDefault="006E098C" w:rsidP="006574A6">
      <w:pPr>
        <w:rPr>
          <w:szCs w:val="22"/>
        </w:rPr>
      </w:pPr>
      <w:r>
        <w:t xml:space="preserve">As Cadmium results do not provide information about </w:t>
      </w:r>
      <w:r w:rsidR="00E600A7">
        <w:t>coupling details</w:t>
      </w:r>
      <w:r>
        <w:t xml:space="preserve"> between the output ports and in</w:t>
      </w:r>
      <w:r w:rsidR="001C5EE0">
        <w:t>put</w:t>
      </w:r>
      <w:r>
        <w:t xml:space="preserve"> ports, the user must complete the text file containing the STK Connect command</w:t>
      </w:r>
      <w:r w:rsidR="00DA36E6">
        <w:t>s</w:t>
      </w:r>
      <w:r>
        <w:t xml:space="preserve"> by adding the command lines for each </w:t>
      </w:r>
      <w:r w:rsidR="00A529BC">
        <w:t>DEVS coupling</w:t>
      </w:r>
      <w:r>
        <w:t xml:space="preserve"> as shown in</w:t>
      </w:r>
      <w:r w:rsidR="00A529BC">
        <w:t xml:space="preserve"> line 19 of</w:t>
      </w:r>
      <w:r>
        <w:t xml:space="preserve"> </w:t>
      </w:r>
      <w:r w:rsidR="003B7222">
        <w:fldChar w:fldCharType="begin"/>
      </w:r>
      <w:r w:rsidR="003B7222">
        <w:instrText xml:space="preserve"> REF _Ref59006316 \h </w:instrText>
      </w:r>
      <w:r w:rsidR="003B7222">
        <w:fldChar w:fldCharType="separate"/>
      </w:r>
      <w:r w:rsidR="00083488">
        <w:t xml:space="preserve">Figure </w:t>
      </w:r>
      <w:r w:rsidR="00083488">
        <w:rPr>
          <w:noProof/>
        </w:rPr>
        <w:t>11</w:t>
      </w:r>
      <w:r w:rsidR="003B7222">
        <w:fldChar w:fldCharType="end"/>
      </w:r>
      <w:r>
        <w:t>. For any experiments using the same DEVS model, these access command lines remain the same. Therefore, the user can reuse th</w:t>
      </w:r>
      <w:r w:rsidR="004B43E7">
        <w:t>ese</w:t>
      </w:r>
      <w:r>
        <w:t xml:space="preserve"> command lines from one experiment to another. </w:t>
      </w:r>
      <w:r w:rsidR="0006136F">
        <w:t xml:space="preserve">Once executed, the converter application generates a text file with one STK Connect command per line. With STK already running, the user can now execute </w:t>
      </w:r>
      <w:r w:rsidR="00BD6338">
        <w:t>AgIPCExp</w:t>
      </w:r>
      <w:r w:rsidR="0006136F">
        <w:t xml:space="preserve"> with the following command line: </w:t>
      </w:r>
      <w:r w:rsidR="00BD6338">
        <w:rPr>
          <w:rFonts w:ascii="Courier New" w:hAnsi="Courier New" w:cs="Courier New"/>
          <w:sz w:val="18"/>
          <w:szCs w:val="18"/>
        </w:rPr>
        <w:t>AGIPCEXP</w:t>
      </w:r>
      <w:r w:rsidR="0006136F" w:rsidRPr="009B6757">
        <w:rPr>
          <w:rFonts w:ascii="Courier New" w:hAnsi="Courier New" w:cs="Courier New"/>
          <w:sz w:val="18"/>
          <w:szCs w:val="18"/>
        </w:rPr>
        <w:t xml:space="preserve"> -t localhost:5001 &lt; </w:t>
      </w:r>
      <w:r w:rsidR="00E600A7">
        <w:rPr>
          <w:rFonts w:ascii="Courier New" w:hAnsi="Courier New" w:cs="Courier New"/>
          <w:sz w:val="18"/>
          <w:szCs w:val="18"/>
        </w:rPr>
        <w:t>absolute_path_of_text_file</w:t>
      </w:r>
      <w:r w:rsidR="00C81E34">
        <w:rPr>
          <w:szCs w:val="22"/>
        </w:rPr>
        <w:t xml:space="preserve">. </w:t>
      </w:r>
      <w:r w:rsidR="00C81E34">
        <w:rPr>
          <w:szCs w:val="22"/>
        </w:rPr>
        <w:fldChar w:fldCharType="begin"/>
      </w:r>
      <w:r w:rsidR="00C81E34">
        <w:rPr>
          <w:szCs w:val="22"/>
        </w:rPr>
        <w:instrText xml:space="preserve"> REF _Ref59019441 \h </w:instrText>
      </w:r>
      <w:r w:rsidR="00C81E34">
        <w:rPr>
          <w:szCs w:val="22"/>
        </w:rPr>
      </w:r>
      <w:r w:rsidR="00C81E34">
        <w:rPr>
          <w:szCs w:val="22"/>
        </w:rPr>
        <w:fldChar w:fldCharType="separate"/>
      </w:r>
      <w:r w:rsidR="00083488">
        <w:t xml:space="preserve">Figure </w:t>
      </w:r>
      <w:r w:rsidR="00083488">
        <w:rPr>
          <w:noProof/>
        </w:rPr>
        <w:t>13</w:t>
      </w:r>
      <w:r w:rsidR="00C81E34">
        <w:rPr>
          <w:szCs w:val="22"/>
        </w:rPr>
        <w:fldChar w:fldCharType="end"/>
      </w:r>
      <w:r w:rsidR="00C81E34">
        <w:rPr>
          <w:szCs w:val="22"/>
        </w:rPr>
        <w:t xml:space="preserve"> provides</w:t>
      </w:r>
      <w:r w:rsidR="00366C4B">
        <w:rPr>
          <w:szCs w:val="22"/>
        </w:rPr>
        <w:t xml:space="preserve"> an example</w:t>
      </w:r>
      <w:r w:rsidR="00C81E34">
        <w:rPr>
          <w:szCs w:val="22"/>
        </w:rPr>
        <w:t xml:space="preserve"> o</w:t>
      </w:r>
      <w:r w:rsidR="00A659E6">
        <w:rPr>
          <w:szCs w:val="22"/>
        </w:rPr>
        <w:t>f</w:t>
      </w:r>
      <w:r w:rsidR="00C81E34">
        <w:rPr>
          <w:szCs w:val="22"/>
        </w:rPr>
        <w:t xml:space="preserve"> Cadmium DEVS outputs</w:t>
      </w:r>
      <w:r w:rsidR="00366C4B">
        <w:rPr>
          <w:szCs w:val="22"/>
        </w:rPr>
        <w:t xml:space="preserve"> for the air </w:t>
      </w:r>
      <w:r w:rsidR="0057765C">
        <w:rPr>
          <w:szCs w:val="22"/>
        </w:rPr>
        <w:t>defence</w:t>
      </w:r>
      <w:r w:rsidR="00DA36E6">
        <w:rPr>
          <w:szCs w:val="22"/>
        </w:rPr>
        <w:t xml:space="preserve"> system</w:t>
      </w:r>
      <w:r w:rsidR="00366C4B">
        <w:rPr>
          <w:szCs w:val="22"/>
        </w:rPr>
        <w:t xml:space="preserve"> model at time 00:01:37.000. At this specific time, the aircraft generated an updated aircraft position</w:t>
      </w:r>
      <w:r w:rsidR="004B43E7">
        <w:rPr>
          <w:szCs w:val="22"/>
        </w:rPr>
        <w:t>,</w:t>
      </w:r>
      <w:r w:rsidR="00366C4B">
        <w:rPr>
          <w:szCs w:val="22"/>
        </w:rPr>
        <w:t xml:space="preserve"> and the radar also generated an output since the aircraft is within the </w:t>
      </w:r>
      <w:r w:rsidR="004B43E7">
        <w:rPr>
          <w:szCs w:val="22"/>
        </w:rPr>
        <w:t>radar's detection range</w:t>
      </w:r>
      <w:r w:rsidR="00366C4B">
        <w:rPr>
          <w:szCs w:val="22"/>
        </w:rPr>
        <w:t xml:space="preserve">. Using the converter application, these results are converted to the STK Connect commands provided in  </w:t>
      </w:r>
      <w:r w:rsidR="00C81E34">
        <w:rPr>
          <w:szCs w:val="22"/>
        </w:rPr>
        <w:fldChar w:fldCharType="begin"/>
      </w:r>
      <w:r w:rsidR="00C81E34">
        <w:rPr>
          <w:szCs w:val="22"/>
        </w:rPr>
        <w:instrText xml:space="preserve"> REF _Ref59019443 \h </w:instrText>
      </w:r>
      <w:r w:rsidR="00C81E34">
        <w:rPr>
          <w:szCs w:val="22"/>
        </w:rPr>
      </w:r>
      <w:r w:rsidR="00C81E34">
        <w:rPr>
          <w:szCs w:val="22"/>
        </w:rPr>
        <w:fldChar w:fldCharType="separate"/>
      </w:r>
      <w:r w:rsidR="00083488">
        <w:t xml:space="preserve">Figure </w:t>
      </w:r>
      <w:r w:rsidR="00083488">
        <w:rPr>
          <w:noProof/>
        </w:rPr>
        <w:t>14</w:t>
      </w:r>
      <w:r w:rsidR="00C81E34">
        <w:rPr>
          <w:szCs w:val="22"/>
        </w:rPr>
        <w:fldChar w:fldCharType="end"/>
      </w:r>
      <w:r w:rsidR="00366C4B">
        <w:rPr>
          <w:szCs w:val="22"/>
        </w:rPr>
        <w:t>.</w:t>
      </w:r>
    </w:p>
    <w:p w14:paraId="479DF206" w14:textId="77777777" w:rsidR="0027226D" w:rsidRPr="0027226D" w:rsidRDefault="0027226D" w:rsidP="006574A6">
      <w:pPr>
        <w:rPr>
          <w:szCs w:val="22"/>
        </w:rPr>
      </w:pPr>
    </w:p>
    <w:tbl>
      <w:tblPr>
        <w:tblStyle w:val="TableGrid"/>
        <w:tblW w:w="0" w:type="auto"/>
        <w:tblLook w:val="04A0" w:firstRow="1" w:lastRow="0" w:firstColumn="1" w:lastColumn="0" w:noHBand="0" w:noVBand="1"/>
      </w:tblPr>
      <w:tblGrid>
        <w:gridCol w:w="9350"/>
      </w:tblGrid>
      <w:tr w:rsidR="00C81E34" w14:paraId="5CBA57B0" w14:textId="77777777" w:rsidTr="00C81E34">
        <w:tc>
          <w:tcPr>
            <w:tcW w:w="9350" w:type="dxa"/>
          </w:tcPr>
          <w:p w14:paraId="27CD144D" w14:textId="77777777" w:rsidR="00C81E34" w:rsidRPr="00C81E34" w:rsidRDefault="00C81E34" w:rsidP="0027226D">
            <w:pPr>
              <w:spacing w:after="0"/>
              <w:rPr>
                <w:rFonts w:ascii="Courier New" w:hAnsi="Courier New" w:cs="Courier New"/>
                <w:sz w:val="16"/>
                <w:szCs w:val="16"/>
              </w:rPr>
            </w:pPr>
            <w:r w:rsidRPr="00C81E34">
              <w:rPr>
                <w:rFonts w:ascii="Courier New" w:hAnsi="Courier New" w:cs="Courier New"/>
                <w:sz w:val="16"/>
                <w:szCs w:val="16"/>
              </w:rPr>
              <w:t>00:01:37:000</w:t>
            </w:r>
          </w:p>
          <w:p w14:paraId="019091C9" w14:textId="77777777" w:rsidR="00C81E34" w:rsidRPr="00C81E34" w:rsidRDefault="00C81E34" w:rsidP="0027226D">
            <w:pPr>
              <w:spacing w:after="0"/>
              <w:rPr>
                <w:rFonts w:ascii="Courier New" w:hAnsi="Courier New" w:cs="Courier New"/>
                <w:sz w:val="16"/>
                <w:szCs w:val="16"/>
              </w:rPr>
            </w:pPr>
            <w:r w:rsidRPr="00C81E34">
              <w:rPr>
                <w:rFonts w:ascii="Courier New" w:hAnsi="Courier New" w:cs="Courier New"/>
                <w:sz w:val="16"/>
                <w:szCs w:val="16"/>
              </w:rPr>
              <w:t>[</w:t>
            </w:r>
            <w:proofErr w:type="spellStart"/>
            <w:r w:rsidRPr="00C81E34">
              <w:rPr>
                <w:rFonts w:ascii="Courier New" w:hAnsi="Courier New" w:cs="Courier New"/>
                <w:sz w:val="16"/>
                <w:szCs w:val="16"/>
              </w:rPr>
              <w:t>Aircraft_</w:t>
            </w:r>
            <w:proofErr w:type="gramStart"/>
            <w:r w:rsidRPr="00C81E34">
              <w:rPr>
                <w:rFonts w:ascii="Courier New" w:hAnsi="Courier New" w:cs="Courier New"/>
                <w:sz w:val="16"/>
                <w:szCs w:val="16"/>
              </w:rPr>
              <w:t>defs</w:t>
            </w:r>
            <w:proofErr w:type="spellEnd"/>
            <w:r w:rsidRPr="00C81E34">
              <w:rPr>
                <w:rFonts w:ascii="Courier New" w:hAnsi="Courier New" w:cs="Courier New"/>
                <w:sz w:val="16"/>
                <w:szCs w:val="16"/>
              </w:rPr>
              <w:t>::</w:t>
            </w:r>
            <w:proofErr w:type="spellStart"/>
            <w:proofErr w:type="gramEnd"/>
            <w:r w:rsidRPr="00C81E34">
              <w:rPr>
                <w:rFonts w:ascii="Courier New" w:hAnsi="Courier New" w:cs="Courier New"/>
                <w:sz w:val="16"/>
                <w:szCs w:val="16"/>
              </w:rPr>
              <w:t>outAircraftPosition</w:t>
            </w:r>
            <w:proofErr w:type="spellEnd"/>
            <w:r w:rsidRPr="00C81E34">
              <w:rPr>
                <w:rFonts w:ascii="Courier New" w:hAnsi="Courier New" w:cs="Courier New"/>
                <w:sz w:val="16"/>
                <w:szCs w:val="16"/>
              </w:rPr>
              <w:t>: {Aircraft position (</w:t>
            </w:r>
            <w:proofErr w:type="spellStart"/>
            <w:r w:rsidRPr="00C81E34">
              <w:rPr>
                <w:rFonts w:ascii="Courier New" w:hAnsi="Courier New" w:cs="Courier New"/>
                <w:sz w:val="16"/>
                <w:szCs w:val="16"/>
              </w:rPr>
              <w:t>lat</w:t>
            </w:r>
            <w:proofErr w:type="spellEnd"/>
            <w:r w:rsidRPr="00C81E34">
              <w:rPr>
                <w:rFonts w:ascii="Courier New" w:hAnsi="Courier New" w:cs="Courier New"/>
                <w:sz w:val="16"/>
                <w:szCs w:val="16"/>
              </w:rPr>
              <w:t>, long, altitude): &lt;-31.25672591,136.44974,300&gt;}] generated by model aircraft</w:t>
            </w:r>
          </w:p>
          <w:p w14:paraId="3A04944E" w14:textId="22358E42" w:rsidR="00C81E34" w:rsidRDefault="00C81E34" w:rsidP="0027226D">
            <w:pPr>
              <w:keepNext/>
              <w:spacing w:after="0"/>
              <w:rPr>
                <w:rFonts w:ascii="Courier New" w:hAnsi="Courier New" w:cs="Courier New"/>
                <w:sz w:val="18"/>
                <w:szCs w:val="18"/>
              </w:rPr>
            </w:pPr>
            <w:r w:rsidRPr="00C81E34">
              <w:rPr>
                <w:rFonts w:ascii="Courier New" w:hAnsi="Courier New" w:cs="Courier New"/>
                <w:sz w:val="16"/>
                <w:szCs w:val="16"/>
              </w:rPr>
              <w:t>[</w:t>
            </w:r>
            <w:proofErr w:type="spellStart"/>
            <w:r w:rsidRPr="00C81E34">
              <w:rPr>
                <w:rFonts w:ascii="Courier New" w:hAnsi="Courier New" w:cs="Courier New"/>
                <w:sz w:val="16"/>
                <w:szCs w:val="16"/>
              </w:rPr>
              <w:t>Radar_</w:t>
            </w:r>
            <w:proofErr w:type="gramStart"/>
            <w:r w:rsidRPr="00C81E34">
              <w:rPr>
                <w:rFonts w:ascii="Courier New" w:hAnsi="Courier New" w:cs="Courier New"/>
                <w:sz w:val="16"/>
                <w:szCs w:val="16"/>
              </w:rPr>
              <w:t>defs</w:t>
            </w:r>
            <w:proofErr w:type="spellEnd"/>
            <w:r w:rsidRPr="00C81E34">
              <w:rPr>
                <w:rFonts w:ascii="Courier New" w:hAnsi="Courier New" w:cs="Courier New"/>
                <w:sz w:val="16"/>
                <w:szCs w:val="16"/>
              </w:rPr>
              <w:t>::</w:t>
            </w:r>
            <w:proofErr w:type="spellStart"/>
            <w:proofErr w:type="gramEnd"/>
            <w:r w:rsidRPr="00C81E34">
              <w:rPr>
                <w:rFonts w:ascii="Courier New" w:hAnsi="Courier New" w:cs="Courier New"/>
                <w:sz w:val="16"/>
                <w:szCs w:val="16"/>
              </w:rPr>
              <w:t>outDetectedPosition</w:t>
            </w:r>
            <w:proofErr w:type="spellEnd"/>
            <w:r w:rsidRPr="00C81E34">
              <w:rPr>
                <w:rFonts w:ascii="Courier New" w:hAnsi="Courier New" w:cs="Courier New"/>
                <w:sz w:val="16"/>
                <w:szCs w:val="16"/>
              </w:rPr>
              <w:t>: {Radar range: 20000 m | Radar position (</w:t>
            </w:r>
            <w:proofErr w:type="spellStart"/>
            <w:r w:rsidRPr="00C81E34">
              <w:rPr>
                <w:rFonts w:ascii="Courier New" w:hAnsi="Courier New" w:cs="Courier New"/>
                <w:sz w:val="16"/>
                <w:szCs w:val="16"/>
              </w:rPr>
              <w:t>lat</w:t>
            </w:r>
            <w:proofErr w:type="spellEnd"/>
            <w:r w:rsidRPr="00C81E34">
              <w:rPr>
                <w:rFonts w:ascii="Courier New" w:hAnsi="Courier New" w:cs="Courier New"/>
                <w:sz w:val="16"/>
                <w:szCs w:val="16"/>
              </w:rPr>
              <w:t>, long): &lt;-31.0787,136.473&gt; | Detected aircraft position (</w:t>
            </w:r>
            <w:proofErr w:type="spellStart"/>
            <w:r w:rsidRPr="00C81E34">
              <w:rPr>
                <w:rFonts w:ascii="Courier New" w:hAnsi="Courier New" w:cs="Courier New"/>
                <w:sz w:val="16"/>
                <w:szCs w:val="16"/>
              </w:rPr>
              <w:t>lat</w:t>
            </w:r>
            <w:proofErr w:type="spellEnd"/>
            <w:r w:rsidRPr="00C81E34">
              <w:rPr>
                <w:rFonts w:ascii="Courier New" w:hAnsi="Courier New" w:cs="Courier New"/>
                <w:sz w:val="16"/>
                <w:szCs w:val="16"/>
              </w:rPr>
              <w:t>, long): -31.25726533 , 136.44974}] generated by model radar</w:t>
            </w:r>
          </w:p>
        </w:tc>
      </w:tr>
    </w:tbl>
    <w:p w14:paraId="52F191C4" w14:textId="2428A7B1" w:rsidR="00C81E34" w:rsidRDefault="00C81E34" w:rsidP="00C81E34">
      <w:pPr>
        <w:pStyle w:val="Caption"/>
      </w:pPr>
      <w:bookmarkStart w:id="14" w:name="_Ref59019441"/>
      <w:r>
        <w:t xml:space="preserve">Figure </w:t>
      </w:r>
      <w:r>
        <w:fldChar w:fldCharType="begin"/>
      </w:r>
      <w:r>
        <w:instrText xml:space="preserve"> SEQ Figure \* ARABIC </w:instrText>
      </w:r>
      <w:r>
        <w:fldChar w:fldCharType="separate"/>
      </w:r>
      <w:r w:rsidR="00083488">
        <w:rPr>
          <w:noProof/>
        </w:rPr>
        <w:t>13</w:t>
      </w:r>
      <w:r>
        <w:fldChar w:fldCharType="end"/>
      </w:r>
      <w:bookmarkEnd w:id="14"/>
      <w:r>
        <w:t>: Cadmium message log at time 00:01:37:000.</w:t>
      </w:r>
    </w:p>
    <w:p w14:paraId="33D08DC3" w14:textId="77777777" w:rsidR="0027226D" w:rsidRPr="0027226D" w:rsidRDefault="0027226D" w:rsidP="0027226D"/>
    <w:tbl>
      <w:tblPr>
        <w:tblStyle w:val="TableGrid"/>
        <w:tblW w:w="0" w:type="auto"/>
        <w:tblLook w:val="04A0" w:firstRow="1" w:lastRow="0" w:firstColumn="1" w:lastColumn="0" w:noHBand="0" w:noVBand="1"/>
      </w:tblPr>
      <w:tblGrid>
        <w:gridCol w:w="9350"/>
      </w:tblGrid>
      <w:tr w:rsidR="00C81E34" w14:paraId="61364D1B" w14:textId="77777777" w:rsidTr="00C81E34">
        <w:tc>
          <w:tcPr>
            <w:tcW w:w="9350" w:type="dxa"/>
          </w:tcPr>
          <w:p w14:paraId="486EEAE2" w14:textId="77777777" w:rsidR="00C81E34" w:rsidRPr="00C81E34" w:rsidRDefault="00C81E34" w:rsidP="0027226D">
            <w:pPr>
              <w:spacing w:after="0"/>
              <w:rPr>
                <w:rFonts w:ascii="Courier New" w:hAnsi="Courier New" w:cs="Courier New"/>
                <w:sz w:val="16"/>
                <w:szCs w:val="16"/>
              </w:rPr>
            </w:pPr>
            <w:proofErr w:type="spellStart"/>
            <w:r w:rsidRPr="00C81E34">
              <w:rPr>
                <w:rFonts w:ascii="Courier New" w:hAnsi="Courier New" w:cs="Courier New"/>
                <w:sz w:val="16"/>
                <w:szCs w:val="16"/>
              </w:rPr>
              <w:t>AddWaypoint</w:t>
            </w:r>
            <w:proofErr w:type="spellEnd"/>
            <w:r w:rsidRPr="00C81E34">
              <w:rPr>
                <w:rFonts w:ascii="Courier New" w:hAnsi="Courier New" w:cs="Courier New"/>
                <w:sz w:val="16"/>
                <w:szCs w:val="16"/>
              </w:rPr>
              <w:t xml:space="preserve"> */Aircraft/aircraft </w:t>
            </w:r>
            <w:proofErr w:type="spellStart"/>
            <w:r w:rsidRPr="00C81E34">
              <w:rPr>
                <w:rFonts w:ascii="Courier New" w:hAnsi="Courier New" w:cs="Courier New"/>
                <w:sz w:val="16"/>
                <w:szCs w:val="16"/>
              </w:rPr>
              <w:t>DetVelFromTime</w:t>
            </w:r>
            <w:proofErr w:type="spellEnd"/>
            <w:r w:rsidRPr="00C81E34">
              <w:rPr>
                <w:rFonts w:ascii="Courier New" w:hAnsi="Courier New" w:cs="Courier New"/>
                <w:sz w:val="16"/>
                <w:szCs w:val="16"/>
              </w:rPr>
              <w:t xml:space="preserve"> -31.25672591 136.44974 300 "15 Dec 2020 00:01:37.000"</w:t>
            </w:r>
          </w:p>
          <w:p w14:paraId="5C7720E8" w14:textId="0052C866" w:rsidR="00C81E34" w:rsidRDefault="00C81E34" w:rsidP="0027226D">
            <w:pPr>
              <w:keepNext/>
              <w:spacing w:after="0"/>
            </w:pPr>
            <w:proofErr w:type="spellStart"/>
            <w:r w:rsidRPr="00C81E34">
              <w:rPr>
                <w:rFonts w:ascii="Courier New" w:hAnsi="Courier New" w:cs="Courier New"/>
                <w:sz w:val="16"/>
                <w:szCs w:val="16"/>
              </w:rPr>
              <w:t>SetConstraint</w:t>
            </w:r>
            <w:proofErr w:type="spellEnd"/>
            <w:r w:rsidRPr="00C81E34">
              <w:rPr>
                <w:rFonts w:ascii="Courier New" w:hAnsi="Courier New" w:cs="Courier New"/>
                <w:sz w:val="16"/>
                <w:szCs w:val="16"/>
              </w:rPr>
              <w:t xml:space="preserve"> */Facility/radar/Transmitter/</w:t>
            </w:r>
            <w:proofErr w:type="spellStart"/>
            <w:r w:rsidRPr="00C81E34">
              <w:rPr>
                <w:rFonts w:ascii="Courier New" w:hAnsi="Courier New" w:cs="Courier New"/>
                <w:sz w:val="16"/>
                <w:szCs w:val="16"/>
              </w:rPr>
              <w:t>outDetectedPosition</w:t>
            </w:r>
            <w:proofErr w:type="spellEnd"/>
            <w:r w:rsidRPr="00C81E34">
              <w:rPr>
                <w:rFonts w:ascii="Courier New" w:hAnsi="Courier New" w:cs="Courier New"/>
                <w:sz w:val="16"/>
                <w:szCs w:val="16"/>
              </w:rPr>
              <w:t xml:space="preserve"> Intervals Include </w:t>
            </w:r>
            <w:proofErr w:type="spellStart"/>
            <w:r w:rsidRPr="00C81E34">
              <w:rPr>
                <w:rFonts w:ascii="Courier New" w:hAnsi="Courier New" w:cs="Courier New"/>
                <w:sz w:val="16"/>
                <w:szCs w:val="16"/>
              </w:rPr>
              <w:t>SetIntervals</w:t>
            </w:r>
            <w:proofErr w:type="spellEnd"/>
            <w:r w:rsidRPr="00C81E34">
              <w:rPr>
                <w:rFonts w:ascii="Courier New" w:hAnsi="Courier New" w:cs="Courier New"/>
                <w:sz w:val="16"/>
                <w:szCs w:val="16"/>
              </w:rPr>
              <w:t xml:space="preserve"> Add 1 "15 Dec 2020 00:01:37.000" "15 Dec 2020 00:01:37.999"</w:t>
            </w:r>
          </w:p>
        </w:tc>
      </w:tr>
    </w:tbl>
    <w:p w14:paraId="4C15D783" w14:textId="5D0D2395" w:rsidR="00C81E34" w:rsidRDefault="00C81E34" w:rsidP="00C81E34">
      <w:pPr>
        <w:pStyle w:val="Caption"/>
      </w:pPr>
      <w:bookmarkStart w:id="15" w:name="_Ref59019443"/>
      <w:r>
        <w:t xml:space="preserve">Figure </w:t>
      </w:r>
      <w:r>
        <w:fldChar w:fldCharType="begin"/>
      </w:r>
      <w:r>
        <w:instrText xml:space="preserve"> SEQ Figure \* ARABIC </w:instrText>
      </w:r>
      <w:r>
        <w:fldChar w:fldCharType="separate"/>
      </w:r>
      <w:r w:rsidR="00083488">
        <w:rPr>
          <w:noProof/>
        </w:rPr>
        <w:t>14</w:t>
      </w:r>
      <w:r>
        <w:fldChar w:fldCharType="end"/>
      </w:r>
      <w:bookmarkEnd w:id="15"/>
      <w:r>
        <w:t xml:space="preserve">: STK Connect </w:t>
      </w:r>
      <w:r w:rsidR="00DA36E6">
        <w:t>c</w:t>
      </w:r>
      <w:r>
        <w:t>ommand</w:t>
      </w:r>
      <w:r w:rsidR="00DA36E6">
        <w:t>s</w:t>
      </w:r>
      <w:r>
        <w:t xml:space="preserve"> generated for Cadmium outputs at time 00:01:37.000.</w:t>
      </w:r>
    </w:p>
    <w:p w14:paraId="37E51527" w14:textId="58E7CACA" w:rsidR="008857F4" w:rsidRDefault="008857F4" w:rsidP="0019457C">
      <w:pPr>
        <w:pStyle w:val="Heading1"/>
      </w:pPr>
      <w:r>
        <w:t>RESULTS</w:t>
      </w:r>
    </w:p>
    <w:p w14:paraId="4F5B8471" w14:textId="2909C742" w:rsidR="00EF6919" w:rsidRPr="00EF6919" w:rsidRDefault="00BD66BF" w:rsidP="00EF6919">
      <w:r>
        <w:t xml:space="preserve">In this section, an experiment using the air defence system model is </w:t>
      </w:r>
      <w:r w:rsidR="00D50693">
        <w:t>first introduced</w:t>
      </w:r>
      <w:r>
        <w:t xml:space="preserve">. </w:t>
      </w:r>
      <w:r w:rsidR="00D50693">
        <w:t>Then, t</w:t>
      </w:r>
      <w:r>
        <w:t>h</w:t>
      </w:r>
      <w:r w:rsidR="00D50693">
        <w:t>e</w:t>
      </w:r>
      <w:r>
        <w:t xml:space="preserve"> experiment's simulation results are used to demonstrate </w:t>
      </w:r>
      <w:r w:rsidR="004B43E7">
        <w:t>STK's ability</w:t>
      </w:r>
      <w:r w:rsidR="00EF6919">
        <w:t xml:space="preserve"> to visualize Cadmium DEVS outputs</w:t>
      </w:r>
      <w:r w:rsidR="005B741A">
        <w:t>.</w:t>
      </w:r>
    </w:p>
    <w:p w14:paraId="6423FBAB" w14:textId="1188FD4A" w:rsidR="008857F4" w:rsidRDefault="008857F4" w:rsidP="0019457C">
      <w:pPr>
        <w:pStyle w:val="Heading2"/>
      </w:pPr>
      <w:r>
        <w:t>Experiment</w:t>
      </w:r>
    </w:p>
    <w:p w14:paraId="211FEB32" w14:textId="490FF19D" w:rsidR="002D3B05" w:rsidRDefault="00477BFE" w:rsidP="006574A6">
      <w:r>
        <w:t>Users</w:t>
      </w:r>
      <w:r w:rsidR="006F4946">
        <w:t xml:space="preserve"> of the air </w:t>
      </w:r>
      <w:r w:rsidR="0057765C">
        <w:t>defence</w:t>
      </w:r>
      <w:r w:rsidR="006F4946">
        <w:t xml:space="preserve"> system DEVS model can </w:t>
      </w:r>
      <w:r w:rsidR="00D50693">
        <w:t>design</w:t>
      </w:r>
      <w:r w:rsidR="006F4946">
        <w:t xml:space="preserve"> a specific experiment by </w:t>
      </w:r>
      <w:r w:rsidR="00D50693">
        <w:t>modifying</w:t>
      </w:r>
      <w:r w:rsidR="006F4946">
        <w:t xml:space="preserve"> any of the scenario parameters </w:t>
      </w:r>
      <w:r w:rsidR="009640F9">
        <w:t>shown</w:t>
      </w:r>
      <w:r w:rsidR="006F4946">
        <w:t xml:space="preserve"> in</w:t>
      </w:r>
      <w:r w:rsidR="006970EE">
        <w:t xml:space="preserve"> the first column of</w:t>
      </w:r>
      <w:r w:rsidR="006F4946">
        <w:t xml:space="preserve"> </w:t>
      </w:r>
      <w:r w:rsidR="003B7222">
        <w:fldChar w:fldCharType="begin"/>
      </w:r>
      <w:r w:rsidR="003B7222">
        <w:instrText xml:space="preserve"> REF _Ref59006367 \h </w:instrText>
      </w:r>
      <w:r w:rsidR="003B7222">
        <w:fldChar w:fldCharType="separate"/>
      </w:r>
      <w:r w:rsidR="00083488">
        <w:t xml:space="preserve">Table </w:t>
      </w:r>
      <w:r w:rsidR="00083488">
        <w:rPr>
          <w:noProof/>
        </w:rPr>
        <w:t>2</w:t>
      </w:r>
      <w:r w:rsidR="003B7222">
        <w:fldChar w:fldCharType="end"/>
      </w:r>
      <w:r w:rsidR="006F4946">
        <w:t xml:space="preserve">. This table </w:t>
      </w:r>
      <w:r w:rsidR="005B08B9">
        <w:t xml:space="preserve">also </w:t>
      </w:r>
      <w:r w:rsidR="00D50693">
        <w:t>list</w:t>
      </w:r>
      <w:r w:rsidR="00C9779D">
        <w:t>s</w:t>
      </w:r>
      <w:r w:rsidR="006F4946">
        <w:t xml:space="preserve"> the</w:t>
      </w:r>
      <w:r w:rsidR="00D50693">
        <w:t xml:space="preserve"> chosen parameter </w:t>
      </w:r>
      <w:r w:rsidR="006F4946">
        <w:t xml:space="preserve">values </w:t>
      </w:r>
      <w:r>
        <w:t>f</w:t>
      </w:r>
      <w:r w:rsidR="00C9779D">
        <w:t xml:space="preserve">or the engagement scenario, which will be executed into Cadmium and then </w:t>
      </w:r>
      <w:r>
        <w:t>visualized into STK. In this scenario</w:t>
      </w:r>
      <w:r w:rsidR="006970EE">
        <w:t xml:space="preserve">, </w:t>
      </w:r>
      <w:r w:rsidR="00957C4C">
        <w:t>as illustrated in</w:t>
      </w:r>
      <w:r w:rsidR="006970EE">
        <w:t xml:space="preserve"> </w:t>
      </w:r>
      <w:r w:rsidR="003B7222">
        <w:fldChar w:fldCharType="begin"/>
      </w:r>
      <w:r w:rsidR="003B7222">
        <w:instrText xml:space="preserve"> REF _Ref59006384 \h </w:instrText>
      </w:r>
      <w:r w:rsidR="003B7222">
        <w:fldChar w:fldCharType="separate"/>
      </w:r>
      <w:r w:rsidR="00083488">
        <w:t xml:space="preserve">Figure </w:t>
      </w:r>
      <w:r w:rsidR="00083488">
        <w:rPr>
          <w:noProof/>
        </w:rPr>
        <w:t>15</w:t>
      </w:r>
      <w:r w:rsidR="003B7222">
        <w:fldChar w:fldCharType="end"/>
      </w:r>
      <w:r>
        <w:t>, t</w:t>
      </w:r>
      <w:r w:rsidR="002D3B05">
        <w:t xml:space="preserve">he aircraft flies a predefined straight flight path from </w:t>
      </w:r>
      <w:r>
        <w:t xml:space="preserve">an </w:t>
      </w:r>
      <w:r w:rsidR="002D3B05">
        <w:t>initial position to</w:t>
      </w:r>
      <w:r>
        <w:t xml:space="preserve"> a</w:t>
      </w:r>
      <w:r w:rsidR="002D3B05">
        <w:t xml:space="preserve"> final position at a constant speed of 60 m/s</w:t>
      </w:r>
      <w:r>
        <w:t xml:space="preserve"> and </w:t>
      </w:r>
      <w:r w:rsidR="004B43E7">
        <w:t xml:space="preserve">a </w:t>
      </w:r>
      <w:r>
        <w:t>constant altitude of 300 m</w:t>
      </w:r>
      <w:r w:rsidR="002D3B05">
        <w:t>.</w:t>
      </w:r>
      <w:r>
        <w:t xml:space="preserve"> This flight path </w:t>
      </w:r>
      <w:r w:rsidR="00AB29B2">
        <w:t>causes</w:t>
      </w:r>
      <w:r>
        <w:t xml:space="preserve"> the aircraft</w:t>
      </w:r>
      <w:r w:rsidR="00D92C4E">
        <w:t xml:space="preserve"> to fly</w:t>
      </w:r>
      <w:r>
        <w:t xml:space="preserve"> </w:t>
      </w:r>
      <w:r w:rsidR="00D92C4E">
        <w:t>through</w:t>
      </w:r>
      <w:r>
        <w:t xml:space="preserve"> the </w:t>
      </w:r>
      <w:r w:rsidR="004B43E7">
        <w:t>radar's detection range</w:t>
      </w:r>
      <w:r>
        <w:t xml:space="preserve"> and </w:t>
      </w:r>
      <w:r w:rsidR="004B43E7">
        <w:t>each gunner's missile range</w:t>
      </w:r>
      <w:r>
        <w:t>. The radar detection range and missile range are set to 20 and 6 km</w:t>
      </w:r>
      <w:r w:rsidR="0096243B">
        <w:t>, respectively</w:t>
      </w:r>
      <w:r>
        <w:t>. Each gunner has four</w:t>
      </w:r>
      <w:r w:rsidR="002D3B05">
        <w:t xml:space="preserve"> missiles </w:t>
      </w:r>
      <w:r>
        <w:t>in their possession</w:t>
      </w:r>
      <w:r w:rsidR="002D3B05">
        <w:t xml:space="preserve">. </w:t>
      </w:r>
      <w:r w:rsidR="002D3B05">
        <w:lastRenderedPageBreak/>
        <w:t xml:space="preserve">The probability of a successful hit at any </w:t>
      </w:r>
      <w:r w:rsidR="002D3B05" w:rsidRPr="00A23AC7">
        <w:t xml:space="preserve">missile launch range </w:t>
      </w:r>
      <w:r w:rsidR="0023255D">
        <w:t>is</w:t>
      </w:r>
      <w:r w:rsidR="002D3B05" w:rsidRPr="00A23AC7">
        <w:t xml:space="preserve"> set to </w:t>
      </w:r>
      <w:r>
        <w:t>0 to ensure the aircraft w</w:t>
      </w:r>
      <w:r w:rsidR="0023255D">
        <w:t>ill</w:t>
      </w:r>
      <w:r>
        <w:t xml:space="preserve"> fly its full path</w:t>
      </w:r>
      <w:r w:rsidR="00957C4C">
        <w:t xml:space="preserve"> without being hit</w:t>
      </w:r>
      <w:r>
        <w:t>.</w:t>
      </w:r>
      <w:r w:rsidR="005B741A">
        <w:t xml:space="preserve"> Note that </w:t>
      </w:r>
      <w:r w:rsidR="00957C4C">
        <w:t xml:space="preserve">the </w:t>
      </w:r>
      <w:r w:rsidR="00BA6F80">
        <w:t>gunners</w:t>
      </w:r>
      <w:r w:rsidR="005B08B9">
        <w:t>'</w:t>
      </w:r>
      <w:r w:rsidR="00BA6F80">
        <w:t xml:space="preserve"> position</w:t>
      </w:r>
      <w:r w:rsidR="00957C4C">
        <w:t xml:space="preserve"> and </w:t>
      </w:r>
      <w:r w:rsidR="00283BD3">
        <w:t>their</w:t>
      </w:r>
      <w:r w:rsidR="00957C4C">
        <w:t xml:space="preserve"> associated missile should be the same;</w:t>
      </w:r>
      <w:r w:rsidR="005B741A">
        <w:t xml:space="preserve"> however, to properly visualize the </w:t>
      </w:r>
      <w:r w:rsidR="00BA6F80">
        <w:t>STK results</w:t>
      </w:r>
      <w:r w:rsidR="005B741A">
        <w:t xml:space="preserve">, the user should use coordinates of </w:t>
      </w:r>
      <w:r w:rsidR="00283BD3">
        <w:t xml:space="preserve">a </w:t>
      </w:r>
      <w:r w:rsidR="005B741A">
        <w:t>few hundreds of meters apart between gunner</w:t>
      </w:r>
      <w:r w:rsidR="00957C4C">
        <w:t>s</w:t>
      </w:r>
      <w:r w:rsidR="005B741A">
        <w:t xml:space="preserve"> and </w:t>
      </w:r>
      <w:r w:rsidR="000E0786">
        <w:t xml:space="preserve">their associated </w:t>
      </w:r>
      <w:r w:rsidR="005B741A">
        <w:t>missile</w:t>
      </w:r>
      <w:r w:rsidR="00F02372">
        <w:t>s</w:t>
      </w:r>
      <w:r w:rsidR="005B741A">
        <w:t>.</w:t>
      </w:r>
      <w:r>
        <w:t xml:space="preserve"> Th</w:t>
      </w:r>
      <w:r w:rsidR="005B741A">
        <w:t>e</w:t>
      </w:r>
      <w:r w:rsidR="00283BD3">
        <w:t>se scenario</w:t>
      </w:r>
      <w:r w:rsidR="005B741A">
        <w:t xml:space="preserve"> p</w:t>
      </w:r>
      <w:r w:rsidR="009971BE">
        <w:t>arameter</w:t>
      </w:r>
      <w:r w:rsidR="00283BD3">
        <w:t xml:space="preserve"> values were </w:t>
      </w:r>
      <w:r w:rsidR="00F02372">
        <w:t xml:space="preserve">explicitly </w:t>
      </w:r>
      <w:r w:rsidR="006970EE">
        <w:t>chosen</w:t>
      </w:r>
      <w:r>
        <w:t xml:space="preserve"> to demonstrate </w:t>
      </w:r>
      <w:r w:rsidR="00283BD3">
        <w:t>STK's potential</w:t>
      </w:r>
      <w:r>
        <w:t xml:space="preserve"> at visualizing DEVS outputs</w:t>
      </w:r>
      <w:r w:rsidR="005B741A">
        <w:t xml:space="preserve"> and may not be an accurate representation of a</w:t>
      </w:r>
      <w:r w:rsidR="0023255D">
        <w:t xml:space="preserve"> real</w:t>
      </w:r>
      <w:r w:rsidR="005B741A">
        <w:t xml:space="preserve"> air </w:t>
      </w:r>
      <w:r w:rsidR="0057765C">
        <w:t>defence</w:t>
      </w:r>
      <w:r w:rsidR="005B741A">
        <w:t xml:space="preserve"> scenario</w:t>
      </w:r>
      <w:r>
        <w:t>.</w:t>
      </w:r>
    </w:p>
    <w:p w14:paraId="07A06F73" w14:textId="688DFDEB" w:rsidR="00731739" w:rsidRDefault="00731739" w:rsidP="00745A8E">
      <w:pPr>
        <w:pStyle w:val="CaptionTable"/>
      </w:pPr>
      <w:bookmarkStart w:id="16" w:name="_Ref59006367"/>
      <w:r>
        <w:t xml:space="preserve">Table </w:t>
      </w:r>
      <w:r>
        <w:fldChar w:fldCharType="begin"/>
      </w:r>
      <w:r>
        <w:instrText xml:space="preserve"> SEQ Table \* ARABIC </w:instrText>
      </w:r>
      <w:r>
        <w:fldChar w:fldCharType="separate"/>
      </w:r>
      <w:r w:rsidR="00083488">
        <w:rPr>
          <w:noProof/>
        </w:rPr>
        <w:t>2</w:t>
      </w:r>
      <w:r>
        <w:fldChar w:fldCharType="end"/>
      </w:r>
      <w:bookmarkEnd w:id="16"/>
      <w:r>
        <w:t xml:space="preserve">: </w:t>
      </w:r>
      <w:r w:rsidR="005B08B9">
        <w:t>Engagement</w:t>
      </w:r>
      <w:r>
        <w:t xml:space="preserve"> scenario parameters</w:t>
      </w:r>
      <w:r w:rsidR="00DB7134">
        <w:t>.</w:t>
      </w:r>
    </w:p>
    <w:tbl>
      <w:tblPr>
        <w:tblStyle w:val="TableGrid"/>
        <w:tblW w:w="0" w:type="auto"/>
        <w:jc w:val="center"/>
        <w:tblLook w:val="04A0" w:firstRow="1" w:lastRow="0" w:firstColumn="1" w:lastColumn="0" w:noHBand="0" w:noVBand="1"/>
      </w:tblPr>
      <w:tblGrid>
        <w:gridCol w:w="2830"/>
        <w:gridCol w:w="2127"/>
        <w:gridCol w:w="1701"/>
      </w:tblGrid>
      <w:tr w:rsidR="00620568" w:rsidRPr="00731739" w14:paraId="4AAE77BA" w14:textId="46B848AF" w:rsidTr="00A62E68">
        <w:trPr>
          <w:jc w:val="center"/>
        </w:trPr>
        <w:tc>
          <w:tcPr>
            <w:tcW w:w="2830" w:type="dxa"/>
            <w:shd w:val="clear" w:color="auto" w:fill="BFBFBF" w:themeFill="background1" w:themeFillShade="BF"/>
          </w:tcPr>
          <w:p w14:paraId="7B21DF23" w14:textId="77777777" w:rsidR="00620568" w:rsidRPr="00731739" w:rsidRDefault="00620568" w:rsidP="0027226D">
            <w:pPr>
              <w:spacing w:after="0"/>
              <w:rPr>
                <w:b/>
                <w:bCs/>
                <w:sz w:val="20"/>
              </w:rPr>
            </w:pPr>
            <w:r w:rsidRPr="00731739">
              <w:rPr>
                <w:b/>
                <w:bCs/>
                <w:sz w:val="20"/>
              </w:rPr>
              <w:t>Parameter</w:t>
            </w:r>
          </w:p>
        </w:tc>
        <w:tc>
          <w:tcPr>
            <w:tcW w:w="2127" w:type="dxa"/>
            <w:shd w:val="clear" w:color="auto" w:fill="BFBFBF" w:themeFill="background1" w:themeFillShade="BF"/>
          </w:tcPr>
          <w:p w14:paraId="3667E44F" w14:textId="1D6C3CD8" w:rsidR="00620568" w:rsidRPr="00731739" w:rsidRDefault="00620568" w:rsidP="0027226D">
            <w:pPr>
              <w:spacing w:after="0"/>
              <w:rPr>
                <w:b/>
                <w:bCs/>
                <w:sz w:val="20"/>
              </w:rPr>
            </w:pPr>
            <w:r w:rsidRPr="00731739">
              <w:rPr>
                <w:b/>
                <w:bCs/>
                <w:sz w:val="20"/>
              </w:rPr>
              <w:t>Scenario Value</w:t>
            </w:r>
          </w:p>
        </w:tc>
        <w:tc>
          <w:tcPr>
            <w:tcW w:w="1701" w:type="dxa"/>
            <w:shd w:val="clear" w:color="auto" w:fill="BFBFBF" w:themeFill="background1" w:themeFillShade="BF"/>
          </w:tcPr>
          <w:p w14:paraId="26C943CF" w14:textId="48FEF7B8" w:rsidR="00620568" w:rsidRPr="00731739" w:rsidRDefault="00620568" w:rsidP="0027226D">
            <w:pPr>
              <w:spacing w:after="0"/>
              <w:rPr>
                <w:b/>
                <w:bCs/>
                <w:sz w:val="20"/>
              </w:rPr>
            </w:pPr>
            <w:r w:rsidRPr="00731739">
              <w:rPr>
                <w:b/>
                <w:bCs/>
                <w:sz w:val="20"/>
              </w:rPr>
              <w:t>Units</w:t>
            </w:r>
          </w:p>
        </w:tc>
      </w:tr>
      <w:tr w:rsidR="00620568" w:rsidRPr="00731739" w14:paraId="5F63BF4F" w14:textId="30474B62" w:rsidTr="00A62E68">
        <w:trPr>
          <w:jc w:val="center"/>
        </w:trPr>
        <w:tc>
          <w:tcPr>
            <w:tcW w:w="2830" w:type="dxa"/>
          </w:tcPr>
          <w:p w14:paraId="24E60FA0" w14:textId="6080F1BB" w:rsidR="00620568" w:rsidRPr="00731739" w:rsidRDefault="00620568" w:rsidP="0027226D">
            <w:pPr>
              <w:spacing w:after="0"/>
              <w:rPr>
                <w:sz w:val="20"/>
              </w:rPr>
            </w:pPr>
            <w:bookmarkStart w:id="17" w:name="_Hlk58835014"/>
            <w:r w:rsidRPr="00731739">
              <w:rPr>
                <w:sz w:val="20"/>
              </w:rPr>
              <w:t>Aircraft Initial Position</w:t>
            </w:r>
          </w:p>
        </w:tc>
        <w:tc>
          <w:tcPr>
            <w:tcW w:w="2127" w:type="dxa"/>
          </w:tcPr>
          <w:p w14:paraId="6DBF4FC2" w14:textId="55092B85" w:rsidR="00620568" w:rsidRPr="00731739" w:rsidRDefault="00620568" w:rsidP="0027226D">
            <w:pPr>
              <w:spacing w:after="0"/>
              <w:rPr>
                <w:sz w:val="20"/>
              </w:rPr>
            </w:pPr>
            <w:r w:rsidRPr="00731739">
              <w:rPr>
                <w:sz w:val="20"/>
              </w:rPr>
              <w:t>-31.30905, 136.44974</w:t>
            </w:r>
          </w:p>
        </w:tc>
        <w:tc>
          <w:tcPr>
            <w:tcW w:w="1701" w:type="dxa"/>
          </w:tcPr>
          <w:p w14:paraId="3A23AF91" w14:textId="0EC70D91" w:rsidR="00620568" w:rsidRPr="00731739" w:rsidRDefault="00620568" w:rsidP="0027226D">
            <w:pPr>
              <w:spacing w:after="0"/>
              <w:rPr>
                <w:sz w:val="20"/>
              </w:rPr>
            </w:pPr>
            <w:r w:rsidRPr="00731739">
              <w:rPr>
                <w:sz w:val="20"/>
              </w:rPr>
              <w:t>Decimal degree</w:t>
            </w:r>
          </w:p>
        </w:tc>
      </w:tr>
      <w:bookmarkEnd w:id="17"/>
      <w:tr w:rsidR="00620568" w:rsidRPr="00731739" w14:paraId="5542D1CB" w14:textId="27A36A7E" w:rsidTr="00A62E68">
        <w:trPr>
          <w:jc w:val="center"/>
        </w:trPr>
        <w:tc>
          <w:tcPr>
            <w:tcW w:w="2830" w:type="dxa"/>
          </w:tcPr>
          <w:p w14:paraId="10AF2107" w14:textId="0F3371CE" w:rsidR="00620568" w:rsidRPr="00731739" w:rsidRDefault="00620568" w:rsidP="0027226D">
            <w:pPr>
              <w:spacing w:after="0"/>
              <w:rPr>
                <w:sz w:val="20"/>
              </w:rPr>
            </w:pPr>
            <w:r w:rsidRPr="00731739">
              <w:rPr>
                <w:sz w:val="20"/>
              </w:rPr>
              <w:t>Aircraft Final Position</w:t>
            </w:r>
          </w:p>
        </w:tc>
        <w:tc>
          <w:tcPr>
            <w:tcW w:w="2127" w:type="dxa"/>
          </w:tcPr>
          <w:p w14:paraId="00303A8D" w14:textId="2E0D1B57" w:rsidR="00620568" w:rsidRPr="00731739" w:rsidRDefault="00620568" w:rsidP="0027226D">
            <w:pPr>
              <w:spacing w:after="0"/>
              <w:rPr>
                <w:sz w:val="20"/>
              </w:rPr>
            </w:pPr>
            <w:r w:rsidRPr="00731739">
              <w:rPr>
                <w:sz w:val="20"/>
              </w:rPr>
              <w:t>-30.85932, 136.44974</w:t>
            </w:r>
          </w:p>
        </w:tc>
        <w:tc>
          <w:tcPr>
            <w:tcW w:w="1701" w:type="dxa"/>
          </w:tcPr>
          <w:p w14:paraId="43391B72" w14:textId="0560322B" w:rsidR="00620568" w:rsidRPr="00731739" w:rsidRDefault="00620568" w:rsidP="0027226D">
            <w:pPr>
              <w:spacing w:after="0"/>
              <w:rPr>
                <w:sz w:val="20"/>
              </w:rPr>
            </w:pPr>
            <w:r w:rsidRPr="00731739">
              <w:rPr>
                <w:sz w:val="20"/>
              </w:rPr>
              <w:t>Decimal degree</w:t>
            </w:r>
          </w:p>
        </w:tc>
      </w:tr>
      <w:tr w:rsidR="00620568" w:rsidRPr="00731739" w14:paraId="1A2F1EA3" w14:textId="22E63B35" w:rsidTr="00A62E68">
        <w:trPr>
          <w:jc w:val="center"/>
        </w:trPr>
        <w:tc>
          <w:tcPr>
            <w:tcW w:w="2830" w:type="dxa"/>
          </w:tcPr>
          <w:p w14:paraId="7F7736C7" w14:textId="2A8EDA55" w:rsidR="00620568" w:rsidRPr="00731739" w:rsidRDefault="00620568" w:rsidP="0027226D">
            <w:pPr>
              <w:spacing w:after="0"/>
              <w:rPr>
                <w:sz w:val="20"/>
              </w:rPr>
            </w:pPr>
            <w:r w:rsidRPr="00731739">
              <w:rPr>
                <w:sz w:val="20"/>
              </w:rPr>
              <w:t>Aircraft Speed</w:t>
            </w:r>
          </w:p>
        </w:tc>
        <w:tc>
          <w:tcPr>
            <w:tcW w:w="2127" w:type="dxa"/>
          </w:tcPr>
          <w:p w14:paraId="383D13D8" w14:textId="7D2E629F" w:rsidR="00620568" w:rsidRPr="00731739" w:rsidRDefault="00620568" w:rsidP="0027226D">
            <w:pPr>
              <w:spacing w:after="0"/>
              <w:rPr>
                <w:sz w:val="20"/>
              </w:rPr>
            </w:pPr>
            <w:r w:rsidRPr="00731739">
              <w:rPr>
                <w:sz w:val="20"/>
              </w:rPr>
              <w:t>60</w:t>
            </w:r>
          </w:p>
        </w:tc>
        <w:tc>
          <w:tcPr>
            <w:tcW w:w="1701" w:type="dxa"/>
          </w:tcPr>
          <w:p w14:paraId="757A3226" w14:textId="1A642408" w:rsidR="00620568" w:rsidRPr="00731739" w:rsidRDefault="00620568" w:rsidP="0027226D">
            <w:pPr>
              <w:spacing w:after="0"/>
              <w:rPr>
                <w:sz w:val="20"/>
              </w:rPr>
            </w:pPr>
            <w:r w:rsidRPr="00731739">
              <w:rPr>
                <w:sz w:val="20"/>
              </w:rPr>
              <w:t>Meter per second</w:t>
            </w:r>
          </w:p>
        </w:tc>
      </w:tr>
      <w:tr w:rsidR="00620568" w:rsidRPr="00731739" w14:paraId="341E14E0" w14:textId="4321E8A7" w:rsidTr="00A62E68">
        <w:trPr>
          <w:jc w:val="center"/>
        </w:trPr>
        <w:tc>
          <w:tcPr>
            <w:tcW w:w="2830" w:type="dxa"/>
          </w:tcPr>
          <w:p w14:paraId="1CB70C8A" w14:textId="466E487F" w:rsidR="00620568" w:rsidRPr="00731739" w:rsidRDefault="00620568" w:rsidP="0027226D">
            <w:pPr>
              <w:spacing w:after="0"/>
              <w:rPr>
                <w:sz w:val="20"/>
              </w:rPr>
            </w:pPr>
            <w:r w:rsidRPr="00731739">
              <w:rPr>
                <w:sz w:val="20"/>
              </w:rPr>
              <w:t>Aircraft Altitude</w:t>
            </w:r>
          </w:p>
        </w:tc>
        <w:tc>
          <w:tcPr>
            <w:tcW w:w="2127" w:type="dxa"/>
          </w:tcPr>
          <w:p w14:paraId="0DFCBE52" w14:textId="15EB5FFF" w:rsidR="00620568" w:rsidRPr="00731739" w:rsidRDefault="00620568" w:rsidP="0027226D">
            <w:pPr>
              <w:spacing w:after="0"/>
              <w:rPr>
                <w:sz w:val="20"/>
              </w:rPr>
            </w:pPr>
            <w:r w:rsidRPr="00731739">
              <w:rPr>
                <w:sz w:val="20"/>
              </w:rPr>
              <w:t>300</w:t>
            </w:r>
          </w:p>
        </w:tc>
        <w:tc>
          <w:tcPr>
            <w:tcW w:w="1701" w:type="dxa"/>
          </w:tcPr>
          <w:p w14:paraId="06E71721" w14:textId="2091F4AC" w:rsidR="00620568" w:rsidRPr="00731739" w:rsidRDefault="00620568" w:rsidP="0027226D">
            <w:pPr>
              <w:spacing w:after="0"/>
              <w:rPr>
                <w:sz w:val="20"/>
              </w:rPr>
            </w:pPr>
            <w:r w:rsidRPr="00731739">
              <w:rPr>
                <w:sz w:val="20"/>
              </w:rPr>
              <w:t>Meter</w:t>
            </w:r>
          </w:p>
        </w:tc>
      </w:tr>
      <w:tr w:rsidR="00620568" w:rsidRPr="00731739" w14:paraId="51F5B9CD" w14:textId="0E53E71A" w:rsidTr="00A62E68">
        <w:trPr>
          <w:jc w:val="center"/>
        </w:trPr>
        <w:tc>
          <w:tcPr>
            <w:tcW w:w="2830" w:type="dxa"/>
          </w:tcPr>
          <w:p w14:paraId="496819F0" w14:textId="25CD652D" w:rsidR="00620568" w:rsidRPr="00731739" w:rsidRDefault="00620568" w:rsidP="0027226D">
            <w:pPr>
              <w:spacing w:after="0"/>
              <w:rPr>
                <w:sz w:val="20"/>
              </w:rPr>
            </w:pPr>
            <w:r w:rsidRPr="00731739">
              <w:rPr>
                <w:sz w:val="20"/>
              </w:rPr>
              <w:t>Radar Position</w:t>
            </w:r>
          </w:p>
        </w:tc>
        <w:tc>
          <w:tcPr>
            <w:tcW w:w="2127" w:type="dxa"/>
          </w:tcPr>
          <w:p w14:paraId="5D84FD49" w14:textId="3774049B" w:rsidR="00620568" w:rsidRPr="00731739" w:rsidRDefault="00620568" w:rsidP="0027226D">
            <w:pPr>
              <w:spacing w:after="0"/>
              <w:rPr>
                <w:sz w:val="20"/>
              </w:rPr>
            </w:pPr>
            <w:r w:rsidRPr="00731739">
              <w:rPr>
                <w:sz w:val="20"/>
              </w:rPr>
              <w:t>-31.07870, 136.47326</w:t>
            </w:r>
          </w:p>
        </w:tc>
        <w:tc>
          <w:tcPr>
            <w:tcW w:w="1701" w:type="dxa"/>
          </w:tcPr>
          <w:p w14:paraId="43D58139" w14:textId="08075801" w:rsidR="00620568" w:rsidRPr="00731739" w:rsidRDefault="00620568" w:rsidP="0027226D">
            <w:pPr>
              <w:spacing w:after="0"/>
              <w:rPr>
                <w:sz w:val="20"/>
              </w:rPr>
            </w:pPr>
            <w:r w:rsidRPr="00731739">
              <w:rPr>
                <w:sz w:val="20"/>
              </w:rPr>
              <w:t>Decimal degree</w:t>
            </w:r>
          </w:p>
        </w:tc>
      </w:tr>
      <w:tr w:rsidR="00620568" w:rsidRPr="00731739" w14:paraId="589E1A8A" w14:textId="4D31E7FC" w:rsidTr="00A62E68">
        <w:trPr>
          <w:jc w:val="center"/>
        </w:trPr>
        <w:tc>
          <w:tcPr>
            <w:tcW w:w="2830" w:type="dxa"/>
          </w:tcPr>
          <w:p w14:paraId="5AE5D6F8" w14:textId="3EF0EB56" w:rsidR="00620568" w:rsidRPr="00731739" w:rsidRDefault="00620568" w:rsidP="0027226D">
            <w:pPr>
              <w:spacing w:after="0"/>
              <w:rPr>
                <w:sz w:val="20"/>
              </w:rPr>
            </w:pPr>
            <w:r w:rsidRPr="00731739">
              <w:rPr>
                <w:sz w:val="20"/>
              </w:rPr>
              <w:t>Radar Range</w:t>
            </w:r>
          </w:p>
        </w:tc>
        <w:tc>
          <w:tcPr>
            <w:tcW w:w="2127" w:type="dxa"/>
          </w:tcPr>
          <w:p w14:paraId="24908DD6" w14:textId="26270F1E" w:rsidR="00620568" w:rsidRPr="00731739" w:rsidRDefault="00620568" w:rsidP="0027226D">
            <w:pPr>
              <w:spacing w:after="0"/>
              <w:rPr>
                <w:sz w:val="20"/>
              </w:rPr>
            </w:pPr>
            <w:r w:rsidRPr="00731739">
              <w:rPr>
                <w:sz w:val="20"/>
              </w:rPr>
              <w:t>20000</w:t>
            </w:r>
          </w:p>
        </w:tc>
        <w:tc>
          <w:tcPr>
            <w:tcW w:w="1701" w:type="dxa"/>
          </w:tcPr>
          <w:p w14:paraId="0E9D8CF6" w14:textId="4297F031" w:rsidR="00620568" w:rsidRPr="00731739" w:rsidRDefault="00620568" w:rsidP="0027226D">
            <w:pPr>
              <w:spacing w:after="0"/>
              <w:rPr>
                <w:sz w:val="20"/>
              </w:rPr>
            </w:pPr>
            <w:r w:rsidRPr="00731739">
              <w:rPr>
                <w:sz w:val="20"/>
              </w:rPr>
              <w:t>Meter</w:t>
            </w:r>
          </w:p>
        </w:tc>
      </w:tr>
      <w:tr w:rsidR="00620568" w:rsidRPr="00731739" w14:paraId="2DFDDBB8" w14:textId="089659E8" w:rsidTr="00A62E68">
        <w:trPr>
          <w:jc w:val="center"/>
        </w:trPr>
        <w:tc>
          <w:tcPr>
            <w:tcW w:w="2830" w:type="dxa"/>
          </w:tcPr>
          <w:p w14:paraId="054E66EE" w14:textId="3C487C3A" w:rsidR="00620568" w:rsidRPr="00731739" w:rsidRDefault="00620568" w:rsidP="0027226D">
            <w:pPr>
              <w:spacing w:after="0"/>
              <w:rPr>
                <w:sz w:val="20"/>
              </w:rPr>
            </w:pPr>
            <w:r w:rsidRPr="00731739">
              <w:rPr>
                <w:sz w:val="20"/>
              </w:rPr>
              <w:t>C2 Position</w:t>
            </w:r>
          </w:p>
        </w:tc>
        <w:tc>
          <w:tcPr>
            <w:tcW w:w="2127" w:type="dxa"/>
          </w:tcPr>
          <w:p w14:paraId="4FE5626D" w14:textId="707D2DF1" w:rsidR="00620568" w:rsidRPr="00731739" w:rsidRDefault="00620568" w:rsidP="0027226D">
            <w:pPr>
              <w:spacing w:after="0"/>
              <w:rPr>
                <w:sz w:val="20"/>
              </w:rPr>
            </w:pPr>
            <w:r w:rsidRPr="00731739">
              <w:rPr>
                <w:sz w:val="20"/>
              </w:rPr>
              <w:t>-31.05130, 136.46076</w:t>
            </w:r>
          </w:p>
        </w:tc>
        <w:tc>
          <w:tcPr>
            <w:tcW w:w="1701" w:type="dxa"/>
          </w:tcPr>
          <w:p w14:paraId="0B03CE09" w14:textId="1CC7CC39" w:rsidR="00620568" w:rsidRPr="00731739" w:rsidRDefault="00620568" w:rsidP="0027226D">
            <w:pPr>
              <w:spacing w:after="0"/>
              <w:rPr>
                <w:sz w:val="20"/>
              </w:rPr>
            </w:pPr>
            <w:r w:rsidRPr="00731739">
              <w:rPr>
                <w:sz w:val="20"/>
              </w:rPr>
              <w:t>Decimal degree</w:t>
            </w:r>
          </w:p>
        </w:tc>
      </w:tr>
      <w:tr w:rsidR="00620568" w:rsidRPr="00731739" w14:paraId="08D12421" w14:textId="192F1ED7" w:rsidTr="00A62E68">
        <w:trPr>
          <w:jc w:val="center"/>
        </w:trPr>
        <w:tc>
          <w:tcPr>
            <w:tcW w:w="2830" w:type="dxa"/>
          </w:tcPr>
          <w:p w14:paraId="497EA4EF" w14:textId="3F3319FC" w:rsidR="00620568" w:rsidRPr="00731739" w:rsidRDefault="00620568" w:rsidP="0027226D">
            <w:pPr>
              <w:spacing w:after="0"/>
              <w:rPr>
                <w:sz w:val="20"/>
              </w:rPr>
            </w:pPr>
            <w:r w:rsidRPr="00731739">
              <w:rPr>
                <w:sz w:val="20"/>
              </w:rPr>
              <w:t>Gunner #1 Position</w:t>
            </w:r>
          </w:p>
        </w:tc>
        <w:tc>
          <w:tcPr>
            <w:tcW w:w="2127" w:type="dxa"/>
          </w:tcPr>
          <w:p w14:paraId="4328A1BA" w14:textId="6858BA82" w:rsidR="00620568" w:rsidRPr="00731739" w:rsidRDefault="00307FBC" w:rsidP="0027226D">
            <w:pPr>
              <w:spacing w:after="0"/>
              <w:rPr>
                <w:sz w:val="20"/>
              </w:rPr>
            </w:pPr>
            <w:r w:rsidRPr="00307FBC">
              <w:rPr>
                <w:sz w:val="20"/>
              </w:rPr>
              <w:t>-31.05007</w:t>
            </w:r>
            <w:r w:rsidR="00620568" w:rsidRPr="00731739">
              <w:rPr>
                <w:sz w:val="20"/>
              </w:rPr>
              <w:t xml:space="preserve">, </w:t>
            </w:r>
            <w:r w:rsidRPr="00307FBC">
              <w:rPr>
                <w:sz w:val="20"/>
              </w:rPr>
              <w:t>136.42800</w:t>
            </w:r>
          </w:p>
        </w:tc>
        <w:tc>
          <w:tcPr>
            <w:tcW w:w="1701" w:type="dxa"/>
          </w:tcPr>
          <w:p w14:paraId="3FBED45B" w14:textId="37F2607A" w:rsidR="00620568" w:rsidRPr="00731739" w:rsidRDefault="00620568" w:rsidP="0027226D">
            <w:pPr>
              <w:spacing w:after="0"/>
              <w:rPr>
                <w:sz w:val="20"/>
              </w:rPr>
            </w:pPr>
            <w:r w:rsidRPr="00731739">
              <w:rPr>
                <w:sz w:val="20"/>
              </w:rPr>
              <w:t>Decimal degree</w:t>
            </w:r>
          </w:p>
        </w:tc>
      </w:tr>
      <w:tr w:rsidR="00620568" w:rsidRPr="00731739" w14:paraId="44ECE4F1" w14:textId="5C7A5303" w:rsidTr="00A62E68">
        <w:trPr>
          <w:jc w:val="center"/>
        </w:trPr>
        <w:tc>
          <w:tcPr>
            <w:tcW w:w="2830" w:type="dxa"/>
          </w:tcPr>
          <w:p w14:paraId="7697D898" w14:textId="54EDB675" w:rsidR="00620568" w:rsidRPr="00731739" w:rsidRDefault="00620568" w:rsidP="0027226D">
            <w:pPr>
              <w:spacing w:after="0"/>
              <w:rPr>
                <w:sz w:val="20"/>
              </w:rPr>
            </w:pPr>
            <w:r w:rsidRPr="00731739">
              <w:rPr>
                <w:sz w:val="20"/>
              </w:rPr>
              <w:t>Gunner #1 Number of Missiles</w:t>
            </w:r>
          </w:p>
        </w:tc>
        <w:tc>
          <w:tcPr>
            <w:tcW w:w="2127" w:type="dxa"/>
          </w:tcPr>
          <w:p w14:paraId="2756B866" w14:textId="124C3125" w:rsidR="00620568" w:rsidRPr="00731739" w:rsidRDefault="00620568" w:rsidP="0027226D">
            <w:pPr>
              <w:spacing w:after="0"/>
              <w:rPr>
                <w:sz w:val="20"/>
              </w:rPr>
            </w:pPr>
            <w:r w:rsidRPr="00731739">
              <w:rPr>
                <w:sz w:val="20"/>
              </w:rPr>
              <w:t>4</w:t>
            </w:r>
          </w:p>
        </w:tc>
        <w:tc>
          <w:tcPr>
            <w:tcW w:w="1701" w:type="dxa"/>
          </w:tcPr>
          <w:p w14:paraId="5BCF7D12" w14:textId="3BB11BAF" w:rsidR="00620568" w:rsidRPr="00731739" w:rsidRDefault="00620568" w:rsidP="0027226D">
            <w:pPr>
              <w:spacing w:after="0"/>
              <w:rPr>
                <w:sz w:val="20"/>
              </w:rPr>
            </w:pPr>
            <w:r w:rsidRPr="00731739">
              <w:rPr>
                <w:sz w:val="20"/>
              </w:rPr>
              <w:t>Unit</w:t>
            </w:r>
          </w:p>
        </w:tc>
      </w:tr>
      <w:tr w:rsidR="00DF6A50" w:rsidRPr="00731739" w14:paraId="6AD6B46F" w14:textId="77777777" w:rsidTr="00A62E68">
        <w:trPr>
          <w:jc w:val="center"/>
        </w:trPr>
        <w:tc>
          <w:tcPr>
            <w:tcW w:w="2830" w:type="dxa"/>
          </w:tcPr>
          <w:p w14:paraId="701679B3" w14:textId="69DBD853" w:rsidR="00DF6A50" w:rsidRPr="00731739" w:rsidRDefault="00DF6A50" w:rsidP="0027226D">
            <w:pPr>
              <w:spacing w:after="0"/>
              <w:rPr>
                <w:sz w:val="20"/>
              </w:rPr>
            </w:pPr>
            <w:r>
              <w:rPr>
                <w:sz w:val="20"/>
              </w:rPr>
              <w:t>Missile #1 Position</w:t>
            </w:r>
          </w:p>
        </w:tc>
        <w:tc>
          <w:tcPr>
            <w:tcW w:w="2127" w:type="dxa"/>
          </w:tcPr>
          <w:p w14:paraId="2947BBA5" w14:textId="0A21C62F" w:rsidR="00DF6A50" w:rsidRPr="00731739" w:rsidRDefault="00DF6A50" w:rsidP="0027226D">
            <w:pPr>
              <w:spacing w:after="0"/>
              <w:rPr>
                <w:sz w:val="20"/>
              </w:rPr>
            </w:pPr>
            <w:r w:rsidRPr="00DF6A50">
              <w:rPr>
                <w:sz w:val="20"/>
              </w:rPr>
              <w:t>-31.0504</w:t>
            </w:r>
            <w:r>
              <w:rPr>
                <w:sz w:val="20"/>
              </w:rPr>
              <w:t xml:space="preserve">, </w:t>
            </w:r>
            <w:r w:rsidR="00307FBC" w:rsidRPr="00307FBC">
              <w:rPr>
                <w:sz w:val="20"/>
              </w:rPr>
              <w:t>136.428</w:t>
            </w:r>
          </w:p>
        </w:tc>
        <w:tc>
          <w:tcPr>
            <w:tcW w:w="1701" w:type="dxa"/>
          </w:tcPr>
          <w:p w14:paraId="3FF666E8" w14:textId="33E6CB01" w:rsidR="00DF6A50" w:rsidRPr="00731739" w:rsidRDefault="00DF6A50" w:rsidP="0027226D">
            <w:pPr>
              <w:spacing w:after="0"/>
              <w:rPr>
                <w:sz w:val="20"/>
              </w:rPr>
            </w:pPr>
            <w:r w:rsidRPr="00731739">
              <w:rPr>
                <w:sz w:val="20"/>
              </w:rPr>
              <w:t>Decimal degree</w:t>
            </w:r>
          </w:p>
        </w:tc>
      </w:tr>
      <w:tr w:rsidR="00620568" w:rsidRPr="00731739" w14:paraId="27878427" w14:textId="7B54A7FC" w:rsidTr="00A62E68">
        <w:trPr>
          <w:jc w:val="center"/>
        </w:trPr>
        <w:tc>
          <w:tcPr>
            <w:tcW w:w="2830" w:type="dxa"/>
          </w:tcPr>
          <w:p w14:paraId="6B7C0FEB" w14:textId="6EB52139" w:rsidR="00620568" w:rsidRPr="00731739" w:rsidRDefault="00620568" w:rsidP="0027226D">
            <w:pPr>
              <w:spacing w:after="0"/>
              <w:rPr>
                <w:sz w:val="20"/>
              </w:rPr>
            </w:pPr>
            <w:r w:rsidRPr="00731739">
              <w:rPr>
                <w:sz w:val="20"/>
              </w:rPr>
              <w:t>Gunner #2 Position</w:t>
            </w:r>
          </w:p>
        </w:tc>
        <w:tc>
          <w:tcPr>
            <w:tcW w:w="2127" w:type="dxa"/>
          </w:tcPr>
          <w:p w14:paraId="4CB3C488" w14:textId="2A96C30A" w:rsidR="00620568" w:rsidRPr="00731739" w:rsidRDefault="00307FBC" w:rsidP="0027226D">
            <w:pPr>
              <w:spacing w:after="0"/>
              <w:rPr>
                <w:sz w:val="20"/>
              </w:rPr>
            </w:pPr>
            <w:r w:rsidRPr="00307FBC">
              <w:rPr>
                <w:sz w:val="20"/>
              </w:rPr>
              <w:t>-31.03852</w:t>
            </w:r>
            <w:r w:rsidR="00620568" w:rsidRPr="00731739">
              <w:rPr>
                <w:sz w:val="20"/>
              </w:rPr>
              <w:t xml:space="preserve">, </w:t>
            </w:r>
            <w:r w:rsidRPr="00307FBC">
              <w:rPr>
                <w:sz w:val="20"/>
              </w:rPr>
              <w:t>136.44373</w:t>
            </w:r>
          </w:p>
        </w:tc>
        <w:tc>
          <w:tcPr>
            <w:tcW w:w="1701" w:type="dxa"/>
          </w:tcPr>
          <w:p w14:paraId="79BD5904" w14:textId="686C03E1" w:rsidR="00620568" w:rsidRPr="00731739" w:rsidRDefault="00620568" w:rsidP="0027226D">
            <w:pPr>
              <w:spacing w:after="0"/>
              <w:rPr>
                <w:sz w:val="20"/>
              </w:rPr>
            </w:pPr>
            <w:r w:rsidRPr="00731739">
              <w:rPr>
                <w:sz w:val="20"/>
              </w:rPr>
              <w:t>Decimal degree</w:t>
            </w:r>
          </w:p>
        </w:tc>
      </w:tr>
      <w:tr w:rsidR="00620568" w:rsidRPr="00731739" w14:paraId="79DD69FB" w14:textId="2F7CD463" w:rsidTr="00A62E68">
        <w:trPr>
          <w:jc w:val="center"/>
        </w:trPr>
        <w:tc>
          <w:tcPr>
            <w:tcW w:w="2830" w:type="dxa"/>
          </w:tcPr>
          <w:p w14:paraId="686AC3F0" w14:textId="74AD95C5" w:rsidR="00620568" w:rsidRPr="00731739" w:rsidRDefault="00620568" w:rsidP="0027226D">
            <w:pPr>
              <w:spacing w:after="0"/>
              <w:rPr>
                <w:sz w:val="20"/>
              </w:rPr>
            </w:pPr>
            <w:r w:rsidRPr="00731739">
              <w:rPr>
                <w:sz w:val="20"/>
              </w:rPr>
              <w:t>Gunner #2 Number of Missiles</w:t>
            </w:r>
          </w:p>
        </w:tc>
        <w:tc>
          <w:tcPr>
            <w:tcW w:w="2127" w:type="dxa"/>
          </w:tcPr>
          <w:p w14:paraId="0762F1A8" w14:textId="1006143A" w:rsidR="00620568" w:rsidRPr="00731739" w:rsidRDefault="00620568" w:rsidP="0027226D">
            <w:pPr>
              <w:spacing w:after="0"/>
              <w:rPr>
                <w:sz w:val="20"/>
              </w:rPr>
            </w:pPr>
            <w:r w:rsidRPr="00731739">
              <w:rPr>
                <w:sz w:val="20"/>
              </w:rPr>
              <w:t>4</w:t>
            </w:r>
          </w:p>
        </w:tc>
        <w:tc>
          <w:tcPr>
            <w:tcW w:w="1701" w:type="dxa"/>
          </w:tcPr>
          <w:p w14:paraId="62EC9A67" w14:textId="5D7F7AD7" w:rsidR="00620568" w:rsidRPr="00731739" w:rsidRDefault="00620568" w:rsidP="0027226D">
            <w:pPr>
              <w:spacing w:after="0"/>
              <w:rPr>
                <w:sz w:val="20"/>
              </w:rPr>
            </w:pPr>
            <w:r w:rsidRPr="00731739">
              <w:rPr>
                <w:sz w:val="20"/>
              </w:rPr>
              <w:t>Unit</w:t>
            </w:r>
          </w:p>
        </w:tc>
      </w:tr>
      <w:tr w:rsidR="00DF6A50" w:rsidRPr="00731739" w14:paraId="375C3153" w14:textId="77777777" w:rsidTr="00A62E68">
        <w:trPr>
          <w:jc w:val="center"/>
        </w:trPr>
        <w:tc>
          <w:tcPr>
            <w:tcW w:w="2830" w:type="dxa"/>
          </w:tcPr>
          <w:p w14:paraId="023B18DC" w14:textId="631D90A0" w:rsidR="00DF6A50" w:rsidRPr="00731739" w:rsidRDefault="00DF6A50" w:rsidP="0027226D">
            <w:pPr>
              <w:spacing w:after="0"/>
              <w:rPr>
                <w:sz w:val="20"/>
              </w:rPr>
            </w:pPr>
            <w:r>
              <w:rPr>
                <w:sz w:val="20"/>
              </w:rPr>
              <w:t>Missile #2 Position</w:t>
            </w:r>
          </w:p>
        </w:tc>
        <w:tc>
          <w:tcPr>
            <w:tcW w:w="2127" w:type="dxa"/>
          </w:tcPr>
          <w:p w14:paraId="30356486" w14:textId="111E9F8A" w:rsidR="00DF6A50" w:rsidRPr="00731739" w:rsidRDefault="00307FBC" w:rsidP="0027226D">
            <w:pPr>
              <w:spacing w:after="0"/>
              <w:rPr>
                <w:sz w:val="20"/>
              </w:rPr>
            </w:pPr>
            <w:r w:rsidRPr="00307FBC">
              <w:rPr>
                <w:sz w:val="20"/>
              </w:rPr>
              <w:t>-31.03830</w:t>
            </w:r>
            <w:r>
              <w:rPr>
                <w:sz w:val="20"/>
              </w:rPr>
              <w:t xml:space="preserve">, </w:t>
            </w:r>
            <w:r w:rsidRPr="00307FBC">
              <w:rPr>
                <w:sz w:val="20"/>
              </w:rPr>
              <w:t>136.44394</w:t>
            </w:r>
          </w:p>
        </w:tc>
        <w:tc>
          <w:tcPr>
            <w:tcW w:w="1701" w:type="dxa"/>
          </w:tcPr>
          <w:p w14:paraId="0B5E2FCB" w14:textId="0AAD42C2" w:rsidR="00DF6A50" w:rsidRPr="00731739" w:rsidRDefault="00DF6A50" w:rsidP="0027226D">
            <w:pPr>
              <w:spacing w:after="0"/>
              <w:rPr>
                <w:sz w:val="20"/>
              </w:rPr>
            </w:pPr>
            <w:r w:rsidRPr="00731739">
              <w:rPr>
                <w:sz w:val="20"/>
              </w:rPr>
              <w:t>Decimal degree</w:t>
            </w:r>
          </w:p>
        </w:tc>
      </w:tr>
      <w:tr w:rsidR="00620568" w:rsidRPr="00731739" w14:paraId="3BA5A501" w14:textId="2E0179E3" w:rsidTr="00A62E68">
        <w:trPr>
          <w:jc w:val="center"/>
        </w:trPr>
        <w:tc>
          <w:tcPr>
            <w:tcW w:w="2830" w:type="dxa"/>
          </w:tcPr>
          <w:p w14:paraId="52C4CB34" w14:textId="37CDE714" w:rsidR="00620568" w:rsidRPr="00731739" w:rsidRDefault="00620568" w:rsidP="0027226D">
            <w:pPr>
              <w:spacing w:after="0"/>
              <w:rPr>
                <w:sz w:val="20"/>
              </w:rPr>
            </w:pPr>
            <w:r w:rsidRPr="00731739">
              <w:rPr>
                <w:sz w:val="20"/>
              </w:rPr>
              <w:t>Gunner #3 Position</w:t>
            </w:r>
          </w:p>
        </w:tc>
        <w:tc>
          <w:tcPr>
            <w:tcW w:w="2127" w:type="dxa"/>
          </w:tcPr>
          <w:p w14:paraId="3F4E587E" w14:textId="4075C341" w:rsidR="00620568" w:rsidRPr="00731739" w:rsidRDefault="00620568" w:rsidP="0027226D">
            <w:pPr>
              <w:spacing w:after="0"/>
              <w:rPr>
                <w:sz w:val="20"/>
              </w:rPr>
            </w:pPr>
            <w:r w:rsidRPr="00731739">
              <w:rPr>
                <w:sz w:val="20"/>
              </w:rPr>
              <w:t>-31.03363, 136.46193</w:t>
            </w:r>
          </w:p>
        </w:tc>
        <w:tc>
          <w:tcPr>
            <w:tcW w:w="1701" w:type="dxa"/>
          </w:tcPr>
          <w:p w14:paraId="09ADC9CB" w14:textId="12DDCD98" w:rsidR="00620568" w:rsidRPr="00731739" w:rsidRDefault="00620568" w:rsidP="0027226D">
            <w:pPr>
              <w:spacing w:after="0"/>
              <w:rPr>
                <w:sz w:val="20"/>
              </w:rPr>
            </w:pPr>
            <w:r w:rsidRPr="00731739">
              <w:rPr>
                <w:sz w:val="20"/>
              </w:rPr>
              <w:t>Decimal degree</w:t>
            </w:r>
          </w:p>
        </w:tc>
      </w:tr>
      <w:tr w:rsidR="00620568" w:rsidRPr="00731739" w14:paraId="791DC170" w14:textId="02158287" w:rsidTr="00A62E68">
        <w:trPr>
          <w:jc w:val="center"/>
        </w:trPr>
        <w:tc>
          <w:tcPr>
            <w:tcW w:w="2830" w:type="dxa"/>
          </w:tcPr>
          <w:p w14:paraId="5F860355" w14:textId="3649D50A" w:rsidR="00620568" w:rsidRPr="00731739" w:rsidRDefault="00620568" w:rsidP="0027226D">
            <w:pPr>
              <w:spacing w:after="0"/>
              <w:rPr>
                <w:sz w:val="20"/>
              </w:rPr>
            </w:pPr>
            <w:r w:rsidRPr="00731739">
              <w:rPr>
                <w:sz w:val="20"/>
              </w:rPr>
              <w:t>Gunner #3 Number of Missiles</w:t>
            </w:r>
          </w:p>
        </w:tc>
        <w:tc>
          <w:tcPr>
            <w:tcW w:w="2127" w:type="dxa"/>
          </w:tcPr>
          <w:p w14:paraId="6EB6E28A" w14:textId="5442BDB6" w:rsidR="00620568" w:rsidRPr="00731739" w:rsidRDefault="00620568" w:rsidP="0027226D">
            <w:pPr>
              <w:spacing w:after="0"/>
              <w:rPr>
                <w:sz w:val="20"/>
              </w:rPr>
            </w:pPr>
            <w:r w:rsidRPr="00731739">
              <w:rPr>
                <w:sz w:val="20"/>
              </w:rPr>
              <w:t>4</w:t>
            </w:r>
          </w:p>
        </w:tc>
        <w:tc>
          <w:tcPr>
            <w:tcW w:w="1701" w:type="dxa"/>
          </w:tcPr>
          <w:p w14:paraId="0E3D1B43" w14:textId="37F390EA" w:rsidR="00620568" w:rsidRPr="00731739" w:rsidRDefault="00620568" w:rsidP="0027226D">
            <w:pPr>
              <w:spacing w:after="0"/>
              <w:rPr>
                <w:sz w:val="20"/>
              </w:rPr>
            </w:pPr>
            <w:r w:rsidRPr="00731739">
              <w:rPr>
                <w:sz w:val="20"/>
              </w:rPr>
              <w:t>Unit</w:t>
            </w:r>
          </w:p>
        </w:tc>
      </w:tr>
      <w:tr w:rsidR="00DF6A50" w:rsidRPr="00731739" w14:paraId="10C3C802" w14:textId="77777777" w:rsidTr="00A62E68">
        <w:trPr>
          <w:jc w:val="center"/>
        </w:trPr>
        <w:tc>
          <w:tcPr>
            <w:tcW w:w="2830" w:type="dxa"/>
          </w:tcPr>
          <w:p w14:paraId="56E425CE" w14:textId="6BBF3179" w:rsidR="00DF6A50" w:rsidRPr="00731739" w:rsidRDefault="00DF6A50" w:rsidP="0027226D">
            <w:pPr>
              <w:spacing w:after="0"/>
              <w:rPr>
                <w:sz w:val="20"/>
              </w:rPr>
            </w:pPr>
            <w:r>
              <w:rPr>
                <w:sz w:val="20"/>
              </w:rPr>
              <w:t>Missile #3 Position</w:t>
            </w:r>
          </w:p>
        </w:tc>
        <w:tc>
          <w:tcPr>
            <w:tcW w:w="2127" w:type="dxa"/>
          </w:tcPr>
          <w:p w14:paraId="098B2CE7" w14:textId="593F94D3" w:rsidR="00DF6A50" w:rsidRDefault="00307FBC" w:rsidP="0027226D">
            <w:pPr>
              <w:spacing w:after="0"/>
              <w:rPr>
                <w:sz w:val="20"/>
              </w:rPr>
            </w:pPr>
            <w:r w:rsidRPr="00307FBC">
              <w:rPr>
                <w:sz w:val="20"/>
              </w:rPr>
              <w:t>-31.03361</w:t>
            </w:r>
            <w:r>
              <w:rPr>
                <w:sz w:val="20"/>
              </w:rPr>
              <w:t xml:space="preserve">, </w:t>
            </w:r>
            <w:r w:rsidRPr="00307FBC">
              <w:rPr>
                <w:sz w:val="20"/>
              </w:rPr>
              <w:t>136.46159</w:t>
            </w:r>
          </w:p>
        </w:tc>
        <w:tc>
          <w:tcPr>
            <w:tcW w:w="1701" w:type="dxa"/>
          </w:tcPr>
          <w:p w14:paraId="3B463DF6" w14:textId="1078F074" w:rsidR="00DF6A50" w:rsidRPr="00731739" w:rsidRDefault="00DF6A50" w:rsidP="0027226D">
            <w:pPr>
              <w:spacing w:after="0"/>
              <w:rPr>
                <w:sz w:val="20"/>
              </w:rPr>
            </w:pPr>
            <w:r w:rsidRPr="00731739">
              <w:rPr>
                <w:sz w:val="20"/>
              </w:rPr>
              <w:t>Decimal degree</w:t>
            </w:r>
          </w:p>
        </w:tc>
      </w:tr>
      <w:tr w:rsidR="00620568" w:rsidRPr="00731739" w14:paraId="09DD80A0" w14:textId="4254F29B" w:rsidTr="00A62E68">
        <w:trPr>
          <w:jc w:val="center"/>
        </w:trPr>
        <w:tc>
          <w:tcPr>
            <w:tcW w:w="2830" w:type="dxa"/>
          </w:tcPr>
          <w:p w14:paraId="612E6A1C" w14:textId="29473F1F" w:rsidR="00620568" w:rsidRPr="00731739" w:rsidRDefault="00620568" w:rsidP="0027226D">
            <w:pPr>
              <w:spacing w:after="0"/>
              <w:rPr>
                <w:sz w:val="20"/>
              </w:rPr>
            </w:pPr>
            <w:r w:rsidRPr="00731739">
              <w:rPr>
                <w:sz w:val="20"/>
              </w:rPr>
              <w:t>Probability of hit for</w:t>
            </w:r>
            <w:r w:rsidR="008075F6">
              <w:rPr>
                <w:sz w:val="20"/>
              </w:rPr>
              <w:t xml:space="preserve"> a</w:t>
            </w:r>
            <w:r w:rsidRPr="00731739">
              <w:rPr>
                <w:sz w:val="20"/>
              </w:rPr>
              <w:t xml:space="preserve"> missile launch range between 4 and 6 km</w:t>
            </w:r>
          </w:p>
        </w:tc>
        <w:tc>
          <w:tcPr>
            <w:tcW w:w="2127" w:type="dxa"/>
          </w:tcPr>
          <w:p w14:paraId="25069DB9" w14:textId="42A83B9E" w:rsidR="00620568" w:rsidRPr="00731739" w:rsidRDefault="00477BFE" w:rsidP="0027226D">
            <w:pPr>
              <w:spacing w:after="0"/>
              <w:rPr>
                <w:sz w:val="20"/>
              </w:rPr>
            </w:pPr>
            <w:r>
              <w:rPr>
                <w:sz w:val="20"/>
              </w:rPr>
              <w:t>0</w:t>
            </w:r>
          </w:p>
        </w:tc>
        <w:tc>
          <w:tcPr>
            <w:tcW w:w="1701" w:type="dxa"/>
          </w:tcPr>
          <w:p w14:paraId="4FEBFA67" w14:textId="0CD3FCC8" w:rsidR="00620568" w:rsidRPr="00731739" w:rsidRDefault="00620568" w:rsidP="0027226D">
            <w:pPr>
              <w:spacing w:after="0"/>
              <w:rPr>
                <w:sz w:val="20"/>
              </w:rPr>
            </w:pPr>
            <w:r w:rsidRPr="00731739">
              <w:rPr>
                <w:sz w:val="20"/>
              </w:rPr>
              <w:t>Percentage</w:t>
            </w:r>
          </w:p>
        </w:tc>
      </w:tr>
      <w:tr w:rsidR="00620568" w:rsidRPr="00731739" w14:paraId="05959F72" w14:textId="60C13834" w:rsidTr="00A62E68">
        <w:trPr>
          <w:jc w:val="center"/>
        </w:trPr>
        <w:tc>
          <w:tcPr>
            <w:tcW w:w="2830" w:type="dxa"/>
          </w:tcPr>
          <w:p w14:paraId="119C395E" w14:textId="0AB3E866" w:rsidR="00620568" w:rsidRPr="00731739" w:rsidRDefault="00620568" w:rsidP="0027226D">
            <w:pPr>
              <w:spacing w:after="0"/>
              <w:rPr>
                <w:sz w:val="20"/>
              </w:rPr>
            </w:pPr>
            <w:r w:rsidRPr="00731739">
              <w:rPr>
                <w:sz w:val="20"/>
              </w:rPr>
              <w:t>Probability of hit for</w:t>
            </w:r>
            <w:r w:rsidR="008075F6">
              <w:rPr>
                <w:sz w:val="20"/>
              </w:rPr>
              <w:t xml:space="preserve"> a</w:t>
            </w:r>
            <w:r w:rsidRPr="00731739">
              <w:rPr>
                <w:sz w:val="20"/>
              </w:rPr>
              <w:t xml:space="preserve"> missile launch range between 1 and 4 km</w:t>
            </w:r>
          </w:p>
        </w:tc>
        <w:tc>
          <w:tcPr>
            <w:tcW w:w="2127" w:type="dxa"/>
          </w:tcPr>
          <w:p w14:paraId="2033FDA0" w14:textId="6F5592FF" w:rsidR="00620568" w:rsidRPr="00731739" w:rsidRDefault="00477BFE" w:rsidP="0027226D">
            <w:pPr>
              <w:spacing w:after="0"/>
              <w:rPr>
                <w:sz w:val="20"/>
              </w:rPr>
            </w:pPr>
            <w:r>
              <w:rPr>
                <w:sz w:val="20"/>
              </w:rPr>
              <w:t>0</w:t>
            </w:r>
          </w:p>
        </w:tc>
        <w:tc>
          <w:tcPr>
            <w:tcW w:w="1701" w:type="dxa"/>
          </w:tcPr>
          <w:p w14:paraId="6F960545" w14:textId="15CDE268" w:rsidR="00620568" w:rsidRPr="00731739" w:rsidRDefault="00620568" w:rsidP="0027226D">
            <w:pPr>
              <w:spacing w:after="0"/>
              <w:rPr>
                <w:sz w:val="20"/>
              </w:rPr>
            </w:pPr>
            <w:r w:rsidRPr="00731739">
              <w:rPr>
                <w:sz w:val="20"/>
              </w:rPr>
              <w:t>Percentage</w:t>
            </w:r>
          </w:p>
        </w:tc>
      </w:tr>
      <w:tr w:rsidR="00620568" w:rsidRPr="00731739" w14:paraId="7D6F7DF6" w14:textId="3BA9FA5E" w:rsidTr="00A62E68">
        <w:trPr>
          <w:jc w:val="center"/>
        </w:trPr>
        <w:tc>
          <w:tcPr>
            <w:tcW w:w="2830" w:type="dxa"/>
          </w:tcPr>
          <w:p w14:paraId="5812945B" w14:textId="6F1A119C" w:rsidR="00620568" w:rsidRPr="00731739" w:rsidRDefault="00620568" w:rsidP="0027226D">
            <w:pPr>
              <w:spacing w:after="0"/>
              <w:rPr>
                <w:sz w:val="20"/>
              </w:rPr>
            </w:pPr>
            <w:r w:rsidRPr="00731739">
              <w:rPr>
                <w:sz w:val="20"/>
              </w:rPr>
              <w:t>Probability of hit for</w:t>
            </w:r>
            <w:r w:rsidR="008075F6">
              <w:rPr>
                <w:sz w:val="20"/>
              </w:rPr>
              <w:t xml:space="preserve"> a</w:t>
            </w:r>
            <w:r w:rsidRPr="00731739">
              <w:rPr>
                <w:sz w:val="20"/>
              </w:rPr>
              <w:t xml:space="preserve"> missile launch range less than 1 km</w:t>
            </w:r>
          </w:p>
        </w:tc>
        <w:tc>
          <w:tcPr>
            <w:tcW w:w="2127" w:type="dxa"/>
          </w:tcPr>
          <w:p w14:paraId="2DDC7489" w14:textId="1B1031ED" w:rsidR="00620568" w:rsidRPr="00731739" w:rsidRDefault="00477BFE" w:rsidP="0027226D">
            <w:pPr>
              <w:spacing w:after="0"/>
              <w:rPr>
                <w:sz w:val="20"/>
              </w:rPr>
            </w:pPr>
            <w:r>
              <w:rPr>
                <w:sz w:val="20"/>
              </w:rPr>
              <w:t>0</w:t>
            </w:r>
          </w:p>
        </w:tc>
        <w:tc>
          <w:tcPr>
            <w:tcW w:w="1701" w:type="dxa"/>
          </w:tcPr>
          <w:p w14:paraId="02F6C870" w14:textId="0C68247B" w:rsidR="00620568" w:rsidRPr="00731739" w:rsidRDefault="00620568" w:rsidP="0027226D">
            <w:pPr>
              <w:spacing w:after="0"/>
              <w:rPr>
                <w:sz w:val="20"/>
              </w:rPr>
            </w:pPr>
            <w:r w:rsidRPr="00731739">
              <w:rPr>
                <w:sz w:val="20"/>
              </w:rPr>
              <w:t>Percentage</w:t>
            </w:r>
          </w:p>
        </w:tc>
      </w:tr>
    </w:tbl>
    <w:p w14:paraId="57101C40" w14:textId="7CBE9E1B" w:rsidR="00F83A48" w:rsidRDefault="00F83A48" w:rsidP="0019457C"/>
    <w:p w14:paraId="068A6C83" w14:textId="77777777" w:rsidR="006970EE" w:rsidRDefault="006970EE" w:rsidP="0019457C">
      <w:pPr>
        <w:keepNext/>
        <w:jc w:val="center"/>
      </w:pPr>
      <w:r>
        <w:rPr>
          <w:noProof/>
          <w:snapToGrid/>
        </w:rPr>
        <w:drawing>
          <wp:inline distT="0" distB="0" distL="0" distR="0" wp14:anchorId="2C32DB33" wp14:editId="558EC21F">
            <wp:extent cx="3148652" cy="3076665"/>
            <wp:effectExtent l="38100" t="38100" r="90170" b="857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79442" cy="3106751"/>
                    </a:xfrm>
                    <a:prstGeom prst="rect">
                      <a:avLst/>
                    </a:prstGeom>
                    <a:effectLst>
                      <a:outerShdw blurRad="50800" dist="38100" dir="2700000" algn="tl" rotWithShape="0">
                        <a:prstClr val="black">
                          <a:alpha val="40000"/>
                        </a:prstClr>
                      </a:outerShdw>
                    </a:effectLst>
                  </pic:spPr>
                </pic:pic>
              </a:graphicData>
            </a:graphic>
          </wp:inline>
        </w:drawing>
      </w:r>
    </w:p>
    <w:p w14:paraId="07719A23" w14:textId="5A9DA270" w:rsidR="006970EE" w:rsidRDefault="006970EE" w:rsidP="00745A8E">
      <w:pPr>
        <w:pStyle w:val="Caption"/>
      </w:pPr>
      <w:bookmarkStart w:id="18" w:name="_Ref59006384"/>
      <w:r>
        <w:t xml:space="preserve">Figure </w:t>
      </w:r>
      <w:r>
        <w:fldChar w:fldCharType="begin"/>
      </w:r>
      <w:r>
        <w:instrText xml:space="preserve"> SEQ Figure \* ARABIC </w:instrText>
      </w:r>
      <w:r>
        <w:fldChar w:fldCharType="separate"/>
      </w:r>
      <w:r w:rsidR="00083488">
        <w:rPr>
          <w:noProof/>
        </w:rPr>
        <w:t>15</w:t>
      </w:r>
      <w:r>
        <w:fldChar w:fldCharType="end"/>
      </w:r>
      <w:bookmarkEnd w:id="18"/>
      <w:r>
        <w:t xml:space="preserve">: </w:t>
      </w:r>
      <w:r w:rsidR="00DF6FDE">
        <w:t>Engagement</w:t>
      </w:r>
      <w:r>
        <w:t xml:space="preserve"> </w:t>
      </w:r>
      <w:r w:rsidRPr="00745A8E">
        <w:t>scenario</w:t>
      </w:r>
      <w:r>
        <w:t xml:space="preserve"> setup</w:t>
      </w:r>
      <w:r w:rsidR="00DB7134">
        <w:t>.</w:t>
      </w:r>
    </w:p>
    <w:p w14:paraId="639EBBD6" w14:textId="2EFAEC1A" w:rsidR="008857F4" w:rsidRDefault="008857F4" w:rsidP="0019457C">
      <w:pPr>
        <w:pStyle w:val="Heading2"/>
      </w:pPr>
      <w:r>
        <w:lastRenderedPageBreak/>
        <w:t>STK</w:t>
      </w:r>
      <w:r w:rsidR="0006136F">
        <w:t xml:space="preserve"> Results</w:t>
      </w:r>
    </w:p>
    <w:p w14:paraId="6EA18AC7" w14:textId="32F201FF" w:rsidR="007F6554" w:rsidRDefault="00F61B8D" w:rsidP="006574A6">
      <w:r>
        <w:t xml:space="preserve">After </w:t>
      </w:r>
      <w:r w:rsidR="00D71B95">
        <w:t>running</w:t>
      </w:r>
      <w:r>
        <w:t xml:space="preserve"> the</w:t>
      </w:r>
      <w:r w:rsidR="00281811">
        <w:t xml:space="preserve"> simulation for the</w:t>
      </w:r>
      <w:r>
        <w:t xml:space="preserve"> </w:t>
      </w:r>
      <w:r w:rsidR="00281811">
        <w:t xml:space="preserve">selected engagement </w:t>
      </w:r>
      <w:r>
        <w:t xml:space="preserve">scenario with Cadmium, the converter application was used to convert the Cadmium simulation results into </w:t>
      </w:r>
      <w:r w:rsidR="00281811">
        <w:t>STK Connect commands</w:t>
      </w:r>
      <w:r>
        <w:t xml:space="preserve">. With STK running, the </w:t>
      </w:r>
      <w:r w:rsidR="00BD6338">
        <w:t>AgIPCExp</w:t>
      </w:r>
      <w:r>
        <w:t xml:space="preserve"> application was then used to execute the Connect commands stored in </w:t>
      </w:r>
      <w:r w:rsidR="0045240F">
        <w:t>the</w:t>
      </w:r>
      <w:r>
        <w:t xml:space="preserve"> text file.</w:t>
      </w:r>
      <w:r w:rsidR="00281811">
        <w:t xml:space="preserve"> The resulting STK scenario is shown</w:t>
      </w:r>
      <w:r>
        <w:t xml:space="preserve"> </w:t>
      </w:r>
      <w:r w:rsidR="0045240F">
        <w:t xml:space="preserve">in </w:t>
      </w:r>
      <w:r w:rsidR="003B7222">
        <w:fldChar w:fldCharType="begin"/>
      </w:r>
      <w:r w:rsidR="003B7222">
        <w:instrText xml:space="preserve"> REF _Ref59006408 \h </w:instrText>
      </w:r>
      <w:r w:rsidR="003B7222">
        <w:fldChar w:fldCharType="separate"/>
      </w:r>
      <w:r w:rsidR="00083488">
        <w:t xml:space="preserve">Figure </w:t>
      </w:r>
      <w:r w:rsidR="00083488">
        <w:rPr>
          <w:noProof/>
        </w:rPr>
        <w:t>16</w:t>
      </w:r>
      <w:r w:rsidR="003B7222">
        <w:fldChar w:fldCharType="end"/>
      </w:r>
      <w:r w:rsidR="00281811">
        <w:t xml:space="preserve">. </w:t>
      </w:r>
      <w:r w:rsidR="00385749">
        <w:t xml:space="preserve">Box 1 </w:t>
      </w:r>
      <w:r w:rsidR="00CC54F7">
        <w:t>lists</w:t>
      </w:r>
      <w:r w:rsidR="00385749">
        <w:t xml:space="preserve"> all expected STK </w:t>
      </w:r>
      <w:r w:rsidR="00CC54F7">
        <w:t>o</w:t>
      </w:r>
      <w:r w:rsidR="00385749">
        <w:t xml:space="preserve">bjects and </w:t>
      </w:r>
      <w:r w:rsidR="00CC54F7">
        <w:t>a</w:t>
      </w:r>
      <w:r w:rsidR="00385749">
        <w:t xml:space="preserve">ttached </w:t>
      </w:r>
      <w:r w:rsidR="00CC54F7">
        <w:t>o</w:t>
      </w:r>
      <w:r w:rsidR="00385749">
        <w:t>bjects</w:t>
      </w:r>
      <w:r w:rsidR="004B43E7">
        <w:t>,</w:t>
      </w:r>
      <w:r w:rsidR="00385749">
        <w:t xml:space="preserve"> as described </w:t>
      </w:r>
      <w:r w:rsidR="0099245E">
        <w:t>in</w:t>
      </w:r>
      <w:r w:rsidR="00385749">
        <w:t xml:space="preserve"> </w:t>
      </w:r>
      <w:r w:rsidR="003B7222">
        <w:fldChar w:fldCharType="begin"/>
      </w:r>
      <w:r w:rsidR="003B7222">
        <w:instrText xml:space="preserve"> REF _Ref59006282 \h </w:instrText>
      </w:r>
      <w:r w:rsidR="003B7222">
        <w:fldChar w:fldCharType="separate"/>
      </w:r>
      <w:r w:rsidR="00083488">
        <w:t xml:space="preserve">Table </w:t>
      </w:r>
      <w:r w:rsidR="00083488">
        <w:rPr>
          <w:noProof/>
        </w:rPr>
        <w:t>1</w:t>
      </w:r>
      <w:r w:rsidR="003B7222">
        <w:fldChar w:fldCharType="end"/>
      </w:r>
      <w:r w:rsidR="00385749">
        <w:t>.</w:t>
      </w:r>
      <w:r w:rsidR="00E54800">
        <w:t xml:space="preserve"> </w:t>
      </w:r>
      <w:r w:rsidR="008030E1">
        <w:t xml:space="preserve">Box 2 and Box 3 are the default </w:t>
      </w:r>
      <w:r w:rsidR="00B20377">
        <w:t>2D and 3D graphic windows where the user can move around the scenario either by zooming directly to a scenario object or using the mouse controls to zoom and pan around the graphic windows. The timeline view</w:t>
      </w:r>
      <w:r>
        <w:t xml:space="preserve"> </w:t>
      </w:r>
      <w:r w:rsidR="008030E1">
        <w:t>in</w:t>
      </w:r>
      <w:r w:rsidR="00B20377">
        <w:t xml:space="preserve"> Box 4 displays the access times </w:t>
      </w:r>
      <w:r w:rsidR="008045D8">
        <w:t>for</w:t>
      </w:r>
      <w:r w:rsidR="00B20377">
        <w:t xml:space="preserve"> each </w:t>
      </w:r>
      <w:r w:rsidR="00933763">
        <w:t>coupling defined in the DEVS model</w:t>
      </w:r>
      <w:r w:rsidR="00B20377">
        <w:t>.</w:t>
      </w:r>
    </w:p>
    <w:p w14:paraId="79BE42F7" w14:textId="77777777" w:rsidR="00E517C9" w:rsidRDefault="00E517C9" w:rsidP="006574A6"/>
    <w:p w14:paraId="7FA7771D" w14:textId="77777777" w:rsidR="00E517C9" w:rsidRDefault="00E517C9" w:rsidP="00E517C9">
      <w:pPr>
        <w:keepNext/>
      </w:pPr>
      <w:r>
        <w:rPr>
          <w:noProof/>
          <w:snapToGrid/>
        </w:rPr>
        <w:drawing>
          <wp:inline distT="0" distB="0" distL="0" distR="0" wp14:anchorId="28C3D815" wp14:editId="247A10E8">
            <wp:extent cx="5932796" cy="4680316"/>
            <wp:effectExtent l="38100" t="38100" r="87630" b="1016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89640" cy="4725160"/>
                    </a:xfrm>
                    <a:prstGeom prst="rect">
                      <a:avLst/>
                    </a:prstGeom>
                    <a:effectLst>
                      <a:outerShdw blurRad="50800" dist="38100" dir="2700000" algn="tl" rotWithShape="0">
                        <a:prstClr val="black">
                          <a:alpha val="40000"/>
                        </a:prstClr>
                      </a:outerShdw>
                    </a:effectLst>
                  </pic:spPr>
                </pic:pic>
              </a:graphicData>
            </a:graphic>
          </wp:inline>
        </w:drawing>
      </w:r>
    </w:p>
    <w:p w14:paraId="56918C65" w14:textId="0306F306" w:rsidR="00E517C9" w:rsidRDefault="00E517C9" w:rsidP="00E517C9">
      <w:pPr>
        <w:pStyle w:val="Caption"/>
      </w:pPr>
      <w:bookmarkStart w:id="19" w:name="_Ref59006408"/>
      <w:r>
        <w:t xml:space="preserve">Figure </w:t>
      </w:r>
      <w:r>
        <w:fldChar w:fldCharType="begin"/>
      </w:r>
      <w:r>
        <w:instrText xml:space="preserve"> SEQ Figure \* ARABIC </w:instrText>
      </w:r>
      <w:r>
        <w:fldChar w:fldCharType="separate"/>
      </w:r>
      <w:r w:rsidR="00083488">
        <w:rPr>
          <w:noProof/>
        </w:rPr>
        <w:t>16</w:t>
      </w:r>
      <w:r>
        <w:fldChar w:fldCharType="end"/>
      </w:r>
      <w:bookmarkEnd w:id="19"/>
      <w:r>
        <w:t xml:space="preserve">: Generated </w:t>
      </w:r>
      <w:r w:rsidRPr="00745A8E">
        <w:t>STK</w:t>
      </w:r>
      <w:r>
        <w:t xml:space="preserve"> scenario.</w:t>
      </w:r>
    </w:p>
    <w:p w14:paraId="38B7CD63" w14:textId="71CCD4EA" w:rsidR="00B76DDE" w:rsidRDefault="00B76DDE" w:rsidP="00B76DDE">
      <w:r>
        <w:fldChar w:fldCharType="begin"/>
      </w:r>
      <w:r>
        <w:instrText xml:space="preserve"> REF _Ref59021447 \h </w:instrText>
      </w:r>
      <w:r>
        <w:fldChar w:fldCharType="separate"/>
      </w:r>
      <w:r w:rsidR="00083488">
        <w:t xml:space="preserve">Figure </w:t>
      </w:r>
      <w:r w:rsidR="00083488">
        <w:rPr>
          <w:noProof/>
        </w:rPr>
        <w:t>17</w:t>
      </w:r>
      <w:r>
        <w:fldChar w:fldCharType="end"/>
      </w:r>
      <w:r>
        <w:t xml:space="preserve"> and </w:t>
      </w:r>
      <w:r>
        <w:fldChar w:fldCharType="begin"/>
      </w:r>
      <w:r>
        <w:instrText xml:space="preserve"> REF _Ref59021449 \h </w:instrText>
      </w:r>
      <w:r>
        <w:fldChar w:fldCharType="separate"/>
      </w:r>
      <w:r w:rsidR="00083488" w:rsidRPr="00745A8E">
        <w:t>Figure</w:t>
      </w:r>
      <w:r w:rsidR="00083488">
        <w:t xml:space="preserve"> </w:t>
      </w:r>
      <w:r w:rsidR="00083488">
        <w:rPr>
          <w:noProof/>
        </w:rPr>
        <w:t>18</w:t>
      </w:r>
      <w:r>
        <w:fldChar w:fldCharType="end"/>
      </w:r>
      <w:r>
        <w:t xml:space="preserve"> are snapshots of the STK 2D and 3D graphic windows at simulation time </w:t>
      </w:r>
      <w:r w:rsidRPr="006361D0">
        <w:t>00:0</w:t>
      </w:r>
      <w:r>
        <w:t>6</w:t>
      </w:r>
      <w:r w:rsidRPr="006361D0">
        <w:t>:</w:t>
      </w:r>
      <w:r>
        <w:t xml:space="preserve">25. At this simulation time, the aircraft is within the radar's detection range but still outside the missile range. In addition to the timeline view, DEVS outputs are also displayed in the 2D and 3D graphic windows by lines between STK objects. The colour of the lines corresponds to the STK object from which the DEVS output is generated. For example, in </w:t>
      </w:r>
      <w:r>
        <w:fldChar w:fldCharType="begin"/>
      </w:r>
      <w:r>
        <w:instrText xml:space="preserve"> REF _Ref59021447 \h </w:instrText>
      </w:r>
      <w:r>
        <w:fldChar w:fldCharType="separate"/>
      </w:r>
      <w:r w:rsidR="00083488">
        <w:t xml:space="preserve">Figure </w:t>
      </w:r>
      <w:r w:rsidR="00083488">
        <w:rPr>
          <w:noProof/>
        </w:rPr>
        <w:t>17</w:t>
      </w:r>
      <w:r>
        <w:fldChar w:fldCharType="end"/>
      </w:r>
      <w:r>
        <w:t xml:space="preserve"> and </w:t>
      </w:r>
      <w:r>
        <w:fldChar w:fldCharType="begin"/>
      </w:r>
      <w:r>
        <w:instrText xml:space="preserve"> REF _Ref59021449 \h </w:instrText>
      </w:r>
      <w:r>
        <w:fldChar w:fldCharType="separate"/>
      </w:r>
      <w:r w:rsidR="00083488" w:rsidRPr="00745A8E">
        <w:t>Figure</w:t>
      </w:r>
      <w:r w:rsidR="00083488">
        <w:t xml:space="preserve"> </w:t>
      </w:r>
      <w:r w:rsidR="00083488">
        <w:rPr>
          <w:noProof/>
        </w:rPr>
        <w:t>18</w:t>
      </w:r>
      <w:r>
        <w:fldChar w:fldCharType="end"/>
      </w:r>
      <w:r>
        <w:t>, we observe a red line between the radar and the C2 objects. This line represents a radar output indicating that the aircraft is within the radar's detection range. The blue, yellow, and pink lines represent the gunners' outputs, providing a status to the C2 atomic model. We can also observe along the aircraft's flight path</w:t>
      </w:r>
      <w:r w:rsidR="005D2F50">
        <w:t>,</w:t>
      </w:r>
      <w:r>
        <w:t xml:space="preserve"> in the 2D graphic window</w:t>
      </w:r>
      <w:r w:rsidR="005D2F50">
        <w:t>,</w:t>
      </w:r>
      <w:r>
        <w:t xml:space="preserve"> some coloured dashes </w:t>
      </w:r>
      <w:r>
        <w:lastRenderedPageBreak/>
        <w:t>representing access time between the missiles and the aircraft. During these times, the missile atomic model instances outputted a missile status (i.e., miss) to the aircraft as designed in the DEVS model.</w:t>
      </w:r>
    </w:p>
    <w:p w14:paraId="1B113242" w14:textId="77777777" w:rsidR="00745A8E" w:rsidRDefault="00745A8E" w:rsidP="0019457C"/>
    <w:p w14:paraId="3FA307DD" w14:textId="52F1DC00" w:rsidR="006361D0" w:rsidRDefault="00D95D6E" w:rsidP="0019457C">
      <w:pPr>
        <w:keepNext/>
        <w:jc w:val="center"/>
      </w:pPr>
      <w:r>
        <w:rPr>
          <w:noProof/>
          <w:snapToGrid/>
        </w:rPr>
        <w:drawing>
          <wp:inline distT="0" distB="0" distL="0" distR="0" wp14:anchorId="2391D43A" wp14:editId="55CA8122">
            <wp:extent cx="5580000" cy="3452400"/>
            <wp:effectExtent l="38100" t="38100" r="97155" b="914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000" cy="3452400"/>
                    </a:xfrm>
                    <a:prstGeom prst="rect">
                      <a:avLst/>
                    </a:prstGeom>
                    <a:effectLst>
                      <a:outerShdw blurRad="50800" dist="38100" dir="2700000" algn="tl" rotWithShape="0">
                        <a:prstClr val="black">
                          <a:alpha val="40000"/>
                        </a:prstClr>
                      </a:outerShdw>
                    </a:effectLst>
                  </pic:spPr>
                </pic:pic>
              </a:graphicData>
            </a:graphic>
          </wp:inline>
        </w:drawing>
      </w:r>
    </w:p>
    <w:p w14:paraId="59DE633F" w14:textId="3AAB6E91" w:rsidR="006361D0" w:rsidRPr="006361D0" w:rsidRDefault="006361D0" w:rsidP="00745A8E">
      <w:pPr>
        <w:pStyle w:val="Caption"/>
      </w:pPr>
      <w:bookmarkStart w:id="20" w:name="_Ref59021447"/>
      <w:r>
        <w:t xml:space="preserve">Figure </w:t>
      </w:r>
      <w:r>
        <w:fldChar w:fldCharType="begin"/>
      </w:r>
      <w:r>
        <w:instrText xml:space="preserve"> SEQ Figure \* ARABIC </w:instrText>
      </w:r>
      <w:r>
        <w:fldChar w:fldCharType="separate"/>
      </w:r>
      <w:r w:rsidR="00083488">
        <w:rPr>
          <w:noProof/>
        </w:rPr>
        <w:t>17</w:t>
      </w:r>
      <w:r>
        <w:fldChar w:fldCharType="end"/>
      </w:r>
      <w:bookmarkEnd w:id="20"/>
      <w:r>
        <w:t>:</w:t>
      </w:r>
      <w:r w:rsidR="004637D5">
        <w:t xml:space="preserve"> STK 2D graphic window at s</w:t>
      </w:r>
      <w:r>
        <w:t xml:space="preserve">imulation </w:t>
      </w:r>
      <w:r w:rsidRPr="00745A8E">
        <w:t>time</w:t>
      </w:r>
      <w:r>
        <w:t xml:space="preserve"> </w:t>
      </w:r>
      <w:r w:rsidRPr="006361D0">
        <w:t>00:0</w:t>
      </w:r>
      <w:r w:rsidR="009C6EE0">
        <w:t>6</w:t>
      </w:r>
      <w:r w:rsidRPr="006361D0">
        <w:t>:</w:t>
      </w:r>
      <w:r w:rsidR="005E5DE5">
        <w:t>25</w:t>
      </w:r>
      <w:r w:rsidR="00DB7134">
        <w:t>.</w:t>
      </w:r>
    </w:p>
    <w:p w14:paraId="618147B5" w14:textId="6D749F80" w:rsidR="006361D0" w:rsidRDefault="00D95D6E" w:rsidP="0019457C">
      <w:pPr>
        <w:keepNext/>
        <w:jc w:val="center"/>
      </w:pPr>
      <w:r>
        <w:rPr>
          <w:noProof/>
          <w:snapToGrid/>
        </w:rPr>
        <w:drawing>
          <wp:inline distT="0" distB="0" distL="0" distR="0" wp14:anchorId="2E17D24F" wp14:editId="06FEA341">
            <wp:extent cx="5580000" cy="3452400"/>
            <wp:effectExtent l="38100" t="38100" r="97155" b="914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000" cy="3452400"/>
                    </a:xfrm>
                    <a:prstGeom prst="rect">
                      <a:avLst/>
                    </a:prstGeom>
                    <a:effectLst>
                      <a:outerShdw blurRad="50800" dist="38100" dir="2700000" algn="tl" rotWithShape="0">
                        <a:prstClr val="black">
                          <a:alpha val="40000"/>
                        </a:prstClr>
                      </a:outerShdw>
                    </a:effectLst>
                  </pic:spPr>
                </pic:pic>
              </a:graphicData>
            </a:graphic>
          </wp:inline>
        </w:drawing>
      </w:r>
    </w:p>
    <w:p w14:paraId="4C0263A3" w14:textId="66AAAC41" w:rsidR="00776FC9" w:rsidRDefault="006361D0" w:rsidP="00745A8E">
      <w:pPr>
        <w:pStyle w:val="Caption"/>
      </w:pPr>
      <w:bookmarkStart w:id="21" w:name="_Ref59021449"/>
      <w:r w:rsidRPr="00745A8E">
        <w:t>Figure</w:t>
      </w:r>
      <w:r>
        <w:t xml:space="preserve"> </w:t>
      </w:r>
      <w:r>
        <w:fldChar w:fldCharType="begin"/>
      </w:r>
      <w:r>
        <w:instrText xml:space="preserve"> SEQ Figure \* ARABIC </w:instrText>
      </w:r>
      <w:r>
        <w:fldChar w:fldCharType="separate"/>
      </w:r>
      <w:r w:rsidR="00083488">
        <w:rPr>
          <w:noProof/>
        </w:rPr>
        <w:t>18</w:t>
      </w:r>
      <w:r>
        <w:fldChar w:fldCharType="end"/>
      </w:r>
      <w:bookmarkEnd w:id="21"/>
      <w:r>
        <w:t>:</w:t>
      </w:r>
      <w:r w:rsidR="004637D5">
        <w:t xml:space="preserve"> STK 3D graphic window at simulation </w:t>
      </w:r>
      <w:r w:rsidR="004637D5" w:rsidRPr="00745A8E">
        <w:t>time</w:t>
      </w:r>
      <w:r w:rsidR="004637D5">
        <w:t xml:space="preserve"> </w:t>
      </w:r>
      <w:r w:rsidR="004637D5" w:rsidRPr="006361D0">
        <w:t>00:0</w:t>
      </w:r>
      <w:r w:rsidR="009C6EE0">
        <w:t>6</w:t>
      </w:r>
      <w:r w:rsidR="004637D5" w:rsidRPr="006361D0">
        <w:t>:</w:t>
      </w:r>
      <w:r w:rsidR="005E5DE5">
        <w:t>25</w:t>
      </w:r>
      <w:r w:rsidR="004637D5">
        <w:t>.</w:t>
      </w:r>
    </w:p>
    <w:p w14:paraId="52EADBE8" w14:textId="77777777" w:rsidR="00F412C5" w:rsidRDefault="00F412C5" w:rsidP="00F412C5">
      <w:r>
        <w:lastRenderedPageBreak/>
        <w:t>Once AgIPCExp has finished loading data into the STK scenario, the user can make a few adjustments to ensure proper visualization of the DEVS outputs. The user should consider removing the terrain elevation data in the scenario settings to properly visualize the lines between objects in the 3D graphic window. The user can also adjust any 2D and 3D graphic parameters, such as the objects' colour, to improve the visualization. All these desired adjustments made to the STK scenario can likely be generated automatically by adding Connect commands to the text file generated by the converter application. The Connect library has an extensive list of commands that control an object's 2D and 3D graphic properties.</w:t>
      </w:r>
    </w:p>
    <w:p w14:paraId="17033152" w14:textId="77777777" w:rsidR="00F412C5" w:rsidRDefault="00F412C5" w:rsidP="00F412C5">
      <w:r w:rsidRPr="00341C2A">
        <w:t xml:space="preserve">Overall, the resulting STK scenario shows a promising way </w:t>
      </w:r>
      <w:r>
        <w:t>to</w:t>
      </w:r>
      <w:r w:rsidRPr="00341C2A">
        <w:t xml:space="preserve"> visuali</w:t>
      </w:r>
      <w:r>
        <w:t>ze</w:t>
      </w:r>
      <w:r w:rsidRPr="00341C2A">
        <w:t xml:space="preserve"> DEVS outputs</w:t>
      </w:r>
      <w:r>
        <w:t xml:space="preserve"> for complex systems</w:t>
      </w:r>
      <w:r w:rsidRPr="00341C2A">
        <w:t xml:space="preserve">. During the DEVS model's development and testing, </w:t>
      </w:r>
      <w:r>
        <w:t xml:space="preserve">the </w:t>
      </w:r>
      <w:r w:rsidRPr="00341C2A">
        <w:t>STK</w:t>
      </w:r>
      <w:r>
        <w:t xml:space="preserve"> timeline view</w:t>
      </w:r>
      <w:r w:rsidRPr="00341C2A">
        <w:t xml:space="preserve"> was </w:t>
      </w:r>
      <w:r>
        <w:t xml:space="preserve">found </w:t>
      </w:r>
      <w:r w:rsidRPr="00341C2A">
        <w:t>particularly efficient at rapidly highlighting errors in the model's behaviour</w:t>
      </w:r>
      <w:r>
        <w:t>.</w:t>
      </w:r>
    </w:p>
    <w:p w14:paraId="23AB5863" w14:textId="765D43AC" w:rsidR="00C93E89" w:rsidRDefault="007861B9" w:rsidP="0019457C">
      <w:pPr>
        <w:pStyle w:val="Heading1"/>
      </w:pPr>
      <w:r>
        <w:t>CONCLUSIONS</w:t>
      </w:r>
      <w:r w:rsidR="00BA73C6">
        <w:t xml:space="preserve"> AND FUTURE WORK</w:t>
      </w:r>
    </w:p>
    <w:p w14:paraId="1B571EAC" w14:textId="7DBDE245" w:rsidR="008774F9" w:rsidRDefault="001B0827" w:rsidP="006574A6">
      <w:r>
        <w:t>This explorative study showed STK</w:t>
      </w:r>
      <w:r w:rsidR="00301561">
        <w:t xml:space="preserve">'s potential </w:t>
      </w:r>
      <w:r>
        <w:t xml:space="preserve">at visualizing Cadmium DEVS simulation results. With minimal </w:t>
      </w:r>
      <w:r w:rsidR="00E54800">
        <w:t>requirements</w:t>
      </w:r>
      <w:r>
        <w:t xml:space="preserve"> to the Cadmium output messages defined for each atomic model and a simple converter application, it is possible to </w:t>
      </w:r>
      <w:r w:rsidR="009D3C60">
        <w:t>build</w:t>
      </w:r>
      <w:r>
        <w:t xml:space="preserve"> a set of STK Connect commands to </w:t>
      </w:r>
      <w:r w:rsidR="004B43E7">
        <w:t>auto</w:t>
      </w:r>
      <w:r>
        <w:t>generate an STK scenario to visualize DEVS outputs.</w:t>
      </w:r>
      <w:r w:rsidR="008774F9">
        <w:t xml:space="preserve"> The STK 2D and 3D graphic windows and the timeline view provide user</w:t>
      </w:r>
      <w:r w:rsidR="004B43E7">
        <w:t>s with</w:t>
      </w:r>
      <w:r w:rsidR="008774F9">
        <w:t xml:space="preserve"> various ways to visualize DEVS outputs.</w:t>
      </w:r>
      <w:r w:rsidR="00B3145C">
        <w:t xml:space="preserve"> </w:t>
      </w:r>
      <w:r w:rsidR="00825172">
        <w:t>The use of STK proved to be useful in verifying that the model behaves as expected and gaining</w:t>
      </w:r>
      <w:r w:rsidR="00B3145C">
        <w:t xml:space="preserve"> insights </w:t>
      </w:r>
      <w:r w:rsidR="00301561">
        <w:t>into</w:t>
      </w:r>
      <w:r w:rsidR="00B3145C">
        <w:t xml:space="preserve"> the simulation results.</w:t>
      </w:r>
      <w:r>
        <w:t xml:space="preserve"> This proof of concept was demonstrated using a simplified air </w:t>
      </w:r>
      <w:r w:rsidR="0057765C">
        <w:t>defence</w:t>
      </w:r>
      <w:r>
        <w:t xml:space="preserve"> system scenario.</w:t>
      </w:r>
      <w:r w:rsidR="00B3145C">
        <w:t xml:space="preserve"> However, any complex systems using geographic locations modelled with DEVS could be visualized with STK. </w:t>
      </w:r>
      <w:r w:rsidR="008774F9">
        <w:t xml:space="preserve">From a </w:t>
      </w:r>
      <w:r w:rsidR="0057765C">
        <w:t>defence</w:t>
      </w:r>
      <w:r w:rsidR="008774F9">
        <w:t xml:space="preserve"> perspective, any military scenarios including air, sea, land, space and cyber assets</w:t>
      </w:r>
      <w:r w:rsidR="00152180">
        <w:t xml:space="preserve"> modelled using DEVS formalism</w:t>
      </w:r>
      <w:r w:rsidR="008774F9">
        <w:t xml:space="preserve"> could be </w:t>
      </w:r>
      <w:r w:rsidR="00152180">
        <w:t xml:space="preserve">visualized into </w:t>
      </w:r>
      <w:r w:rsidR="00152180" w:rsidRPr="009D3C60">
        <w:t>STK.</w:t>
      </w:r>
    </w:p>
    <w:p w14:paraId="6905D2AB" w14:textId="789E64C1" w:rsidR="00B77D6F" w:rsidRDefault="00B77D6F" w:rsidP="00B77D6F">
      <w:pPr>
        <w:rPr>
          <w:b/>
          <w:caps/>
        </w:rPr>
      </w:pPr>
      <w:r w:rsidRPr="00B77D6F">
        <w:t>Future work could inclu</w:t>
      </w:r>
      <w:r w:rsidRPr="00301561">
        <w:t>de further investigation o</w:t>
      </w:r>
      <w:r w:rsidR="004B43E7" w:rsidRPr="00301561">
        <w:t>f</w:t>
      </w:r>
      <w:r w:rsidR="00BA795A">
        <w:t xml:space="preserve"> </w:t>
      </w:r>
      <w:r w:rsidR="00BA795A" w:rsidRPr="00301561">
        <w:t>other means to communicate with STK</w:t>
      </w:r>
      <w:r w:rsidR="00BA795A">
        <w:t xml:space="preserve"> and other STK objects and features to represent </w:t>
      </w:r>
      <w:r w:rsidRPr="00301561">
        <w:t xml:space="preserve">DEVS </w:t>
      </w:r>
      <w:r w:rsidR="009D3C60" w:rsidRPr="00301561">
        <w:t>models</w:t>
      </w:r>
      <w:r w:rsidR="00AD26E8">
        <w:t>'</w:t>
      </w:r>
      <w:r w:rsidR="009D3C60" w:rsidRPr="00301561">
        <w:t xml:space="preserve"> elements</w:t>
      </w:r>
      <w:r w:rsidRPr="00301561">
        <w:t>. STK is</w:t>
      </w:r>
      <w:r w:rsidRPr="00B77D6F">
        <w:t xml:space="preserve"> an extensive software</w:t>
      </w:r>
      <w:r w:rsidR="004B43E7">
        <w:t>,</w:t>
      </w:r>
      <w:r w:rsidRPr="00B77D6F">
        <w:t xml:space="preserve"> and not all option</w:t>
      </w:r>
      <w:r w:rsidR="004B43E7">
        <w:t>s</w:t>
      </w:r>
      <w:r w:rsidRPr="00B77D6F">
        <w:t xml:space="preserve"> may have been considered.</w:t>
      </w:r>
      <w:r w:rsidR="00C427A7">
        <w:t xml:space="preserve"> Some other ways to connect with STK may provide </w:t>
      </w:r>
      <w:r w:rsidR="004F7390">
        <w:t>more efficient</w:t>
      </w:r>
      <w:r w:rsidR="00C427A7">
        <w:t xml:space="preserve"> processing.</w:t>
      </w:r>
      <w:r w:rsidRPr="00B77D6F">
        <w:t xml:space="preserve"> Other alternative</w:t>
      </w:r>
      <w:r w:rsidR="004B43E7">
        <w:t>s</w:t>
      </w:r>
      <w:r w:rsidRPr="00B77D6F">
        <w:t xml:space="preserve"> to STK, which does not require a license, could also be investigated to provide other options to visualize DEVS outputs</w:t>
      </w:r>
      <w:r w:rsidR="006A2F2C">
        <w:t xml:space="preserve"> similarly</w:t>
      </w:r>
      <w:r w:rsidRPr="00B77D6F">
        <w:t xml:space="preserve">. Another known software within the </w:t>
      </w:r>
      <w:r w:rsidR="0057765C">
        <w:t>defence</w:t>
      </w:r>
      <w:r w:rsidRPr="00B77D6F">
        <w:t xml:space="preserve"> community that may provide </w:t>
      </w:r>
      <w:r w:rsidR="004B43E7">
        <w:t xml:space="preserve">an </w:t>
      </w:r>
      <w:r w:rsidRPr="00B77D6F">
        <w:t>adequate 3D visualization software is SIMDIS. SIMDIS</w:t>
      </w:r>
      <w:r w:rsidR="004F5676">
        <w:t xml:space="preserve"> (SIMDIS 2020)</w:t>
      </w:r>
      <w:r w:rsidRPr="00B77D6F">
        <w:t xml:space="preserve"> is a 2D and 3D visualization and analysis tool developed by the United States Naval Research Laboratory</w:t>
      </w:r>
      <w:r w:rsidR="00D71B95">
        <w:t>.</w:t>
      </w:r>
    </w:p>
    <w:p w14:paraId="7523F402" w14:textId="65898D7D" w:rsidR="00903453" w:rsidRPr="00B95D5C" w:rsidRDefault="007861B9" w:rsidP="0019457C">
      <w:pPr>
        <w:pStyle w:val="Heading1"/>
        <w:numPr>
          <w:ilvl w:val="0"/>
          <w:numId w:val="0"/>
        </w:numPr>
      </w:pPr>
      <w:r>
        <w:t>REFERENCES</w:t>
      </w:r>
    </w:p>
    <w:p w14:paraId="1F4F2492" w14:textId="56337030" w:rsidR="004F5676" w:rsidRDefault="004F5676" w:rsidP="00A80AC4">
      <w:pPr>
        <w:ind w:left="360" w:hanging="360"/>
        <w:jc w:val="left"/>
      </w:pPr>
      <w:r>
        <w:t xml:space="preserve">Analytical Graphics Inc. 2020. </w:t>
      </w:r>
      <w:r w:rsidRPr="00444D9F">
        <w:t>"</w:t>
      </w:r>
      <w:r>
        <w:t>Systems Tool Kit (STK)</w:t>
      </w:r>
      <w:r w:rsidR="00013D41">
        <w:t>.</w:t>
      </w:r>
      <w:r w:rsidRPr="00444D9F">
        <w:t>"</w:t>
      </w:r>
      <w:r>
        <w:t xml:space="preserve"> Accessed Dec. 16, 2020.</w:t>
      </w:r>
      <w:r w:rsidR="00153348">
        <w:t xml:space="preserve"> </w:t>
      </w:r>
      <w:hyperlink r:id="rId24" w:history="1">
        <w:r w:rsidR="00153348" w:rsidRPr="002B7672">
          <w:rPr>
            <w:rStyle w:val="Hyperlink"/>
          </w:rPr>
          <w:t>https://www.agi.com/products/stk</w:t>
        </w:r>
      </w:hyperlink>
      <w:r w:rsidR="00153348">
        <w:t>.</w:t>
      </w:r>
    </w:p>
    <w:p w14:paraId="2CA2E6E3" w14:textId="0E63B97B" w:rsidR="00605557" w:rsidRDefault="00605557" w:rsidP="00A80AC4">
      <w:pPr>
        <w:ind w:left="360" w:hanging="360"/>
        <w:jc w:val="left"/>
      </w:pPr>
      <w:r>
        <w:t xml:space="preserve">Analytical Graphics Inc. 2020. </w:t>
      </w:r>
      <w:r w:rsidRPr="00444D9F">
        <w:t>"</w:t>
      </w:r>
      <w:r>
        <w:t>STK Level 1 and Level 2 Training Manual</w:t>
      </w:r>
      <w:r w:rsidR="00013D41">
        <w:t>.</w:t>
      </w:r>
      <w:r w:rsidRPr="00444D9F">
        <w:t>"</w:t>
      </w:r>
      <w:r>
        <w:t xml:space="preserve"> STK Version 12.1.</w:t>
      </w:r>
      <w:r w:rsidR="0087039F">
        <w:t xml:space="preserve"> </w:t>
      </w:r>
      <w:r w:rsidR="00153348">
        <w:t>Accessed Dec. 16, 2020.</w:t>
      </w:r>
      <w:r w:rsidR="0087039F">
        <w:t xml:space="preserve"> </w:t>
      </w:r>
      <w:hyperlink r:id="rId25" w:history="1">
        <w:r w:rsidR="00637F93" w:rsidRPr="002B7672">
          <w:rPr>
            <w:rStyle w:val="Hyperlink"/>
          </w:rPr>
          <w:t>https://help.agi.com/stk/LinkedDocuments/Printed%20Manual%20-%20Comprehensive.pdf</w:t>
        </w:r>
      </w:hyperlink>
      <w:r w:rsidR="00637F93">
        <w:t>.</w:t>
      </w:r>
    </w:p>
    <w:p w14:paraId="1A3F68C5" w14:textId="0740F423" w:rsidR="001D2EC5" w:rsidRDefault="00444D9F" w:rsidP="004B43E7">
      <w:pPr>
        <w:pStyle w:val="Appendices"/>
        <w:numPr>
          <w:ilvl w:val="0"/>
          <w:numId w:val="0"/>
        </w:numPr>
        <w:ind w:left="360" w:hanging="360"/>
        <w:rPr>
          <w:b w:val="0"/>
          <w:caps w:val="0"/>
        </w:rPr>
      </w:pPr>
      <w:r w:rsidRPr="00444D9F">
        <w:rPr>
          <w:b w:val="0"/>
          <w:caps w:val="0"/>
        </w:rPr>
        <w:t>Belloli</w:t>
      </w:r>
      <w:r w:rsidR="00C4627D">
        <w:rPr>
          <w:b w:val="0"/>
          <w:caps w:val="0"/>
        </w:rPr>
        <w:t>, L.,</w:t>
      </w:r>
      <w:r w:rsidRPr="00444D9F">
        <w:rPr>
          <w:b w:val="0"/>
          <w:caps w:val="0"/>
        </w:rPr>
        <w:t xml:space="preserve"> D. </w:t>
      </w:r>
      <w:proofErr w:type="spellStart"/>
      <w:r w:rsidRPr="00444D9F">
        <w:rPr>
          <w:b w:val="0"/>
          <w:caps w:val="0"/>
        </w:rPr>
        <w:t>Vicino</w:t>
      </w:r>
      <w:proofErr w:type="spellEnd"/>
      <w:r w:rsidRPr="00444D9F">
        <w:rPr>
          <w:b w:val="0"/>
          <w:caps w:val="0"/>
        </w:rPr>
        <w:t xml:space="preserve">, C. Ruiz-Martin and G. </w:t>
      </w:r>
      <w:proofErr w:type="spellStart"/>
      <w:r w:rsidRPr="00444D9F">
        <w:rPr>
          <w:b w:val="0"/>
          <w:caps w:val="0"/>
        </w:rPr>
        <w:t>Wainer</w:t>
      </w:r>
      <w:proofErr w:type="spellEnd"/>
      <w:r w:rsidR="0097106F">
        <w:rPr>
          <w:b w:val="0"/>
          <w:caps w:val="0"/>
        </w:rPr>
        <w:t>. 2019.</w:t>
      </w:r>
      <w:r w:rsidRPr="00444D9F">
        <w:rPr>
          <w:b w:val="0"/>
          <w:caps w:val="0"/>
        </w:rPr>
        <w:t xml:space="preserve"> "Building Devs Models with the Cadmium Tool</w:t>
      </w:r>
      <w:r w:rsidR="00013D41">
        <w:rPr>
          <w:b w:val="0"/>
          <w:caps w:val="0"/>
        </w:rPr>
        <w:t>.</w:t>
      </w:r>
      <w:r w:rsidRPr="00444D9F">
        <w:rPr>
          <w:b w:val="0"/>
          <w:caps w:val="0"/>
        </w:rPr>
        <w:t>"</w:t>
      </w:r>
      <w:r w:rsidR="00605557">
        <w:rPr>
          <w:b w:val="0"/>
          <w:caps w:val="0"/>
        </w:rPr>
        <w:t xml:space="preserve"> In </w:t>
      </w:r>
      <w:r w:rsidRPr="00605557">
        <w:rPr>
          <w:b w:val="0"/>
          <w:i/>
          <w:iCs/>
          <w:caps w:val="0"/>
        </w:rPr>
        <w:t xml:space="preserve">2019 </w:t>
      </w:r>
      <w:proofErr w:type="gramStart"/>
      <w:r w:rsidRPr="00605557">
        <w:rPr>
          <w:b w:val="0"/>
          <w:i/>
          <w:iCs/>
          <w:caps w:val="0"/>
        </w:rPr>
        <w:t>Winter</w:t>
      </w:r>
      <w:proofErr w:type="gramEnd"/>
      <w:r w:rsidRPr="00605557">
        <w:rPr>
          <w:b w:val="0"/>
          <w:i/>
          <w:iCs/>
          <w:caps w:val="0"/>
        </w:rPr>
        <w:t xml:space="preserve"> Simulation Conference (WSC)</w:t>
      </w:r>
      <w:r w:rsidRPr="00444D9F">
        <w:rPr>
          <w:b w:val="0"/>
          <w:caps w:val="0"/>
        </w:rPr>
        <w:t>, National Harbor, MD, USA, 2019, pp. 45-59</w:t>
      </w:r>
      <w:r w:rsidR="004F5676">
        <w:rPr>
          <w:b w:val="0"/>
          <w:caps w:val="0"/>
        </w:rPr>
        <w:t>.</w:t>
      </w:r>
    </w:p>
    <w:p w14:paraId="3073C841" w14:textId="22CF6792" w:rsidR="000F0109" w:rsidRPr="000F0109" w:rsidRDefault="000F0109" w:rsidP="004B43E7">
      <w:pPr>
        <w:ind w:left="360" w:hanging="360"/>
        <w:jc w:val="left"/>
      </w:pPr>
      <w:r>
        <w:t>Rheinmetall Defence.</w:t>
      </w:r>
      <w:r w:rsidR="004F5676">
        <w:t xml:space="preserve"> 2020. </w:t>
      </w:r>
      <w:r w:rsidR="004F5676" w:rsidRPr="00444D9F">
        <w:t>"</w:t>
      </w:r>
      <w:r w:rsidR="004F5676">
        <w:t>Stationary Air Defence</w:t>
      </w:r>
      <w:r w:rsidR="00013D41">
        <w:t>.</w:t>
      </w:r>
      <w:r w:rsidR="004F5676" w:rsidRPr="00444D9F">
        <w:t>"</w:t>
      </w:r>
      <w:r>
        <w:t xml:space="preserve"> </w:t>
      </w:r>
      <w:r w:rsidR="00153348">
        <w:t>Accessed Dec. 16, 2020.</w:t>
      </w:r>
      <w:r>
        <w:t xml:space="preserve"> </w:t>
      </w:r>
      <w:hyperlink r:id="rId26" w:history="1">
        <w:r w:rsidR="0087039F" w:rsidRPr="002B7672">
          <w:rPr>
            <w:rStyle w:val="Hyperlink"/>
          </w:rPr>
          <w:t>https://www.rheinmetall-defence.com/en/rheinmetall_defence/systems_and_products/air_defence_systems/stationary_air_defence/index.php</w:t>
        </w:r>
      </w:hyperlink>
      <w:r>
        <w:t xml:space="preserve"> .</w:t>
      </w:r>
    </w:p>
    <w:p w14:paraId="57576AF1" w14:textId="09C5153F" w:rsidR="00605557" w:rsidRDefault="00605557" w:rsidP="004B43E7">
      <w:pPr>
        <w:ind w:left="360" w:hanging="360"/>
        <w:jc w:val="left"/>
      </w:pPr>
      <w:r>
        <w:t xml:space="preserve">Ruiz Martin, C., G. </w:t>
      </w:r>
      <w:proofErr w:type="spellStart"/>
      <w:r>
        <w:t>Wainer</w:t>
      </w:r>
      <w:proofErr w:type="spellEnd"/>
      <w:r>
        <w:t xml:space="preserve">. 2020. </w:t>
      </w:r>
      <w:r w:rsidRPr="00605557">
        <w:rPr>
          <w:i/>
          <w:iCs/>
        </w:rPr>
        <w:t>Cadmium – A tool for DEVS Modeling and Simulation – User</w:t>
      </w:r>
      <w:r w:rsidR="00FF2784">
        <w:rPr>
          <w:i/>
          <w:iCs/>
        </w:rPr>
        <w:t>'</w:t>
      </w:r>
      <w:r w:rsidRPr="00605557">
        <w:rPr>
          <w:i/>
          <w:iCs/>
        </w:rPr>
        <w:t>s Guide</w:t>
      </w:r>
      <w:r>
        <w:t>.</w:t>
      </w:r>
      <w:r w:rsidR="00153348">
        <w:t xml:space="preserve"> Accessed Dec. 16, 2020.</w:t>
      </w:r>
      <w:r>
        <w:t xml:space="preserve"> </w:t>
      </w:r>
      <w:hyperlink r:id="rId27" w:history="1">
        <w:r w:rsidRPr="002B7672">
          <w:rPr>
            <w:rStyle w:val="Hyperlink"/>
          </w:rPr>
          <w:t>http://www.sce.carleton.ca/courses/sysc-5104/lib/exe/fetch.php?media=cadmium.pdf</w:t>
        </w:r>
      </w:hyperlink>
      <w:r>
        <w:t>.</w:t>
      </w:r>
    </w:p>
    <w:p w14:paraId="53CEF6B7" w14:textId="68CCD71E" w:rsidR="00605557" w:rsidRPr="00FA6BFC" w:rsidRDefault="00605557" w:rsidP="004B43E7">
      <w:pPr>
        <w:jc w:val="left"/>
      </w:pPr>
      <w:r>
        <w:t>SIMDIS.</w:t>
      </w:r>
      <w:r w:rsidR="004F5676">
        <w:t xml:space="preserve"> 2020.</w:t>
      </w:r>
      <w:r>
        <w:t xml:space="preserve"> </w:t>
      </w:r>
      <w:r w:rsidR="004F5676" w:rsidRPr="00444D9F">
        <w:t>"</w:t>
      </w:r>
      <w:r w:rsidR="004F5676">
        <w:t>Welcome!</w:t>
      </w:r>
      <w:r w:rsidR="004F5676" w:rsidRPr="00444D9F">
        <w:t>"</w:t>
      </w:r>
      <w:r w:rsidR="0024542F" w:rsidRPr="0024542F">
        <w:t xml:space="preserve"> </w:t>
      </w:r>
      <w:r w:rsidR="0024542F">
        <w:t>Accessed Dec. 16, 2020.</w:t>
      </w:r>
      <w:r w:rsidR="00153348">
        <w:t xml:space="preserve"> </w:t>
      </w:r>
      <w:hyperlink r:id="rId28" w:history="1">
        <w:r w:rsidR="00153348" w:rsidRPr="002B7672">
          <w:rPr>
            <w:rStyle w:val="Hyperlink"/>
          </w:rPr>
          <w:t>https://simdis.nrl.navy.mil/</w:t>
        </w:r>
      </w:hyperlink>
    </w:p>
    <w:p w14:paraId="17FF1AE6" w14:textId="697DA9AE" w:rsidR="00F464C9" w:rsidRDefault="00BD045D" w:rsidP="004B43E7">
      <w:pPr>
        <w:ind w:left="360" w:hanging="360"/>
        <w:jc w:val="left"/>
      </w:pPr>
      <w:r>
        <w:lastRenderedPageBreak/>
        <w:t xml:space="preserve">Zeigler, B.P., H. </w:t>
      </w:r>
      <w:proofErr w:type="spellStart"/>
      <w:r>
        <w:t>Praehofer</w:t>
      </w:r>
      <w:proofErr w:type="spellEnd"/>
      <w:r>
        <w:t xml:space="preserve"> and T. G. Kim</w:t>
      </w:r>
      <w:r w:rsidR="0097106F">
        <w:t>.</w:t>
      </w:r>
      <w:r>
        <w:t xml:space="preserve"> 2000</w:t>
      </w:r>
      <w:r w:rsidR="0097106F">
        <w:t xml:space="preserve">. </w:t>
      </w:r>
      <w:r w:rsidRPr="00605557">
        <w:rPr>
          <w:i/>
          <w:iCs/>
        </w:rPr>
        <w:t>Theory of modeling and simulation: Integrating Discrete Event and Continuous Complex Dynamic Systems</w:t>
      </w:r>
      <w:r w:rsidR="00605557">
        <w:t>.</w:t>
      </w:r>
      <w:r>
        <w:t xml:space="preserve"> San Diego, CA: Academic Press</w:t>
      </w:r>
      <w:r w:rsidR="00605557">
        <w:t>.</w:t>
      </w:r>
    </w:p>
    <w:sectPr w:rsidR="00F464C9" w:rsidSect="00D61AE9">
      <w:type w:val="continuous"/>
      <w:pgSz w:w="12240" w:h="15840" w:code="1"/>
      <w:pgMar w:top="1281" w:right="1440" w:bottom="964" w:left="1440" w:header="1134" w:footer="851" w:gutter="0"/>
      <w:cols w:space="54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AF33BD" w14:textId="77777777" w:rsidR="006B1B40" w:rsidRDefault="006B1B40">
      <w:r>
        <w:separator/>
      </w:r>
    </w:p>
  </w:endnote>
  <w:endnote w:type="continuationSeparator" w:id="0">
    <w:p w14:paraId="7B3BDE98" w14:textId="77777777" w:rsidR="006B1B40" w:rsidRDefault="006B1B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Lucida Console">
    <w:panose1 w:val="020B0609040504020204"/>
    <w:charset w:val="00"/>
    <w:family w:val="modern"/>
    <w:pitch w:val="fixed"/>
    <w:sig w:usb0="8000028F" w:usb1="00001800" w:usb2="00000000" w:usb3="00000000" w:csb0="0000001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2B42BA" w14:textId="77777777" w:rsidR="006B1B40" w:rsidRDefault="006B1B40" w:rsidP="006F39AA">
    <w:pPr>
      <w:pStyle w:val="Footer"/>
      <w:spacing w:after="60"/>
      <w:rPr>
        <w:i/>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0D50A7" w14:textId="77777777" w:rsidR="006B1B40" w:rsidRDefault="006B1B40">
      <w:r>
        <w:separator/>
      </w:r>
    </w:p>
  </w:footnote>
  <w:footnote w:type="continuationSeparator" w:id="0">
    <w:p w14:paraId="0C03B4D5" w14:textId="77777777" w:rsidR="006B1B40" w:rsidRDefault="006B1B4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1D"/>
    <w:multiLevelType w:val="multilevel"/>
    <w:tmpl w:val="0E4E377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1C2AD510"/>
    <w:lvl w:ilvl="0">
      <w:start w:val="1"/>
      <w:numFmt w:val="decimal"/>
      <w:pStyle w:val="ListNumber5"/>
      <w:lvlText w:val="%1."/>
      <w:lvlJc w:val="left"/>
      <w:pPr>
        <w:tabs>
          <w:tab w:val="num" w:pos="1800"/>
        </w:tabs>
        <w:ind w:left="1800" w:hanging="360"/>
      </w:pPr>
    </w:lvl>
  </w:abstractNum>
  <w:abstractNum w:abstractNumId="2" w15:restartNumberingAfterBreak="0">
    <w:nsid w:val="FFFFFF7D"/>
    <w:multiLevelType w:val="singleLevel"/>
    <w:tmpl w:val="4B764746"/>
    <w:lvl w:ilvl="0">
      <w:start w:val="1"/>
      <w:numFmt w:val="decimal"/>
      <w:pStyle w:val="ListNumber4"/>
      <w:lvlText w:val="%1."/>
      <w:lvlJc w:val="left"/>
      <w:pPr>
        <w:tabs>
          <w:tab w:val="num" w:pos="1440"/>
        </w:tabs>
        <w:ind w:left="1440" w:hanging="360"/>
      </w:pPr>
    </w:lvl>
  </w:abstractNum>
  <w:abstractNum w:abstractNumId="3" w15:restartNumberingAfterBreak="0">
    <w:nsid w:val="FFFFFF7E"/>
    <w:multiLevelType w:val="singleLevel"/>
    <w:tmpl w:val="3766CA92"/>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52588016"/>
    <w:lvl w:ilvl="0">
      <w:start w:val="1"/>
      <w:numFmt w:val="decimal"/>
      <w:pStyle w:val="ListNumber2"/>
      <w:lvlText w:val="%1."/>
      <w:lvlJc w:val="left"/>
      <w:pPr>
        <w:tabs>
          <w:tab w:val="num" w:pos="720"/>
        </w:tabs>
        <w:ind w:left="720" w:hanging="360"/>
      </w:pPr>
    </w:lvl>
  </w:abstractNum>
  <w:abstractNum w:abstractNumId="5" w15:restartNumberingAfterBreak="0">
    <w:nsid w:val="FFFFFF80"/>
    <w:multiLevelType w:val="singleLevel"/>
    <w:tmpl w:val="312E3886"/>
    <w:lvl w:ilvl="0">
      <w:start w:val="1"/>
      <w:numFmt w:val="bullet"/>
      <w:pStyle w:val="ListBullet5"/>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D7D4A312"/>
    <w:lvl w:ilvl="0">
      <w:start w:val="1"/>
      <w:numFmt w:val="bullet"/>
      <w:pStyle w:val="ListBullet4"/>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AF1C4C8A"/>
    <w:lvl w:ilvl="0">
      <w:start w:val="1"/>
      <w:numFmt w:val="bullet"/>
      <w:pStyle w:val="ListBullet3"/>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76BEE0C4"/>
    <w:lvl w:ilvl="0">
      <w:start w:val="1"/>
      <w:numFmt w:val="bullet"/>
      <w:pStyle w:val="ListBullet2"/>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FF1C591E"/>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8348E5DA"/>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08DA51A0"/>
    <w:multiLevelType w:val="hybridMultilevel"/>
    <w:tmpl w:val="67689A38"/>
    <w:lvl w:ilvl="0" w:tplc="AEFC6DF0">
      <w:start w:val="1"/>
      <w:numFmt w:val="decimal"/>
      <w:lvlText w:val="%1."/>
      <w:lvlJc w:val="left"/>
      <w:pPr>
        <w:ind w:left="720" w:hanging="360"/>
      </w:pPr>
      <w:rPr>
        <w:rFonts w:ascii="Courier New" w:hAnsi="Courier New" w:cs="Courier New" w:hint="default"/>
        <w:sz w:val="16"/>
        <w:szCs w:val="16"/>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0A4E125B"/>
    <w:multiLevelType w:val="hybridMultilevel"/>
    <w:tmpl w:val="BC44337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0D1D4AC7"/>
    <w:multiLevelType w:val="hybridMultilevel"/>
    <w:tmpl w:val="F6C45F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C7F6A7E"/>
    <w:multiLevelType w:val="hybridMultilevel"/>
    <w:tmpl w:val="6BEA46B8"/>
    <w:lvl w:ilvl="0" w:tplc="7818AFB8">
      <w:start w:val="1"/>
      <w:numFmt w:val="decimal"/>
      <w:lvlText w:val="%1."/>
      <w:lvlJc w:val="left"/>
      <w:pPr>
        <w:ind w:left="720" w:hanging="360"/>
      </w:pPr>
      <w:rPr>
        <w:rFonts w:ascii="Courier New" w:hAnsi="Courier New" w:cs="Courier New" w:hint="default"/>
        <w:sz w:val="16"/>
        <w:szCs w:val="16"/>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1E223BF0"/>
    <w:multiLevelType w:val="hybridMultilevel"/>
    <w:tmpl w:val="49EE94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8242856"/>
    <w:multiLevelType w:val="multilevel"/>
    <w:tmpl w:val="14E0464C"/>
    <w:lvl w:ilvl="0">
      <w:start w:val="1"/>
      <w:numFmt w:val="decimal"/>
      <w:lvlText w:val="%1."/>
      <w:lvlJc w:val="left"/>
      <w:pPr>
        <w:ind w:left="450" w:hanging="360"/>
      </w:pPr>
      <w:rPr>
        <w:rFonts w:hint="default"/>
      </w:rPr>
    </w:lvl>
    <w:lvl w:ilvl="1">
      <w:start w:val="1"/>
      <w:numFmt w:val="decimal"/>
      <w:isLgl/>
      <w:lvlText w:val="%1.%2."/>
      <w:lvlJc w:val="left"/>
      <w:pPr>
        <w:ind w:left="450" w:hanging="360"/>
      </w:pPr>
      <w:rPr>
        <w:rFonts w:hint="default"/>
      </w:rPr>
    </w:lvl>
    <w:lvl w:ilvl="2">
      <w:start w:val="1"/>
      <w:numFmt w:val="decimal"/>
      <w:isLgl/>
      <w:lvlText w:val="%1.%2.%3."/>
      <w:lvlJc w:val="left"/>
      <w:pPr>
        <w:ind w:left="810" w:hanging="720"/>
      </w:pPr>
      <w:rPr>
        <w:rFonts w:hint="default"/>
      </w:rPr>
    </w:lvl>
    <w:lvl w:ilvl="3">
      <w:start w:val="1"/>
      <w:numFmt w:val="decimal"/>
      <w:isLgl/>
      <w:lvlText w:val="%1.%2.%3.%4."/>
      <w:lvlJc w:val="left"/>
      <w:pPr>
        <w:ind w:left="810" w:hanging="72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170" w:hanging="1080"/>
      </w:pPr>
      <w:rPr>
        <w:rFonts w:hint="default"/>
      </w:rPr>
    </w:lvl>
    <w:lvl w:ilvl="6">
      <w:start w:val="1"/>
      <w:numFmt w:val="decimal"/>
      <w:isLgl/>
      <w:lvlText w:val="%1.%2.%3.%4.%5.%6.%7."/>
      <w:lvlJc w:val="left"/>
      <w:pPr>
        <w:ind w:left="1530" w:hanging="1440"/>
      </w:pPr>
      <w:rPr>
        <w:rFonts w:hint="default"/>
      </w:rPr>
    </w:lvl>
    <w:lvl w:ilvl="7">
      <w:start w:val="1"/>
      <w:numFmt w:val="decimal"/>
      <w:isLgl/>
      <w:lvlText w:val="%1.%2.%3.%4.%5.%6.%7.%8."/>
      <w:lvlJc w:val="left"/>
      <w:pPr>
        <w:ind w:left="1530" w:hanging="1440"/>
      </w:pPr>
      <w:rPr>
        <w:rFonts w:hint="default"/>
      </w:rPr>
    </w:lvl>
    <w:lvl w:ilvl="8">
      <w:start w:val="1"/>
      <w:numFmt w:val="decimal"/>
      <w:isLgl/>
      <w:lvlText w:val="%1.%2.%3.%4.%5.%6.%7.%8.%9."/>
      <w:lvlJc w:val="left"/>
      <w:pPr>
        <w:ind w:left="1890" w:hanging="1800"/>
      </w:pPr>
      <w:rPr>
        <w:rFonts w:hint="default"/>
      </w:rPr>
    </w:lvl>
  </w:abstractNum>
  <w:abstractNum w:abstractNumId="17" w15:restartNumberingAfterBreak="0">
    <w:nsid w:val="29E144FC"/>
    <w:multiLevelType w:val="multilevel"/>
    <w:tmpl w:val="E9F86620"/>
    <w:lvl w:ilvl="0">
      <w:start w:val="1"/>
      <w:numFmt w:val="decimal"/>
      <w:lvlText w:val="%1"/>
      <w:lvlJc w:val="left"/>
      <w:pPr>
        <w:tabs>
          <w:tab w:val="num" w:pos="522"/>
        </w:tabs>
        <w:ind w:left="522" w:hanging="432"/>
      </w:pPr>
      <w:rPr>
        <w:rFonts w:hint="default"/>
      </w:rPr>
    </w:lvl>
    <w:lvl w:ilvl="1">
      <w:start w:val="1"/>
      <w:numFmt w:val="decimal"/>
      <w:lvlText w:val="%1.%2"/>
      <w:lvlJc w:val="left"/>
      <w:pPr>
        <w:tabs>
          <w:tab w:val="num" w:pos="666"/>
        </w:tabs>
        <w:ind w:left="666" w:hanging="576"/>
      </w:pPr>
      <w:rPr>
        <w:rFonts w:hint="default"/>
        <w:b/>
      </w:rPr>
    </w:lvl>
    <w:lvl w:ilvl="2">
      <w:start w:val="1"/>
      <w:numFmt w:val="decimal"/>
      <w:lvlText w:val="%1.%2.%3"/>
      <w:lvlJc w:val="left"/>
      <w:pPr>
        <w:tabs>
          <w:tab w:val="num" w:pos="810"/>
        </w:tabs>
        <w:ind w:left="810" w:hanging="720"/>
      </w:pPr>
      <w:rPr>
        <w:rFonts w:hint="default"/>
      </w:rPr>
    </w:lvl>
    <w:lvl w:ilvl="3">
      <w:start w:val="1"/>
      <w:numFmt w:val="decimal"/>
      <w:pStyle w:val="Heading4"/>
      <w:lvlText w:val="%1.%2.%3.%4"/>
      <w:lvlJc w:val="left"/>
      <w:pPr>
        <w:tabs>
          <w:tab w:val="num" w:pos="954"/>
        </w:tabs>
        <w:ind w:left="954" w:hanging="864"/>
      </w:pPr>
      <w:rPr>
        <w:rFonts w:hint="default"/>
      </w:rPr>
    </w:lvl>
    <w:lvl w:ilvl="4">
      <w:start w:val="1"/>
      <w:numFmt w:val="decimal"/>
      <w:pStyle w:val="Heading5"/>
      <w:lvlText w:val="%1.%2.%3.%4.%5"/>
      <w:lvlJc w:val="left"/>
      <w:pPr>
        <w:tabs>
          <w:tab w:val="num" w:pos="1098"/>
        </w:tabs>
        <w:ind w:left="1098" w:hanging="1008"/>
      </w:pPr>
      <w:rPr>
        <w:rFonts w:hint="default"/>
      </w:rPr>
    </w:lvl>
    <w:lvl w:ilvl="5">
      <w:start w:val="1"/>
      <w:numFmt w:val="decimal"/>
      <w:pStyle w:val="Heading6"/>
      <w:lvlText w:val="%1.%2.%3.%4.%5.%6"/>
      <w:lvlJc w:val="left"/>
      <w:pPr>
        <w:tabs>
          <w:tab w:val="num" w:pos="1242"/>
        </w:tabs>
        <w:ind w:left="1242" w:hanging="1152"/>
      </w:pPr>
      <w:rPr>
        <w:rFonts w:hint="default"/>
      </w:rPr>
    </w:lvl>
    <w:lvl w:ilvl="6">
      <w:start w:val="1"/>
      <w:numFmt w:val="decimal"/>
      <w:pStyle w:val="Heading7"/>
      <w:lvlText w:val="%1.%2.%3.%4.%5.%6.%7"/>
      <w:lvlJc w:val="left"/>
      <w:pPr>
        <w:tabs>
          <w:tab w:val="num" w:pos="1386"/>
        </w:tabs>
        <w:ind w:left="1386" w:hanging="1296"/>
      </w:pPr>
      <w:rPr>
        <w:rFonts w:hint="default"/>
      </w:rPr>
    </w:lvl>
    <w:lvl w:ilvl="7">
      <w:start w:val="1"/>
      <w:numFmt w:val="decimal"/>
      <w:pStyle w:val="Heading8"/>
      <w:lvlText w:val="%1.%2.%3.%4.%5.%6.%7.%8"/>
      <w:lvlJc w:val="left"/>
      <w:pPr>
        <w:tabs>
          <w:tab w:val="num" w:pos="1530"/>
        </w:tabs>
        <w:ind w:left="1530" w:hanging="1440"/>
      </w:pPr>
      <w:rPr>
        <w:rFonts w:hint="default"/>
      </w:rPr>
    </w:lvl>
    <w:lvl w:ilvl="8">
      <w:start w:val="1"/>
      <w:numFmt w:val="decimal"/>
      <w:pStyle w:val="Heading9"/>
      <w:lvlText w:val="%1.%2.%3.%4.%5.%6.%7.%8.%9"/>
      <w:lvlJc w:val="left"/>
      <w:pPr>
        <w:tabs>
          <w:tab w:val="num" w:pos="1674"/>
        </w:tabs>
        <w:ind w:left="1674" w:hanging="1584"/>
      </w:pPr>
      <w:rPr>
        <w:rFonts w:hint="default"/>
      </w:rPr>
    </w:lvl>
  </w:abstractNum>
  <w:abstractNum w:abstractNumId="18" w15:restartNumberingAfterBreak="0">
    <w:nsid w:val="2FEE0106"/>
    <w:multiLevelType w:val="hybridMultilevel"/>
    <w:tmpl w:val="CCE29F7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341B3C59"/>
    <w:multiLevelType w:val="hybridMultilevel"/>
    <w:tmpl w:val="579EDDBE"/>
    <w:lvl w:ilvl="0" w:tplc="D390DD96">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0" w15:restartNumberingAfterBreak="0">
    <w:nsid w:val="34625D94"/>
    <w:multiLevelType w:val="hybridMultilevel"/>
    <w:tmpl w:val="86747B66"/>
    <w:lvl w:ilvl="0" w:tplc="92A4218E">
      <w:start w:val="1"/>
      <w:numFmt w:val="decimal"/>
      <w:lvlText w:val="%1."/>
      <w:lvlJc w:val="left"/>
      <w:pPr>
        <w:ind w:left="360" w:hanging="360"/>
      </w:pPr>
      <w:rPr>
        <w:b w:val="0"/>
        <w:bCs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4036095E"/>
    <w:multiLevelType w:val="hybridMultilevel"/>
    <w:tmpl w:val="49EE94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468024E"/>
    <w:multiLevelType w:val="multilevel"/>
    <w:tmpl w:val="CD50EB40"/>
    <w:lvl w:ilvl="0">
      <w:start w:val="1"/>
      <w:numFmt w:val="decimal"/>
      <w:pStyle w:val="Listenum"/>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left"/>
      <w:pPr>
        <w:tabs>
          <w:tab w:val="num" w:pos="1440"/>
        </w:tabs>
        <w:ind w:left="1440" w:hanging="360"/>
      </w:pPr>
      <w:rPr>
        <w:rFonts w:hint="default"/>
      </w:rPr>
    </w:lvl>
    <w:lvl w:ilvl="3">
      <w:start w:val="1"/>
      <w:numFmt w:val="decimal"/>
      <w:lvlText w:val="%4."/>
      <w:lvlJc w:val="left"/>
      <w:pPr>
        <w:tabs>
          <w:tab w:val="num" w:pos="3600"/>
        </w:tabs>
        <w:ind w:left="3600" w:hanging="360"/>
      </w:pPr>
      <w:rPr>
        <w:rFonts w:hint="default"/>
      </w:rPr>
    </w:lvl>
    <w:lvl w:ilvl="4">
      <w:start w:val="1"/>
      <w:numFmt w:val="lowerLetter"/>
      <w:lvlText w:val="%5."/>
      <w:lvlJc w:val="left"/>
      <w:pPr>
        <w:tabs>
          <w:tab w:val="num" w:pos="4320"/>
        </w:tabs>
        <w:ind w:left="4320" w:hanging="360"/>
      </w:pPr>
      <w:rPr>
        <w:rFonts w:hint="default"/>
      </w:rPr>
    </w:lvl>
    <w:lvl w:ilvl="5">
      <w:start w:val="1"/>
      <w:numFmt w:val="lowerRoman"/>
      <w:lvlText w:val="%6."/>
      <w:lvlJc w:val="right"/>
      <w:pPr>
        <w:tabs>
          <w:tab w:val="num" w:pos="5040"/>
        </w:tabs>
        <w:ind w:left="5040" w:hanging="180"/>
      </w:pPr>
      <w:rPr>
        <w:rFonts w:hint="default"/>
      </w:rPr>
    </w:lvl>
    <w:lvl w:ilvl="6">
      <w:start w:val="1"/>
      <w:numFmt w:val="decimal"/>
      <w:lvlText w:val="%7."/>
      <w:lvlJc w:val="left"/>
      <w:pPr>
        <w:tabs>
          <w:tab w:val="num" w:pos="5760"/>
        </w:tabs>
        <w:ind w:left="576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23" w15:restartNumberingAfterBreak="0">
    <w:nsid w:val="48F40F60"/>
    <w:multiLevelType w:val="hybridMultilevel"/>
    <w:tmpl w:val="01C2CED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4BDC6D5E"/>
    <w:multiLevelType w:val="multilevel"/>
    <w:tmpl w:val="D3367C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9030B72"/>
    <w:multiLevelType w:val="hybridMultilevel"/>
    <w:tmpl w:val="3530D7DA"/>
    <w:lvl w:ilvl="0" w:tplc="7818AFB8">
      <w:start w:val="1"/>
      <w:numFmt w:val="decimal"/>
      <w:lvlText w:val="%1."/>
      <w:lvlJc w:val="left"/>
      <w:pPr>
        <w:ind w:left="720" w:hanging="360"/>
      </w:pPr>
      <w:rPr>
        <w:rFonts w:ascii="Courier New" w:hAnsi="Courier New" w:cs="Courier New" w:hint="default"/>
        <w:sz w:val="16"/>
        <w:szCs w:val="16"/>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5BA929B8"/>
    <w:multiLevelType w:val="multilevel"/>
    <w:tmpl w:val="67689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C9F073A"/>
    <w:multiLevelType w:val="hybridMultilevel"/>
    <w:tmpl w:val="172448DA"/>
    <w:lvl w:ilvl="0" w:tplc="0B065388">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8" w15:restartNumberingAfterBreak="0">
    <w:nsid w:val="5D276657"/>
    <w:multiLevelType w:val="multilevel"/>
    <w:tmpl w:val="53DECE2A"/>
    <w:lvl w:ilvl="0">
      <w:start w:val="1"/>
      <w:numFmt w:val="decimal"/>
      <w:pStyle w:val="Heading1"/>
      <w:lvlText w:val="%1"/>
      <w:lvlJc w:val="left"/>
      <w:pPr>
        <w:ind w:left="450" w:hanging="360"/>
      </w:pPr>
      <w:rPr>
        <w:rFonts w:hint="default"/>
      </w:rPr>
    </w:lvl>
    <w:lvl w:ilvl="1">
      <w:start w:val="1"/>
      <w:numFmt w:val="decimal"/>
      <w:pStyle w:val="Heading2"/>
      <w:isLgl/>
      <w:lvlText w:val="%1.%2"/>
      <w:lvlJc w:val="left"/>
      <w:pPr>
        <w:ind w:left="450" w:hanging="360"/>
      </w:pPr>
      <w:rPr>
        <w:rFonts w:hint="default"/>
      </w:rPr>
    </w:lvl>
    <w:lvl w:ilvl="2">
      <w:start w:val="1"/>
      <w:numFmt w:val="decimal"/>
      <w:pStyle w:val="Heading3"/>
      <w:isLgl/>
      <w:lvlText w:val="%1.%2.%3"/>
      <w:lvlJc w:val="left"/>
      <w:pPr>
        <w:ind w:left="810" w:hanging="720"/>
      </w:pPr>
      <w:rPr>
        <w:rFonts w:hint="default"/>
      </w:rPr>
    </w:lvl>
    <w:lvl w:ilvl="3">
      <w:start w:val="1"/>
      <w:numFmt w:val="decimal"/>
      <w:isLgl/>
      <w:lvlText w:val="%1.%2.%3.%4"/>
      <w:lvlJc w:val="left"/>
      <w:pPr>
        <w:ind w:left="810" w:hanging="72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170" w:hanging="1080"/>
      </w:pPr>
      <w:rPr>
        <w:rFonts w:hint="default"/>
      </w:rPr>
    </w:lvl>
    <w:lvl w:ilvl="6">
      <w:start w:val="1"/>
      <w:numFmt w:val="decimal"/>
      <w:isLgl/>
      <w:lvlText w:val="%1.%2.%3.%4.%5.%6.%7"/>
      <w:lvlJc w:val="left"/>
      <w:pPr>
        <w:ind w:left="1530" w:hanging="1440"/>
      </w:pPr>
      <w:rPr>
        <w:rFonts w:hint="default"/>
      </w:rPr>
    </w:lvl>
    <w:lvl w:ilvl="7">
      <w:start w:val="1"/>
      <w:numFmt w:val="decimal"/>
      <w:isLgl/>
      <w:lvlText w:val="%1.%2.%3.%4.%5.%6.%7.%8"/>
      <w:lvlJc w:val="left"/>
      <w:pPr>
        <w:ind w:left="1530" w:hanging="1440"/>
      </w:pPr>
      <w:rPr>
        <w:rFonts w:hint="default"/>
      </w:rPr>
    </w:lvl>
    <w:lvl w:ilvl="8">
      <w:start w:val="1"/>
      <w:numFmt w:val="decimal"/>
      <w:isLgl/>
      <w:lvlText w:val="%1.%2.%3.%4.%5.%6.%7.%8.%9"/>
      <w:lvlJc w:val="left"/>
      <w:pPr>
        <w:ind w:left="1530" w:hanging="1440"/>
      </w:pPr>
      <w:rPr>
        <w:rFonts w:hint="default"/>
      </w:rPr>
    </w:lvl>
  </w:abstractNum>
  <w:abstractNum w:abstractNumId="29" w15:restartNumberingAfterBreak="0">
    <w:nsid w:val="5E6928C5"/>
    <w:multiLevelType w:val="hybridMultilevel"/>
    <w:tmpl w:val="A99C3302"/>
    <w:lvl w:ilvl="0" w:tplc="041F0015">
      <w:start w:val="1"/>
      <w:numFmt w:val="upp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0" w15:restartNumberingAfterBreak="0">
    <w:nsid w:val="5FD41142"/>
    <w:multiLevelType w:val="hybridMultilevel"/>
    <w:tmpl w:val="61BE49E6"/>
    <w:lvl w:ilvl="0" w:tplc="8B2A69D8">
      <w:start w:val="1"/>
      <w:numFmt w:val="decimal"/>
      <w:lvlText w:val="%1."/>
      <w:lvlJc w:val="left"/>
      <w:pPr>
        <w:ind w:left="720" w:hanging="360"/>
      </w:pPr>
      <w:rPr>
        <w:rFonts w:ascii="Courier New" w:hAnsi="Courier New" w:cs="Courier New" w:hint="default"/>
        <w:color w:val="000099"/>
        <w:sz w:val="16"/>
        <w:szCs w:val="16"/>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613F6CAB"/>
    <w:multiLevelType w:val="multilevel"/>
    <w:tmpl w:val="4D669C20"/>
    <w:lvl w:ilvl="0">
      <w:start w:val="1"/>
      <w:numFmt w:val="upperLetter"/>
      <w:pStyle w:val="Appendices"/>
      <w:lvlText w:val="%1"/>
      <w:lvlJc w:val="left"/>
      <w:pPr>
        <w:ind w:left="360" w:hanging="360"/>
      </w:pPr>
      <w:rPr>
        <w:rFonts w:hint="default"/>
      </w:rPr>
    </w:lvl>
    <w:lvl w:ilvl="1">
      <w:start w:val="1"/>
      <w:numFmt w:val="decimal"/>
      <w:lvlText w:val="%1.%2"/>
      <w:lvlJc w:val="left"/>
      <w:pPr>
        <w:tabs>
          <w:tab w:val="num" w:pos="-54"/>
        </w:tabs>
        <w:ind w:left="-54" w:hanging="576"/>
      </w:pPr>
      <w:rPr>
        <w:rFonts w:hint="default"/>
        <w:b/>
      </w:rPr>
    </w:lvl>
    <w:lvl w:ilvl="2">
      <w:start w:val="1"/>
      <w:numFmt w:val="decimal"/>
      <w:lvlText w:val="%1.%2.%3"/>
      <w:lvlJc w:val="left"/>
      <w:pPr>
        <w:tabs>
          <w:tab w:val="num" w:pos="0"/>
        </w:tabs>
        <w:ind w:left="0" w:hanging="720"/>
      </w:pPr>
      <w:rPr>
        <w:rFonts w:hint="default"/>
      </w:rPr>
    </w:lvl>
    <w:lvl w:ilvl="3">
      <w:start w:val="1"/>
      <w:numFmt w:val="decimal"/>
      <w:lvlText w:val="%1.%2.%3.%4"/>
      <w:lvlJc w:val="left"/>
      <w:pPr>
        <w:tabs>
          <w:tab w:val="num" w:pos="144"/>
        </w:tabs>
        <w:ind w:left="144" w:hanging="864"/>
      </w:pPr>
      <w:rPr>
        <w:rFonts w:hint="default"/>
      </w:rPr>
    </w:lvl>
    <w:lvl w:ilvl="4">
      <w:start w:val="1"/>
      <w:numFmt w:val="decimal"/>
      <w:lvlText w:val="%1.%2.%3.%4.%5"/>
      <w:lvlJc w:val="left"/>
      <w:pPr>
        <w:tabs>
          <w:tab w:val="num" w:pos="288"/>
        </w:tabs>
        <w:ind w:left="288" w:hanging="1008"/>
      </w:pPr>
      <w:rPr>
        <w:rFonts w:hint="default"/>
      </w:rPr>
    </w:lvl>
    <w:lvl w:ilvl="5">
      <w:start w:val="1"/>
      <w:numFmt w:val="decimal"/>
      <w:lvlText w:val="%1.%2.%3.%4.%5.%6"/>
      <w:lvlJc w:val="left"/>
      <w:pPr>
        <w:tabs>
          <w:tab w:val="num" w:pos="432"/>
        </w:tabs>
        <w:ind w:left="432" w:hanging="1152"/>
      </w:pPr>
      <w:rPr>
        <w:rFonts w:hint="default"/>
      </w:rPr>
    </w:lvl>
    <w:lvl w:ilvl="6">
      <w:start w:val="1"/>
      <w:numFmt w:val="decimal"/>
      <w:lvlText w:val="%1.%2.%3.%4.%5.%6.%7"/>
      <w:lvlJc w:val="left"/>
      <w:pPr>
        <w:tabs>
          <w:tab w:val="num" w:pos="576"/>
        </w:tabs>
        <w:ind w:left="576" w:hanging="1296"/>
      </w:pPr>
      <w:rPr>
        <w:rFonts w:hint="default"/>
      </w:rPr>
    </w:lvl>
    <w:lvl w:ilvl="7">
      <w:start w:val="1"/>
      <w:numFmt w:val="decimal"/>
      <w:lvlText w:val="%1.%2.%3.%4.%5.%6.%7.%8"/>
      <w:lvlJc w:val="left"/>
      <w:pPr>
        <w:tabs>
          <w:tab w:val="num" w:pos="720"/>
        </w:tabs>
        <w:ind w:left="720" w:hanging="1440"/>
      </w:pPr>
      <w:rPr>
        <w:rFonts w:hint="default"/>
      </w:rPr>
    </w:lvl>
    <w:lvl w:ilvl="8">
      <w:start w:val="1"/>
      <w:numFmt w:val="decimal"/>
      <w:lvlText w:val="%1.%2.%3.%4.%5.%6.%7.%8.%9"/>
      <w:lvlJc w:val="left"/>
      <w:pPr>
        <w:tabs>
          <w:tab w:val="num" w:pos="864"/>
        </w:tabs>
        <w:ind w:left="864" w:hanging="1584"/>
      </w:pPr>
      <w:rPr>
        <w:rFonts w:hint="default"/>
      </w:rPr>
    </w:lvl>
  </w:abstractNum>
  <w:abstractNum w:abstractNumId="32" w15:restartNumberingAfterBreak="0">
    <w:nsid w:val="61927885"/>
    <w:multiLevelType w:val="hybridMultilevel"/>
    <w:tmpl w:val="8732ED40"/>
    <w:lvl w:ilvl="0" w:tplc="9522AEFC">
      <w:start w:val="1"/>
      <w:numFmt w:val="decimal"/>
      <w:lvlText w:val="%1."/>
      <w:lvlJc w:val="left"/>
      <w:pPr>
        <w:ind w:left="360" w:hanging="360"/>
      </w:pPr>
      <w:rPr>
        <w:rFonts w:cstheme="minorBidi" w:hint="default"/>
        <w:b w:val="0"/>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33" w15:restartNumberingAfterBreak="0">
    <w:nsid w:val="62F400D9"/>
    <w:multiLevelType w:val="multilevel"/>
    <w:tmpl w:val="A128FDA2"/>
    <w:lvl w:ilvl="0">
      <w:start w:val="1"/>
      <w:numFmt w:val="bullet"/>
      <w:pStyle w:val="ListBulleted"/>
      <w:lvlText w:val=""/>
      <w:lvlJc w:val="left"/>
      <w:pPr>
        <w:tabs>
          <w:tab w:val="num" w:pos="720"/>
        </w:tabs>
        <w:ind w:left="720" w:hanging="360"/>
      </w:pPr>
      <w:rPr>
        <w:rFonts w:ascii="Symbol" w:hAnsi="Symbol" w:hint="default"/>
        <w:color w:val="auto"/>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tabs>
          <w:tab w:val="num" w:pos="1440"/>
        </w:tabs>
        <w:ind w:left="1440" w:hanging="360"/>
      </w:pPr>
      <w:rPr>
        <w:rFonts w:ascii="Times New Roman" w:hAnsi="Times New Roman" w:cs="Times New Roman" w:hint="default"/>
        <w:color w:val="auto"/>
      </w:rPr>
    </w:lvl>
    <w:lvl w:ilvl="3">
      <w:start w:val="1"/>
      <w:numFmt w:val="bullet"/>
      <w:lvlText w:val=""/>
      <w:lvlJc w:val="left"/>
      <w:pPr>
        <w:tabs>
          <w:tab w:val="num" w:pos="1800"/>
        </w:tabs>
        <w:ind w:left="1800" w:hanging="360"/>
      </w:pPr>
      <w:rPr>
        <w:rFonts w:ascii="Symbol" w:hAnsi="Symbol" w:hint="default"/>
      </w:rPr>
    </w:lvl>
    <w:lvl w:ilvl="4">
      <w:start w:val="1"/>
      <w:numFmt w:val="bullet"/>
      <w:lvlText w:val=""/>
      <w:lvlJc w:val="left"/>
      <w:pPr>
        <w:tabs>
          <w:tab w:val="num" w:pos="2160"/>
        </w:tabs>
        <w:ind w:left="2160" w:hanging="360"/>
      </w:pPr>
      <w:rPr>
        <w:rFonts w:ascii="Symbol" w:hAnsi="Symbol" w:hint="default"/>
      </w:rPr>
    </w:lvl>
    <w:lvl w:ilvl="5">
      <w:start w:val="1"/>
      <w:numFmt w:val="bullet"/>
      <w:lvlText w:val=""/>
      <w:lvlJc w:val="left"/>
      <w:pPr>
        <w:tabs>
          <w:tab w:val="num" w:pos="2520"/>
        </w:tabs>
        <w:ind w:left="2520" w:hanging="360"/>
      </w:pPr>
      <w:rPr>
        <w:rFonts w:ascii="Wingdings" w:hAnsi="Wingdings" w:hint="default"/>
      </w:rPr>
    </w:lvl>
    <w:lvl w:ilvl="6">
      <w:start w:val="1"/>
      <w:numFmt w:val="bullet"/>
      <w:lvlText w:val=""/>
      <w:lvlJc w:val="left"/>
      <w:pPr>
        <w:tabs>
          <w:tab w:val="num" w:pos="2880"/>
        </w:tabs>
        <w:ind w:left="2880" w:hanging="360"/>
      </w:pPr>
      <w:rPr>
        <w:rFonts w:ascii="Wingdings" w:hAnsi="Wingdings" w:hint="default"/>
      </w:rPr>
    </w:lvl>
    <w:lvl w:ilvl="7">
      <w:start w:val="1"/>
      <w:numFmt w:val="bullet"/>
      <w:lvlText w:val=""/>
      <w:lvlJc w:val="left"/>
      <w:pPr>
        <w:tabs>
          <w:tab w:val="num" w:pos="3240"/>
        </w:tabs>
        <w:ind w:left="3240" w:hanging="360"/>
      </w:pPr>
      <w:rPr>
        <w:rFonts w:ascii="Symbol" w:hAnsi="Symbol" w:hint="default"/>
      </w:rPr>
    </w:lvl>
    <w:lvl w:ilvl="8">
      <w:start w:val="1"/>
      <w:numFmt w:val="bullet"/>
      <w:lvlText w:val=""/>
      <w:lvlJc w:val="left"/>
      <w:pPr>
        <w:tabs>
          <w:tab w:val="num" w:pos="3600"/>
        </w:tabs>
        <w:ind w:left="3600" w:hanging="360"/>
      </w:pPr>
      <w:rPr>
        <w:rFonts w:ascii="Symbol" w:hAnsi="Symbol" w:hint="default"/>
      </w:rPr>
    </w:lvl>
  </w:abstractNum>
  <w:abstractNum w:abstractNumId="34" w15:restartNumberingAfterBreak="0">
    <w:nsid w:val="71B9136C"/>
    <w:multiLevelType w:val="hybridMultilevel"/>
    <w:tmpl w:val="993E8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5D3C06"/>
    <w:multiLevelType w:val="hybridMultilevel"/>
    <w:tmpl w:val="8E2CD78E"/>
    <w:lvl w:ilvl="0" w:tplc="040CC246">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num w:numId="1">
    <w:abstractNumId w:val="33"/>
  </w:num>
  <w:num w:numId="2">
    <w:abstractNumId w:val="17"/>
  </w:num>
  <w:num w:numId="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2"/>
  </w:num>
  <w:num w:numId="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num>
  <w:num w:numId="7">
    <w:abstractNumId w:val="8"/>
  </w:num>
  <w:num w:numId="8">
    <w:abstractNumId w:val="7"/>
  </w:num>
  <w:num w:numId="9">
    <w:abstractNumId w:val="6"/>
  </w:num>
  <w:num w:numId="10">
    <w:abstractNumId w:val="5"/>
  </w:num>
  <w:num w:numId="11">
    <w:abstractNumId w:val="9"/>
  </w:num>
  <w:num w:numId="12">
    <w:abstractNumId w:val="4"/>
  </w:num>
  <w:num w:numId="13">
    <w:abstractNumId w:val="3"/>
  </w:num>
  <w:num w:numId="14">
    <w:abstractNumId w:val="2"/>
  </w:num>
  <w:num w:numId="15">
    <w:abstractNumId w:val="1"/>
  </w:num>
  <w:num w:numId="16">
    <w:abstractNumId w:val="31"/>
  </w:num>
  <w:num w:numId="17">
    <w:abstractNumId w:val="0"/>
  </w:num>
  <w:num w:numId="18">
    <w:abstractNumId w:val="13"/>
  </w:num>
  <w:num w:numId="19">
    <w:abstractNumId w:val="15"/>
  </w:num>
  <w:num w:numId="20">
    <w:abstractNumId w:val="21"/>
  </w:num>
  <w:num w:numId="21">
    <w:abstractNumId w:val="16"/>
  </w:num>
  <w:num w:numId="22">
    <w:abstractNumId w:val="24"/>
  </w:num>
  <w:num w:numId="23">
    <w:abstractNumId w:val="16"/>
  </w:num>
  <w:num w:numId="2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9"/>
  </w:num>
  <w:num w:numId="28">
    <w:abstractNumId w:val="28"/>
  </w:num>
  <w:num w:numId="29">
    <w:abstractNumId w:val="34"/>
  </w:num>
  <w:num w:numId="30">
    <w:abstractNumId w:val="28"/>
  </w:num>
  <w:num w:numId="3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3"/>
  </w:num>
  <w:num w:numId="34">
    <w:abstractNumId w:val="12"/>
  </w:num>
  <w:num w:numId="35">
    <w:abstractNumId w:val="20"/>
  </w:num>
  <w:num w:numId="36">
    <w:abstractNumId w:val="35"/>
  </w:num>
  <w:num w:numId="37">
    <w:abstractNumId w:val="19"/>
  </w:num>
  <w:num w:numId="38">
    <w:abstractNumId w:val="27"/>
  </w:num>
  <w:num w:numId="39">
    <w:abstractNumId w:val="32"/>
  </w:num>
  <w:num w:numId="40">
    <w:abstractNumId w:val="26"/>
  </w:num>
  <w:num w:numId="41">
    <w:abstractNumId w:val="30"/>
  </w:num>
  <w:num w:numId="42">
    <w:abstractNumId w:val="18"/>
  </w:num>
  <w:num w:numId="43">
    <w:abstractNumId w:val="25"/>
  </w:num>
  <w:num w:numId="44">
    <w:abstractNumId w:val="14"/>
  </w:num>
  <w:num w:numId="45">
    <w:abstractNumId w:val="1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intFractionalCharacterWidth/>
  <w:bordersDoNotSurroundHeader/>
  <w:bordersDoNotSurroundFooter/>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0"/>
  <w:autoHyphenation/>
  <w:consecutiveHyphenLimit w:val="3"/>
  <w:hyphenationZone w:val="259"/>
  <w:doNotHyphenateCaps/>
  <w:drawingGridHorizontalSpacing w:val="110"/>
  <w:drawingGridVerticalSpacing w:val="0"/>
  <w:displayHorizontalDrawingGridEvery w:val="0"/>
  <w:displayVerticalDrawingGridEvery w:val="0"/>
  <w:doNotShadeFormData/>
  <w:noPunctuationKerning/>
  <w:characterSpacingControl w:val="doNotCompress"/>
  <w:hdrShapeDefaults>
    <o:shapedefaults v:ext="edit" spidmax="512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I2MTEzMDIzNDA3NrVQ0lEKTi0uzszPAykwrgUAYyutKiwAAAA="/>
    <w:docVar w:name="dgnword-docGUID" w:val="{ADDB42FF-FCBF-451E-A104-C94A9C589F76}"/>
    <w:docVar w:name="dgnword-eventsink" w:val="206975520"/>
  </w:docVars>
  <w:rsids>
    <w:rsidRoot w:val="00422E04"/>
    <w:rsid w:val="00000722"/>
    <w:rsid w:val="00003455"/>
    <w:rsid w:val="00003F44"/>
    <w:rsid w:val="0000659E"/>
    <w:rsid w:val="00010B20"/>
    <w:rsid w:val="00011830"/>
    <w:rsid w:val="000132C7"/>
    <w:rsid w:val="00013D41"/>
    <w:rsid w:val="000143E4"/>
    <w:rsid w:val="00020C6C"/>
    <w:rsid w:val="00034D18"/>
    <w:rsid w:val="000360FD"/>
    <w:rsid w:val="000411DE"/>
    <w:rsid w:val="000450CF"/>
    <w:rsid w:val="00045440"/>
    <w:rsid w:val="0004685D"/>
    <w:rsid w:val="00047E07"/>
    <w:rsid w:val="0005034D"/>
    <w:rsid w:val="000528FF"/>
    <w:rsid w:val="00053F11"/>
    <w:rsid w:val="00054DCE"/>
    <w:rsid w:val="00055315"/>
    <w:rsid w:val="000566CE"/>
    <w:rsid w:val="0006136F"/>
    <w:rsid w:val="00061792"/>
    <w:rsid w:val="00064D1D"/>
    <w:rsid w:val="0007289C"/>
    <w:rsid w:val="00074D50"/>
    <w:rsid w:val="000754CF"/>
    <w:rsid w:val="00075C4C"/>
    <w:rsid w:val="000802BE"/>
    <w:rsid w:val="00082D99"/>
    <w:rsid w:val="00083488"/>
    <w:rsid w:val="00084140"/>
    <w:rsid w:val="0008435C"/>
    <w:rsid w:val="00086CD1"/>
    <w:rsid w:val="000910F3"/>
    <w:rsid w:val="00092374"/>
    <w:rsid w:val="00092AAF"/>
    <w:rsid w:val="000964CA"/>
    <w:rsid w:val="000A0EE0"/>
    <w:rsid w:val="000A2E6E"/>
    <w:rsid w:val="000A4FE2"/>
    <w:rsid w:val="000A57B7"/>
    <w:rsid w:val="000A6A85"/>
    <w:rsid w:val="000B02BF"/>
    <w:rsid w:val="000B02EE"/>
    <w:rsid w:val="000B1BD4"/>
    <w:rsid w:val="000B2421"/>
    <w:rsid w:val="000E0786"/>
    <w:rsid w:val="000E5FEF"/>
    <w:rsid w:val="000E63E2"/>
    <w:rsid w:val="000E6C2E"/>
    <w:rsid w:val="000F0109"/>
    <w:rsid w:val="000F0D30"/>
    <w:rsid w:val="000F3EC6"/>
    <w:rsid w:val="000F4F0E"/>
    <w:rsid w:val="000F718E"/>
    <w:rsid w:val="00100031"/>
    <w:rsid w:val="00102784"/>
    <w:rsid w:val="00105CDC"/>
    <w:rsid w:val="0011443E"/>
    <w:rsid w:val="00116663"/>
    <w:rsid w:val="001203A5"/>
    <w:rsid w:val="00121214"/>
    <w:rsid w:val="001224DF"/>
    <w:rsid w:val="00125C56"/>
    <w:rsid w:val="0013002C"/>
    <w:rsid w:val="00134D57"/>
    <w:rsid w:val="00140E0C"/>
    <w:rsid w:val="0014268F"/>
    <w:rsid w:val="00142FE9"/>
    <w:rsid w:val="00143D5E"/>
    <w:rsid w:val="00146BA5"/>
    <w:rsid w:val="001503EA"/>
    <w:rsid w:val="00152180"/>
    <w:rsid w:val="00153348"/>
    <w:rsid w:val="00154D09"/>
    <w:rsid w:val="0016207B"/>
    <w:rsid w:val="0016766C"/>
    <w:rsid w:val="001709B4"/>
    <w:rsid w:val="00172311"/>
    <w:rsid w:val="00181F5F"/>
    <w:rsid w:val="0018321C"/>
    <w:rsid w:val="001867BE"/>
    <w:rsid w:val="001873E3"/>
    <w:rsid w:val="00192DC1"/>
    <w:rsid w:val="00193429"/>
    <w:rsid w:val="0019457C"/>
    <w:rsid w:val="00195C13"/>
    <w:rsid w:val="001A1852"/>
    <w:rsid w:val="001A7AED"/>
    <w:rsid w:val="001A7B4F"/>
    <w:rsid w:val="001B027A"/>
    <w:rsid w:val="001B0827"/>
    <w:rsid w:val="001B2B4C"/>
    <w:rsid w:val="001B2B84"/>
    <w:rsid w:val="001B6949"/>
    <w:rsid w:val="001B6FC8"/>
    <w:rsid w:val="001B77A0"/>
    <w:rsid w:val="001C5EE0"/>
    <w:rsid w:val="001C7FC2"/>
    <w:rsid w:val="001D0FDF"/>
    <w:rsid w:val="001D2EC5"/>
    <w:rsid w:val="001D6E19"/>
    <w:rsid w:val="001D73FD"/>
    <w:rsid w:val="001E4705"/>
    <w:rsid w:val="001E6835"/>
    <w:rsid w:val="001F1E6B"/>
    <w:rsid w:val="001F288C"/>
    <w:rsid w:val="001F3761"/>
    <w:rsid w:val="001F6411"/>
    <w:rsid w:val="001F65B5"/>
    <w:rsid w:val="001F6CDA"/>
    <w:rsid w:val="001F7428"/>
    <w:rsid w:val="001F7674"/>
    <w:rsid w:val="001F77C0"/>
    <w:rsid w:val="001F7D62"/>
    <w:rsid w:val="00200658"/>
    <w:rsid w:val="00204202"/>
    <w:rsid w:val="00204B35"/>
    <w:rsid w:val="00211434"/>
    <w:rsid w:val="00212D56"/>
    <w:rsid w:val="0021344E"/>
    <w:rsid w:val="00215413"/>
    <w:rsid w:val="002170B7"/>
    <w:rsid w:val="00217857"/>
    <w:rsid w:val="002202C1"/>
    <w:rsid w:val="00220434"/>
    <w:rsid w:val="00222E5C"/>
    <w:rsid w:val="0022433B"/>
    <w:rsid w:val="0022544B"/>
    <w:rsid w:val="002310C5"/>
    <w:rsid w:val="00231C80"/>
    <w:rsid w:val="0023255D"/>
    <w:rsid w:val="0023287C"/>
    <w:rsid w:val="002331DB"/>
    <w:rsid w:val="00233BFE"/>
    <w:rsid w:val="00233C87"/>
    <w:rsid w:val="0023649E"/>
    <w:rsid w:val="00240A0A"/>
    <w:rsid w:val="002440A1"/>
    <w:rsid w:val="002448E9"/>
    <w:rsid w:val="0024542F"/>
    <w:rsid w:val="00246D5A"/>
    <w:rsid w:val="0024786B"/>
    <w:rsid w:val="002479D3"/>
    <w:rsid w:val="00252305"/>
    <w:rsid w:val="002541ED"/>
    <w:rsid w:val="00255B59"/>
    <w:rsid w:val="0025631A"/>
    <w:rsid w:val="00257533"/>
    <w:rsid w:val="00260696"/>
    <w:rsid w:val="002669E7"/>
    <w:rsid w:val="00271C94"/>
    <w:rsid w:val="0027226D"/>
    <w:rsid w:val="00273B36"/>
    <w:rsid w:val="00274DE7"/>
    <w:rsid w:val="0027603D"/>
    <w:rsid w:val="00276AB9"/>
    <w:rsid w:val="00281811"/>
    <w:rsid w:val="002818B6"/>
    <w:rsid w:val="00282A10"/>
    <w:rsid w:val="00282A87"/>
    <w:rsid w:val="00283BD3"/>
    <w:rsid w:val="002966EA"/>
    <w:rsid w:val="002A0578"/>
    <w:rsid w:val="002A0F8C"/>
    <w:rsid w:val="002A1DAC"/>
    <w:rsid w:val="002A4DB4"/>
    <w:rsid w:val="002A74B9"/>
    <w:rsid w:val="002B1B9E"/>
    <w:rsid w:val="002B75A6"/>
    <w:rsid w:val="002C3607"/>
    <w:rsid w:val="002D3B05"/>
    <w:rsid w:val="002D3DC5"/>
    <w:rsid w:val="002D47BC"/>
    <w:rsid w:val="002D7A7A"/>
    <w:rsid w:val="002E11AF"/>
    <w:rsid w:val="002E6094"/>
    <w:rsid w:val="002E6280"/>
    <w:rsid w:val="002E640F"/>
    <w:rsid w:val="002E6BA6"/>
    <w:rsid w:val="002E6E75"/>
    <w:rsid w:val="002F1D44"/>
    <w:rsid w:val="002F3D49"/>
    <w:rsid w:val="002F6AC0"/>
    <w:rsid w:val="00301561"/>
    <w:rsid w:val="00302742"/>
    <w:rsid w:val="0030279E"/>
    <w:rsid w:val="00303248"/>
    <w:rsid w:val="00304DD5"/>
    <w:rsid w:val="00307FBC"/>
    <w:rsid w:val="003120B4"/>
    <w:rsid w:val="00312F6B"/>
    <w:rsid w:val="00317A27"/>
    <w:rsid w:val="00321F83"/>
    <w:rsid w:val="00327DE4"/>
    <w:rsid w:val="003302A1"/>
    <w:rsid w:val="00330578"/>
    <w:rsid w:val="00331E66"/>
    <w:rsid w:val="00331F24"/>
    <w:rsid w:val="00334C88"/>
    <w:rsid w:val="003364B5"/>
    <w:rsid w:val="0033675B"/>
    <w:rsid w:val="00340AB1"/>
    <w:rsid w:val="00341C2A"/>
    <w:rsid w:val="00357E69"/>
    <w:rsid w:val="00357FAB"/>
    <w:rsid w:val="00362AA3"/>
    <w:rsid w:val="00362B20"/>
    <w:rsid w:val="00363A8E"/>
    <w:rsid w:val="00366C4B"/>
    <w:rsid w:val="00367E5A"/>
    <w:rsid w:val="00371890"/>
    <w:rsid w:val="00371CFC"/>
    <w:rsid w:val="00375D55"/>
    <w:rsid w:val="00376FF0"/>
    <w:rsid w:val="00377AFF"/>
    <w:rsid w:val="00381E4B"/>
    <w:rsid w:val="00382BD0"/>
    <w:rsid w:val="00385749"/>
    <w:rsid w:val="00386F84"/>
    <w:rsid w:val="003959E6"/>
    <w:rsid w:val="00395A4E"/>
    <w:rsid w:val="00396E5B"/>
    <w:rsid w:val="003A1E5A"/>
    <w:rsid w:val="003A5256"/>
    <w:rsid w:val="003A544E"/>
    <w:rsid w:val="003A7155"/>
    <w:rsid w:val="003B1A8C"/>
    <w:rsid w:val="003B1CD2"/>
    <w:rsid w:val="003B206F"/>
    <w:rsid w:val="003B3058"/>
    <w:rsid w:val="003B4C51"/>
    <w:rsid w:val="003B51D5"/>
    <w:rsid w:val="003B5772"/>
    <w:rsid w:val="003B7222"/>
    <w:rsid w:val="003C205F"/>
    <w:rsid w:val="003C4453"/>
    <w:rsid w:val="003C477D"/>
    <w:rsid w:val="003C55DF"/>
    <w:rsid w:val="003C705C"/>
    <w:rsid w:val="003D3173"/>
    <w:rsid w:val="003D41A2"/>
    <w:rsid w:val="003D535F"/>
    <w:rsid w:val="003D5476"/>
    <w:rsid w:val="003D629D"/>
    <w:rsid w:val="003D6A17"/>
    <w:rsid w:val="003D76CF"/>
    <w:rsid w:val="003E1662"/>
    <w:rsid w:val="003E23E3"/>
    <w:rsid w:val="003E54CC"/>
    <w:rsid w:val="003E68ED"/>
    <w:rsid w:val="003E6F0D"/>
    <w:rsid w:val="003F225E"/>
    <w:rsid w:val="003F3F84"/>
    <w:rsid w:val="003F40B3"/>
    <w:rsid w:val="003F5E1C"/>
    <w:rsid w:val="003F68C5"/>
    <w:rsid w:val="00405D8E"/>
    <w:rsid w:val="0040660A"/>
    <w:rsid w:val="004117E8"/>
    <w:rsid w:val="004119CB"/>
    <w:rsid w:val="00415776"/>
    <w:rsid w:val="00422E04"/>
    <w:rsid w:val="00427609"/>
    <w:rsid w:val="00437247"/>
    <w:rsid w:val="00437E05"/>
    <w:rsid w:val="004409BB"/>
    <w:rsid w:val="00440CB9"/>
    <w:rsid w:val="004411CA"/>
    <w:rsid w:val="00444D9F"/>
    <w:rsid w:val="00445187"/>
    <w:rsid w:val="00446852"/>
    <w:rsid w:val="0045240F"/>
    <w:rsid w:val="00452D5A"/>
    <w:rsid w:val="0045433B"/>
    <w:rsid w:val="00455D84"/>
    <w:rsid w:val="00460159"/>
    <w:rsid w:val="004608C2"/>
    <w:rsid w:val="00462A3A"/>
    <w:rsid w:val="004637D5"/>
    <w:rsid w:val="00474832"/>
    <w:rsid w:val="00477BFE"/>
    <w:rsid w:val="004821C6"/>
    <w:rsid w:val="0048625F"/>
    <w:rsid w:val="00490DBE"/>
    <w:rsid w:val="00491E10"/>
    <w:rsid w:val="00494E11"/>
    <w:rsid w:val="00495CC7"/>
    <w:rsid w:val="004970CF"/>
    <w:rsid w:val="004A0963"/>
    <w:rsid w:val="004A4275"/>
    <w:rsid w:val="004B284F"/>
    <w:rsid w:val="004B2B1D"/>
    <w:rsid w:val="004B43E7"/>
    <w:rsid w:val="004B73EA"/>
    <w:rsid w:val="004B7B21"/>
    <w:rsid w:val="004C07EA"/>
    <w:rsid w:val="004C2223"/>
    <w:rsid w:val="004C6293"/>
    <w:rsid w:val="004C66A7"/>
    <w:rsid w:val="004D05A7"/>
    <w:rsid w:val="004D4797"/>
    <w:rsid w:val="004D68D1"/>
    <w:rsid w:val="004E1853"/>
    <w:rsid w:val="004E22DF"/>
    <w:rsid w:val="004E39E3"/>
    <w:rsid w:val="004E47A1"/>
    <w:rsid w:val="004E4CD4"/>
    <w:rsid w:val="004E5CF9"/>
    <w:rsid w:val="004E772B"/>
    <w:rsid w:val="004F048B"/>
    <w:rsid w:val="004F2364"/>
    <w:rsid w:val="004F3B18"/>
    <w:rsid w:val="004F5676"/>
    <w:rsid w:val="004F5731"/>
    <w:rsid w:val="004F7390"/>
    <w:rsid w:val="004F79C1"/>
    <w:rsid w:val="00503DF9"/>
    <w:rsid w:val="00511257"/>
    <w:rsid w:val="0051307D"/>
    <w:rsid w:val="005133DE"/>
    <w:rsid w:val="00517953"/>
    <w:rsid w:val="005201A0"/>
    <w:rsid w:val="00520633"/>
    <w:rsid w:val="0052241B"/>
    <w:rsid w:val="005257D3"/>
    <w:rsid w:val="00525F11"/>
    <w:rsid w:val="00525F1F"/>
    <w:rsid w:val="005275D4"/>
    <w:rsid w:val="00532148"/>
    <w:rsid w:val="00535770"/>
    <w:rsid w:val="00543EE2"/>
    <w:rsid w:val="00543FF5"/>
    <w:rsid w:val="00545CA1"/>
    <w:rsid w:val="00546F40"/>
    <w:rsid w:val="0055037D"/>
    <w:rsid w:val="00550499"/>
    <w:rsid w:val="005513C8"/>
    <w:rsid w:val="0055505B"/>
    <w:rsid w:val="005577F3"/>
    <w:rsid w:val="005608CB"/>
    <w:rsid w:val="00560B0B"/>
    <w:rsid w:val="0056197E"/>
    <w:rsid w:val="00561EC7"/>
    <w:rsid w:val="00562D40"/>
    <w:rsid w:val="00566E7A"/>
    <w:rsid w:val="00572458"/>
    <w:rsid w:val="00573CEA"/>
    <w:rsid w:val="00576BDA"/>
    <w:rsid w:val="0057765C"/>
    <w:rsid w:val="00580A29"/>
    <w:rsid w:val="00581545"/>
    <w:rsid w:val="00583BEC"/>
    <w:rsid w:val="00587007"/>
    <w:rsid w:val="00590B37"/>
    <w:rsid w:val="00591D4A"/>
    <w:rsid w:val="00591FB6"/>
    <w:rsid w:val="005A0737"/>
    <w:rsid w:val="005A0A58"/>
    <w:rsid w:val="005A1D42"/>
    <w:rsid w:val="005A34C6"/>
    <w:rsid w:val="005B08B9"/>
    <w:rsid w:val="005B1947"/>
    <w:rsid w:val="005B510F"/>
    <w:rsid w:val="005B640D"/>
    <w:rsid w:val="005B741A"/>
    <w:rsid w:val="005B765A"/>
    <w:rsid w:val="005C3E6B"/>
    <w:rsid w:val="005C50EF"/>
    <w:rsid w:val="005C66E4"/>
    <w:rsid w:val="005D1426"/>
    <w:rsid w:val="005D2F50"/>
    <w:rsid w:val="005D722A"/>
    <w:rsid w:val="005D7438"/>
    <w:rsid w:val="005E5DE5"/>
    <w:rsid w:val="005F7BB5"/>
    <w:rsid w:val="00600E10"/>
    <w:rsid w:val="00602447"/>
    <w:rsid w:val="0060470A"/>
    <w:rsid w:val="00605557"/>
    <w:rsid w:val="006071C0"/>
    <w:rsid w:val="00616A16"/>
    <w:rsid w:val="00617231"/>
    <w:rsid w:val="00617CBB"/>
    <w:rsid w:val="00620568"/>
    <w:rsid w:val="00620AE8"/>
    <w:rsid w:val="00621F24"/>
    <w:rsid w:val="00622170"/>
    <w:rsid w:val="00623103"/>
    <w:rsid w:val="00626602"/>
    <w:rsid w:val="00630BDC"/>
    <w:rsid w:val="00634A52"/>
    <w:rsid w:val="006361D0"/>
    <w:rsid w:val="006364DE"/>
    <w:rsid w:val="00637F93"/>
    <w:rsid w:val="00642872"/>
    <w:rsid w:val="006470EE"/>
    <w:rsid w:val="006471DB"/>
    <w:rsid w:val="00651864"/>
    <w:rsid w:val="006574A6"/>
    <w:rsid w:val="00657754"/>
    <w:rsid w:val="00661E6E"/>
    <w:rsid w:val="006654F6"/>
    <w:rsid w:val="00667D76"/>
    <w:rsid w:val="00670773"/>
    <w:rsid w:val="0067754A"/>
    <w:rsid w:val="0068148C"/>
    <w:rsid w:val="00687B88"/>
    <w:rsid w:val="00691261"/>
    <w:rsid w:val="00691BF4"/>
    <w:rsid w:val="006921D4"/>
    <w:rsid w:val="006970EE"/>
    <w:rsid w:val="006A0CC6"/>
    <w:rsid w:val="006A2F2C"/>
    <w:rsid w:val="006A3272"/>
    <w:rsid w:val="006A3653"/>
    <w:rsid w:val="006B149A"/>
    <w:rsid w:val="006B1B40"/>
    <w:rsid w:val="006B2133"/>
    <w:rsid w:val="006B25A2"/>
    <w:rsid w:val="006B4B26"/>
    <w:rsid w:val="006C090F"/>
    <w:rsid w:val="006C1A8D"/>
    <w:rsid w:val="006C282B"/>
    <w:rsid w:val="006C433A"/>
    <w:rsid w:val="006C445F"/>
    <w:rsid w:val="006C507F"/>
    <w:rsid w:val="006C5719"/>
    <w:rsid w:val="006C7834"/>
    <w:rsid w:val="006D12CE"/>
    <w:rsid w:val="006D1DED"/>
    <w:rsid w:val="006D6D99"/>
    <w:rsid w:val="006D7F2B"/>
    <w:rsid w:val="006E098C"/>
    <w:rsid w:val="006E5D87"/>
    <w:rsid w:val="006F2AEA"/>
    <w:rsid w:val="006F39AA"/>
    <w:rsid w:val="006F4946"/>
    <w:rsid w:val="006F50F8"/>
    <w:rsid w:val="006F558B"/>
    <w:rsid w:val="006F76B7"/>
    <w:rsid w:val="006F7988"/>
    <w:rsid w:val="00700521"/>
    <w:rsid w:val="007005A0"/>
    <w:rsid w:val="00702ABE"/>
    <w:rsid w:val="00711483"/>
    <w:rsid w:val="007115FC"/>
    <w:rsid w:val="00711B21"/>
    <w:rsid w:val="0071220E"/>
    <w:rsid w:val="007124C2"/>
    <w:rsid w:val="007216B9"/>
    <w:rsid w:val="007217E9"/>
    <w:rsid w:val="00722AEA"/>
    <w:rsid w:val="00731739"/>
    <w:rsid w:val="00732DE8"/>
    <w:rsid w:val="007332D5"/>
    <w:rsid w:val="007368D1"/>
    <w:rsid w:val="00737F28"/>
    <w:rsid w:val="00741ABD"/>
    <w:rsid w:val="00742DC9"/>
    <w:rsid w:val="007435AD"/>
    <w:rsid w:val="00743807"/>
    <w:rsid w:val="007441FE"/>
    <w:rsid w:val="007453D1"/>
    <w:rsid w:val="00745A8E"/>
    <w:rsid w:val="00747ED9"/>
    <w:rsid w:val="007534CF"/>
    <w:rsid w:val="00753C7D"/>
    <w:rsid w:val="00755EB0"/>
    <w:rsid w:val="007574C6"/>
    <w:rsid w:val="007619B6"/>
    <w:rsid w:val="0076363D"/>
    <w:rsid w:val="00770CC6"/>
    <w:rsid w:val="00773664"/>
    <w:rsid w:val="00776FC9"/>
    <w:rsid w:val="00777B78"/>
    <w:rsid w:val="00784B2F"/>
    <w:rsid w:val="00785CF6"/>
    <w:rsid w:val="007861B9"/>
    <w:rsid w:val="0078686A"/>
    <w:rsid w:val="00787D28"/>
    <w:rsid w:val="00791B14"/>
    <w:rsid w:val="00794EEE"/>
    <w:rsid w:val="00795469"/>
    <w:rsid w:val="00795887"/>
    <w:rsid w:val="007B124C"/>
    <w:rsid w:val="007B1D61"/>
    <w:rsid w:val="007B4962"/>
    <w:rsid w:val="007C7735"/>
    <w:rsid w:val="007D15EB"/>
    <w:rsid w:val="007D1B86"/>
    <w:rsid w:val="007D5B61"/>
    <w:rsid w:val="007D7563"/>
    <w:rsid w:val="007E4C41"/>
    <w:rsid w:val="007F274B"/>
    <w:rsid w:val="007F2812"/>
    <w:rsid w:val="007F4773"/>
    <w:rsid w:val="007F5A75"/>
    <w:rsid w:val="007F6554"/>
    <w:rsid w:val="007F6C47"/>
    <w:rsid w:val="007F7B9A"/>
    <w:rsid w:val="00801522"/>
    <w:rsid w:val="008030E1"/>
    <w:rsid w:val="008045D8"/>
    <w:rsid w:val="00805658"/>
    <w:rsid w:val="00805CA9"/>
    <w:rsid w:val="008075F6"/>
    <w:rsid w:val="0081760C"/>
    <w:rsid w:val="00821562"/>
    <w:rsid w:val="008242D3"/>
    <w:rsid w:val="00825172"/>
    <w:rsid w:val="00825B3B"/>
    <w:rsid w:val="00830140"/>
    <w:rsid w:val="00831D36"/>
    <w:rsid w:val="008330B7"/>
    <w:rsid w:val="00833617"/>
    <w:rsid w:val="00836969"/>
    <w:rsid w:val="00836CE3"/>
    <w:rsid w:val="008406DC"/>
    <w:rsid w:val="008438A8"/>
    <w:rsid w:val="00846B6E"/>
    <w:rsid w:val="00850EEA"/>
    <w:rsid w:val="00852199"/>
    <w:rsid w:val="008528DB"/>
    <w:rsid w:val="00860899"/>
    <w:rsid w:val="00866559"/>
    <w:rsid w:val="00867D84"/>
    <w:rsid w:val="0087039F"/>
    <w:rsid w:val="00872944"/>
    <w:rsid w:val="008743A8"/>
    <w:rsid w:val="0087722B"/>
    <w:rsid w:val="008774F9"/>
    <w:rsid w:val="00881238"/>
    <w:rsid w:val="008840FF"/>
    <w:rsid w:val="008843EF"/>
    <w:rsid w:val="008855D0"/>
    <w:rsid w:val="008857F4"/>
    <w:rsid w:val="00886B5A"/>
    <w:rsid w:val="008876DF"/>
    <w:rsid w:val="008942E2"/>
    <w:rsid w:val="00897302"/>
    <w:rsid w:val="008A2C52"/>
    <w:rsid w:val="008A309E"/>
    <w:rsid w:val="008A4470"/>
    <w:rsid w:val="008A65A2"/>
    <w:rsid w:val="008B1E81"/>
    <w:rsid w:val="008B4212"/>
    <w:rsid w:val="008B4F49"/>
    <w:rsid w:val="008B7E4D"/>
    <w:rsid w:val="008D29AB"/>
    <w:rsid w:val="008D485C"/>
    <w:rsid w:val="008D4EA1"/>
    <w:rsid w:val="008D7D61"/>
    <w:rsid w:val="008E0539"/>
    <w:rsid w:val="008E491A"/>
    <w:rsid w:val="008E7C57"/>
    <w:rsid w:val="008F2E1B"/>
    <w:rsid w:val="0090038E"/>
    <w:rsid w:val="009033AC"/>
    <w:rsid w:val="00903453"/>
    <w:rsid w:val="00906722"/>
    <w:rsid w:val="00907239"/>
    <w:rsid w:val="00910AEC"/>
    <w:rsid w:val="0091695D"/>
    <w:rsid w:val="00917636"/>
    <w:rsid w:val="00920AFB"/>
    <w:rsid w:val="0092107D"/>
    <w:rsid w:val="00922399"/>
    <w:rsid w:val="00924D12"/>
    <w:rsid w:val="0093165A"/>
    <w:rsid w:val="00932520"/>
    <w:rsid w:val="00933763"/>
    <w:rsid w:val="00934292"/>
    <w:rsid w:val="0094630F"/>
    <w:rsid w:val="00946B61"/>
    <w:rsid w:val="00946F79"/>
    <w:rsid w:val="00951131"/>
    <w:rsid w:val="009516AF"/>
    <w:rsid w:val="00952ECF"/>
    <w:rsid w:val="00955C55"/>
    <w:rsid w:val="009577AE"/>
    <w:rsid w:val="00957C4C"/>
    <w:rsid w:val="0096020E"/>
    <w:rsid w:val="00961BBD"/>
    <w:rsid w:val="00961CEF"/>
    <w:rsid w:val="009621CA"/>
    <w:rsid w:val="0096243B"/>
    <w:rsid w:val="009640F9"/>
    <w:rsid w:val="0096574D"/>
    <w:rsid w:val="00966659"/>
    <w:rsid w:val="0097106F"/>
    <w:rsid w:val="00974A79"/>
    <w:rsid w:val="00976AAC"/>
    <w:rsid w:val="00977192"/>
    <w:rsid w:val="0098030C"/>
    <w:rsid w:val="00984315"/>
    <w:rsid w:val="00985458"/>
    <w:rsid w:val="00986BB6"/>
    <w:rsid w:val="00992328"/>
    <w:rsid w:val="009923FD"/>
    <w:rsid w:val="0099245E"/>
    <w:rsid w:val="009927E0"/>
    <w:rsid w:val="00996633"/>
    <w:rsid w:val="0099719D"/>
    <w:rsid w:val="009971BE"/>
    <w:rsid w:val="00997D4A"/>
    <w:rsid w:val="00997E76"/>
    <w:rsid w:val="00997FFB"/>
    <w:rsid w:val="009A0569"/>
    <w:rsid w:val="009A2B5C"/>
    <w:rsid w:val="009B0A27"/>
    <w:rsid w:val="009B1508"/>
    <w:rsid w:val="009B3BDC"/>
    <w:rsid w:val="009B4374"/>
    <w:rsid w:val="009B5036"/>
    <w:rsid w:val="009B65A5"/>
    <w:rsid w:val="009B6757"/>
    <w:rsid w:val="009B7BD4"/>
    <w:rsid w:val="009C546F"/>
    <w:rsid w:val="009C5861"/>
    <w:rsid w:val="009C6EE0"/>
    <w:rsid w:val="009D3C60"/>
    <w:rsid w:val="009D5D10"/>
    <w:rsid w:val="009D7F38"/>
    <w:rsid w:val="009E0DAA"/>
    <w:rsid w:val="009E1292"/>
    <w:rsid w:val="009E2DBE"/>
    <w:rsid w:val="009E7519"/>
    <w:rsid w:val="009F17AA"/>
    <w:rsid w:val="009F1B08"/>
    <w:rsid w:val="009F1B63"/>
    <w:rsid w:val="009F2658"/>
    <w:rsid w:val="009F3C90"/>
    <w:rsid w:val="009F653C"/>
    <w:rsid w:val="009F79A5"/>
    <w:rsid w:val="009F7EE4"/>
    <w:rsid w:val="00A039DC"/>
    <w:rsid w:val="00A06CC0"/>
    <w:rsid w:val="00A11276"/>
    <w:rsid w:val="00A11A0B"/>
    <w:rsid w:val="00A16A3C"/>
    <w:rsid w:val="00A2073A"/>
    <w:rsid w:val="00A20D4D"/>
    <w:rsid w:val="00A24C99"/>
    <w:rsid w:val="00A26CBA"/>
    <w:rsid w:val="00A27917"/>
    <w:rsid w:val="00A30DA3"/>
    <w:rsid w:val="00A349D9"/>
    <w:rsid w:val="00A35AF4"/>
    <w:rsid w:val="00A37114"/>
    <w:rsid w:val="00A42B25"/>
    <w:rsid w:val="00A434D3"/>
    <w:rsid w:val="00A45321"/>
    <w:rsid w:val="00A504E8"/>
    <w:rsid w:val="00A509F6"/>
    <w:rsid w:val="00A50FD8"/>
    <w:rsid w:val="00A529BC"/>
    <w:rsid w:val="00A54D09"/>
    <w:rsid w:val="00A5687C"/>
    <w:rsid w:val="00A56F64"/>
    <w:rsid w:val="00A57C97"/>
    <w:rsid w:val="00A60274"/>
    <w:rsid w:val="00A60B53"/>
    <w:rsid w:val="00A62E68"/>
    <w:rsid w:val="00A62F5E"/>
    <w:rsid w:val="00A6381B"/>
    <w:rsid w:val="00A6402F"/>
    <w:rsid w:val="00A659E6"/>
    <w:rsid w:val="00A678CC"/>
    <w:rsid w:val="00A70793"/>
    <w:rsid w:val="00A717CC"/>
    <w:rsid w:val="00A74865"/>
    <w:rsid w:val="00A750D8"/>
    <w:rsid w:val="00A809E7"/>
    <w:rsid w:val="00A80AC4"/>
    <w:rsid w:val="00A818DA"/>
    <w:rsid w:val="00A83776"/>
    <w:rsid w:val="00A86A4B"/>
    <w:rsid w:val="00A91F53"/>
    <w:rsid w:val="00A928C2"/>
    <w:rsid w:val="00A97824"/>
    <w:rsid w:val="00AA320F"/>
    <w:rsid w:val="00AA6A13"/>
    <w:rsid w:val="00AA7421"/>
    <w:rsid w:val="00AB29B2"/>
    <w:rsid w:val="00AB32D8"/>
    <w:rsid w:val="00AB40AF"/>
    <w:rsid w:val="00AC2642"/>
    <w:rsid w:val="00AD26E8"/>
    <w:rsid w:val="00AD4855"/>
    <w:rsid w:val="00AD580B"/>
    <w:rsid w:val="00AD756C"/>
    <w:rsid w:val="00AD7E69"/>
    <w:rsid w:val="00AE049F"/>
    <w:rsid w:val="00AE46ED"/>
    <w:rsid w:val="00AF553C"/>
    <w:rsid w:val="00B015E3"/>
    <w:rsid w:val="00B0172E"/>
    <w:rsid w:val="00B03BAD"/>
    <w:rsid w:val="00B06FF5"/>
    <w:rsid w:val="00B135FE"/>
    <w:rsid w:val="00B13F7D"/>
    <w:rsid w:val="00B14DD6"/>
    <w:rsid w:val="00B20377"/>
    <w:rsid w:val="00B20F62"/>
    <w:rsid w:val="00B2194D"/>
    <w:rsid w:val="00B21CE6"/>
    <w:rsid w:val="00B24A1C"/>
    <w:rsid w:val="00B26A05"/>
    <w:rsid w:val="00B3145C"/>
    <w:rsid w:val="00B339D6"/>
    <w:rsid w:val="00B36B35"/>
    <w:rsid w:val="00B37B0A"/>
    <w:rsid w:val="00B46A66"/>
    <w:rsid w:val="00B4734F"/>
    <w:rsid w:val="00B50FF6"/>
    <w:rsid w:val="00B60AD5"/>
    <w:rsid w:val="00B6164B"/>
    <w:rsid w:val="00B632AA"/>
    <w:rsid w:val="00B64B72"/>
    <w:rsid w:val="00B7015D"/>
    <w:rsid w:val="00B704C0"/>
    <w:rsid w:val="00B7143A"/>
    <w:rsid w:val="00B715D5"/>
    <w:rsid w:val="00B7289E"/>
    <w:rsid w:val="00B7407A"/>
    <w:rsid w:val="00B76DDE"/>
    <w:rsid w:val="00B771C9"/>
    <w:rsid w:val="00B77D6F"/>
    <w:rsid w:val="00B83E9D"/>
    <w:rsid w:val="00B85D2C"/>
    <w:rsid w:val="00B87BDC"/>
    <w:rsid w:val="00B93FB6"/>
    <w:rsid w:val="00B95D5C"/>
    <w:rsid w:val="00BA1A81"/>
    <w:rsid w:val="00BA44F2"/>
    <w:rsid w:val="00BA5AEE"/>
    <w:rsid w:val="00BA6F80"/>
    <w:rsid w:val="00BA73C6"/>
    <w:rsid w:val="00BA795A"/>
    <w:rsid w:val="00BB33BD"/>
    <w:rsid w:val="00BB3660"/>
    <w:rsid w:val="00BB6FB8"/>
    <w:rsid w:val="00BC0023"/>
    <w:rsid w:val="00BC1E4D"/>
    <w:rsid w:val="00BC29B3"/>
    <w:rsid w:val="00BC384C"/>
    <w:rsid w:val="00BC60B9"/>
    <w:rsid w:val="00BC6145"/>
    <w:rsid w:val="00BD045D"/>
    <w:rsid w:val="00BD4503"/>
    <w:rsid w:val="00BD49C8"/>
    <w:rsid w:val="00BD49DB"/>
    <w:rsid w:val="00BD553E"/>
    <w:rsid w:val="00BD6338"/>
    <w:rsid w:val="00BD66BF"/>
    <w:rsid w:val="00BD684E"/>
    <w:rsid w:val="00BD68A2"/>
    <w:rsid w:val="00BE08D1"/>
    <w:rsid w:val="00BE27D5"/>
    <w:rsid w:val="00BF0D35"/>
    <w:rsid w:val="00BF205C"/>
    <w:rsid w:val="00BF3D3C"/>
    <w:rsid w:val="00C059BF"/>
    <w:rsid w:val="00C062AC"/>
    <w:rsid w:val="00C0714C"/>
    <w:rsid w:val="00C07516"/>
    <w:rsid w:val="00C16B80"/>
    <w:rsid w:val="00C211D2"/>
    <w:rsid w:val="00C21EA3"/>
    <w:rsid w:val="00C22820"/>
    <w:rsid w:val="00C306CA"/>
    <w:rsid w:val="00C3079B"/>
    <w:rsid w:val="00C314A8"/>
    <w:rsid w:val="00C36EFA"/>
    <w:rsid w:val="00C37773"/>
    <w:rsid w:val="00C41ABD"/>
    <w:rsid w:val="00C427A7"/>
    <w:rsid w:val="00C429B1"/>
    <w:rsid w:val="00C4627D"/>
    <w:rsid w:val="00C470FD"/>
    <w:rsid w:val="00C5009C"/>
    <w:rsid w:val="00C5684C"/>
    <w:rsid w:val="00C57FC1"/>
    <w:rsid w:val="00C65EB3"/>
    <w:rsid w:val="00C7002A"/>
    <w:rsid w:val="00C72B52"/>
    <w:rsid w:val="00C81E34"/>
    <w:rsid w:val="00C83770"/>
    <w:rsid w:val="00C83AD1"/>
    <w:rsid w:val="00C866DE"/>
    <w:rsid w:val="00C91BC7"/>
    <w:rsid w:val="00C930E8"/>
    <w:rsid w:val="00C93B0C"/>
    <w:rsid w:val="00C93E89"/>
    <w:rsid w:val="00C9649C"/>
    <w:rsid w:val="00C9649E"/>
    <w:rsid w:val="00C97555"/>
    <w:rsid w:val="00C9779D"/>
    <w:rsid w:val="00CA094C"/>
    <w:rsid w:val="00CA0BE3"/>
    <w:rsid w:val="00CA1E96"/>
    <w:rsid w:val="00CA2B20"/>
    <w:rsid w:val="00CA3782"/>
    <w:rsid w:val="00CA3CF7"/>
    <w:rsid w:val="00CA458A"/>
    <w:rsid w:val="00CA4CC7"/>
    <w:rsid w:val="00CA6C75"/>
    <w:rsid w:val="00CB3D69"/>
    <w:rsid w:val="00CB4C8B"/>
    <w:rsid w:val="00CC056E"/>
    <w:rsid w:val="00CC0A88"/>
    <w:rsid w:val="00CC27C2"/>
    <w:rsid w:val="00CC29A0"/>
    <w:rsid w:val="00CC54F7"/>
    <w:rsid w:val="00CD1ADA"/>
    <w:rsid w:val="00CD3BCD"/>
    <w:rsid w:val="00CE151B"/>
    <w:rsid w:val="00CE19A2"/>
    <w:rsid w:val="00CE35DB"/>
    <w:rsid w:val="00CE37FA"/>
    <w:rsid w:val="00CE4D8B"/>
    <w:rsid w:val="00CE647D"/>
    <w:rsid w:val="00CE7393"/>
    <w:rsid w:val="00CE79BF"/>
    <w:rsid w:val="00CF3BCE"/>
    <w:rsid w:val="00CF3F7C"/>
    <w:rsid w:val="00D061B4"/>
    <w:rsid w:val="00D15F07"/>
    <w:rsid w:val="00D1677C"/>
    <w:rsid w:val="00D17D7B"/>
    <w:rsid w:val="00D24BE6"/>
    <w:rsid w:val="00D25A8B"/>
    <w:rsid w:val="00D27C20"/>
    <w:rsid w:val="00D300B4"/>
    <w:rsid w:val="00D3155E"/>
    <w:rsid w:val="00D319E6"/>
    <w:rsid w:val="00D33542"/>
    <w:rsid w:val="00D35245"/>
    <w:rsid w:val="00D4125C"/>
    <w:rsid w:val="00D50693"/>
    <w:rsid w:val="00D51904"/>
    <w:rsid w:val="00D51E61"/>
    <w:rsid w:val="00D522BE"/>
    <w:rsid w:val="00D55B7B"/>
    <w:rsid w:val="00D57A04"/>
    <w:rsid w:val="00D61AE9"/>
    <w:rsid w:val="00D62169"/>
    <w:rsid w:val="00D63271"/>
    <w:rsid w:val="00D6683A"/>
    <w:rsid w:val="00D677BE"/>
    <w:rsid w:val="00D71B95"/>
    <w:rsid w:val="00D75FD7"/>
    <w:rsid w:val="00D805C3"/>
    <w:rsid w:val="00D910F9"/>
    <w:rsid w:val="00D92C4E"/>
    <w:rsid w:val="00D93CBA"/>
    <w:rsid w:val="00D94C92"/>
    <w:rsid w:val="00D95D6E"/>
    <w:rsid w:val="00DA36E6"/>
    <w:rsid w:val="00DA7A0E"/>
    <w:rsid w:val="00DB141D"/>
    <w:rsid w:val="00DB308A"/>
    <w:rsid w:val="00DB35F5"/>
    <w:rsid w:val="00DB4216"/>
    <w:rsid w:val="00DB7134"/>
    <w:rsid w:val="00DC0EA1"/>
    <w:rsid w:val="00DC14A9"/>
    <w:rsid w:val="00DC18EB"/>
    <w:rsid w:val="00DC23F5"/>
    <w:rsid w:val="00DD008E"/>
    <w:rsid w:val="00DD0E2B"/>
    <w:rsid w:val="00DD119B"/>
    <w:rsid w:val="00DD2F71"/>
    <w:rsid w:val="00DE2425"/>
    <w:rsid w:val="00DE4521"/>
    <w:rsid w:val="00DE46AF"/>
    <w:rsid w:val="00DE4D23"/>
    <w:rsid w:val="00DE561E"/>
    <w:rsid w:val="00DE7169"/>
    <w:rsid w:val="00DF1A2C"/>
    <w:rsid w:val="00DF6038"/>
    <w:rsid w:val="00DF6A50"/>
    <w:rsid w:val="00DF6FDE"/>
    <w:rsid w:val="00DF778F"/>
    <w:rsid w:val="00E00910"/>
    <w:rsid w:val="00E027E1"/>
    <w:rsid w:val="00E0590A"/>
    <w:rsid w:val="00E0717A"/>
    <w:rsid w:val="00E15B25"/>
    <w:rsid w:val="00E161EE"/>
    <w:rsid w:val="00E17989"/>
    <w:rsid w:val="00E24536"/>
    <w:rsid w:val="00E25F34"/>
    <w:rsid w:val="00E26C5D"/>
    <w:rsid w:val="00E2779F"/>
    <w:rsid w:val="00E309BB"/>
    <w:rsid w:val="00E313A0"/>
    <w:rsid w:val="00E334FA"/>
    <w:rsid w:val="00E37EE3"/>
    <w:rsid w:val="00E42B02"/>
    <w:rsid w:val="00E517C9"/>
    <w:rsid w:val="00E54800"/>
    <w:rsid w:val="00E54E18"/>
    <w:rsid w:val="00E600A7"/>
    <w:rsid w:val="00E6201E"/>
    <w:rsid w:val="00E66A2A"/>
    <w:rsid w:val="00E6779B"/>
    <w:rsid w:val="00E71013"/>
    <w:rsid w:val="00E723BB"/>
    <w:rsid w:val="00E74F94"/>
    <w:rsid w:val="00E90F1F"/>
    <w:rsid w:val="00E91AB2"/>
    <w:rsid w:val="00E94223"/>
    <w:rsid w:val="00E955B3"/>
    <w:rsid w:val="00E96842"/>
    <w:rsid w:val="00EA4105"/>
    <w:rsid w:val="00EA5F54"/>
    <w:rsid w:val="00EB50DB"/>
    <w:rsid w:val="00EB6425"/>
    <w:rsid w:val="00EC01FF"/>
    <w:rsid w:val="00EC04BB"/>
    <w:rsid w:val="00EC393C"/>
    <w:rsid w:val="00EC5E95"/>
    <w:rsid w:val="00ED1F04"/>
    <w:rsid w:val="00EE0A17"/>
    <w:rsid w:val="00EE0EA3"/>
    <w:rsid w:val="00EE5B59"/>
    <w:rsid w:val="00EF4544"/>
    <w:rsid w:val="00EF6919"/>
    <w:rsid w:val="00EF7055"/>
    <w:rsid w:val="00EF788E"/>
    <w:rsid w:val="00F0227C"/>
    <w:rsid w:val="00F02372"/>
    <w:rsid w:val="00F0277F"/>
    <w:rsid w:val="00F0490E"/>
    <w:rsid w:val="00F06A82"/>
    <w:rsid w:val="00F10375"/>
    <w:rsid w:val="00F11E53"/>
    <w:rsid w:val="00F154EE"/>
    <w:rsid w:val="00F17634"/>
    <w:rsid w:val="00F23A2F"/>
    <w:rsid w:val="00F257F3"/>
    <w:rsid w:val="00F26AE2"/>
    <w:rsid w:val="00F27019"/>
    <w:rsid w:val="00F30E00"/>
    <w:rsid w:val="00F31533"/>
    <w:rsid w:val="00F35A4E"/>
    <w:rsid w:val="00F37346"/>
    <w:rsid w:val="00F412C5"/>
    <w:rsid w:val="00F464C9"/>
    <w:rsid w:val="00F46BBB"/>
    <w:rsid w:val="00F51874"/>
    <w:rsid w:val="00F53F25"/>
    <w:rsid w:val="00F53F30"/>
    <w:rsid w:val="00F549D9"/>
    <w:rsid w:val="00F56520"/>
    <w:rsid w:val="00F56849"/>
    <w:rsid w:val="00F61B8D"/>
    <w:rsid w:val="00F63158"/>
    <w:rsid w:val="00F63D8F"/>
    <w:rsid w:val="00F67BC4"/>
    <w:rsid w:val="00F72105"/>
    <w:rsid w:val="00F76BB8"/>
    <w:rsid w:val="00F800DB"/>
    <w:rsid w:val="00F81587"/>
    <w:rsid w:val="00F82D80"/>
    <w:rsid w:val="00F83A48"/>
    <w:rsid w:val="00F8463F"/>
    <w:rsid w:val="00F9004C"/>
    <w:rsid w:val="00F956B6"/>
    <w:rsid w:val="00F97178"/>
    <w:rsid w:val="00FA0187"/>
    <w:rsid w:val="00FA3A95"/>
    <w:rsid w:val="00FA5753"/>
    <w:rsid w:val="00FA6BFC"/>
    <w:rsid w:val="00FA7E0E"/>
    <w:rsid w:val="00FB02E0"/>
    <w:rsid w:val="00FB16D9"/>
    <w:rsid w:val="00FB6D61"/>
    <w:rsid w:val="00FC1B0F"/>
    <w:rsid w:val="00FC57C4"/>
    <w:rsid w:val="00FD0549"/>
    <w:rsid w:val="00FD1E5D"/>
    <w:rsid w:val="00FD5F1B"/>
    <w:rsid w:val="00FD788A"/>
    <w:rsid w:val="00FE19A0"/>
    <w:rsid w:val="00FE21EC"/>
    <w:rsid w:val="00FE31F3"/>
    <w:rsid w:val="00FF141A"/>
    <w:rsid w:val="00FF2784"/>
    <w:rsid w:val="00FF4199"/>
    <w:rsid w:val="00FF6077"/>
    <w:rsid w:val="00FF688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5121"/>
    <o:shapelayout v:ext="edit">
      <o:idmap v:ext="edit" data="1"/>
    </o:shapelayout>
  </w:shapeDefaults>
  <w:decimalSymbol w:val="."/>
  <w:listSeparator w:val=","/>
  <w14:docId w14:val="36A2F8F9"/>
  <w15:docId w15:val="{4CCFB0A9-2DFF-4596-B13C-65D2DF3A3A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Malgun Gothic"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unhideWhenUsed="1" w:qFormat="1"/>
    <w:lsdException w:name="heading 7" w:unhideWhenUsed="1" w:qFormat="1"/>
    <w:lsdException w:name="heading 8" w:unhideWhenUsed="1" w:qFormat="1"/>
    <w:lsdException w:name="heading 9" w:unhideWhenUsed="1" w:qFormat="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iPriority="99"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nhideWhenUsed="1"/>
    <w:lsdException w:name="FollowedHyperlink"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83488"/>
    <w:pPr>
      <w:tabs>
        <w:tab w:val="left" w:pos="360"/>
        <w:tab w:val="left" w:pos="720"/>
        <w:tab w:val="left" w:pos="1080"/>
      </w:tabs>
      <w:suppressAutoHyphens/>
      <w:spacing w:after="160"/>
      <w:jc w:val="both"/>
    </w:pPr>
    <w:rPr>
      <w:rFonts w:eastAsiaTheme="minorEastAsia"/>
      <w:snapToGrid w:val="0"/>
      <w:sz w:val="22"/>
      <w:lang w:val="en-CA"/>
    </w:rPr>
  </w:style>
  <w:style w:type="paragraph" w:styleId="Heading1">
    <w:name w:val="heading 1"/>
    <w:basedOn w:val="Normal"/>
    <w:next w:val="Normal"/>
    <w:link w:val="Heading1Char"/>
    <w:qFormat/>
    <w:rsid w:val="00083488"/>
    <w:pPr>
      <w:keepNext/>
      <w:numPr>
        <w:numId w:val="28"/>
      </w:numPr>
      <w:tabs>
        <w:tab w:val="clear" w:pos="360"/>
        <w:tab w:val="clear" w:pos="720"/>
        <w:tab w:val="left" w:pos="426"/>
      </w:tabs>
      <w:spacing w:before="360"/>
      <w:ind w:hanging="450"/>
      <w:jc w:val="left"/>
      <w:outlineLvl w:val="0"/>
    </w:pPr>
    <w:rPr>
      <w:b/>
      <w:caps/>
    </w:rPr>
  </w:style>
  <w:style w:type="paragraph" w:styleId="Heading2">
    <w:name w:val="heading 2"/>
    <w:basedOn w:val="Normal"/>
    <w:next w:val="Normal"/>
    <w:qFormat/>
    <w:rsid w:val="00083488"/>
    <w:pPr>
      <w:keepNext/>
      <w:numPr>
        <w:ilvl w:val="1"/>
        <w:numId w:val="28"/>
      </w:numPr>
      <w:tabs>
        <w:tab w:val="clear" w:pos="360"/>
        <w:tab w:val="clear" w:pos="720"/>
        <w:tab w:val="left" w:pos="426"/>
      </w:tabs>
      <w:spacing w:before="240" w:after="120"/>
      <w:ind w:hanging="450"/>
      <w:jc w:val="left"/>
      <w:outlineLvl w:val="1"/>
    </w:pPr>
    <w:rPr>
      <w:b/>
    </w:rPr>
  </w:style>
  <w:style w:type="paragraph" w:styleId="Heading3">
    <w:name w:val="heading 3"/>
    <w:basedOn w:val="Normal"/>
    <w:next w:val="Normal"/>
    <w:qFormat/>
    <w:rsid w:val="00083488"/>
    <w:pPr>
      <w:keepNext/>
      <w:numPr>
        <w:ilvl w:val="2"/>
        <w:numId w:val="28"/>
      </w:numPr>
      <w:tabs>
        <w:tab w:val="clear" w:pos="360"/>
        <w:tab w:val="clear" w:pos="720"/>
        <w:tab w:val="clear" w:pos="1080"/>
        <w:tab w:val="left" w:pos="567"/>
      </w:tabs>
      <w:spacing w:before="240" w:after="240"/>
      <w:ind w:left="567" w:hanging="567"/>
      <w:jc w:val="left"/>
      <w:outlineLvl w:val="2"/>
    </w:pPr>
    <w:rPr>
      <w:b/>
    </w:rPr>
  </w:style>
  <w:style w:type="paragraph" w:styleId="Heading4">
    <w:name w:val="heading 4"/>
    <w:basedOn w:val="Normal"/>
    <w:next w:val="Normal"/>
    <w:qFormat/>
    <w:rsid w:val="00083488"/>
    <w:pPr>
      <w:keepNext/>
      <w:numPr>
        <w:ilvl w:val="3"/>
        <w:numId w:val="2"/>
      </w:numPr>
      <w:tabs>
        <w:tab w:val="clear" w:pos="360"/>
        <w:tab w:val="clear" w:pos="1080"/>
      </w:tabs>
      <w:spacing w:before="240" w:after="240"/>
      <w:jc w:val="left"/>
      <w:outlineLvl w:val="3"/>
    </w:pPr>
    <w:rPr>
      <w:b/>
    </w:rPr>
  </w:style>
  <w:style w:type="paragraph" w:styleId="Heading5">
    <w:name w:val="heading 5"/>
    <w:basedOn w:val="Normal"/>
    <w:next w:val="Normal"/>
    <w:qFormat/>
    <w:rsid w:val="00083488"/>
    <w:pPr>
      <w:keepNext/>
      <w:numPr>
        <w:ilvl w:val="4"/>
        <w:numId w:val="2"/>
      </w:numPr>
      <w:tabs>
        <w:tab w:val="clear" w:pos="360"/>
        <w:tab w:val="clear" w:pos="720"/>
        <w:tab w:val="left" w:pos="864"/>
      </w:tabs>
      <w:spacing w:before="240" w:after="240"/>
      <w:jc w:val="left"/>
      <w:outlineLvl w:val="4"/>
    </w:pPr>
    <w:rPr>
      <w:b/>
    </w:rPr>
  </w:style>
  <w:style w:type="paragraph" w:styleId="Heading6">
    <w:name w:val="heading 6"/>
    <w:basedOn w:val="Normal"/>
    <w:next w:val="Normal"/>
    <w:qFormat/>
    <w:rsid w:val="00083488"/>
    <w:pPr>
      <w:keepNext/>
      <w:numPr>
        <w:ilvl w:val="5"/>
        <w:numId w:val="2"/>
      </w:numPr>
      <w:tabs>
        <w:tab w:val="clear" w:pos="360"/>
        <w:tab w:val="clear" w:pos="720"/>
        <w:tab w:val="clear" w:pos="1080"/>
        <w:tab w:val="left" w:pos="1008"/>
      </w:tabs>
      <w:spacing w:before="240" w:after="240"/>
      <w:jc w:val="left"/>
      <w:outlineLvl w:val="5"/>
    </w:pPr>
    <w:rPr>
      <w:b/>
    </w:rPr>
  </w:style>
  <w:style w:type="paragraph" w:styleId="Heading7">
    <w:name w:val="heading 7"/>
    <w:basedOn w:val="Normal"/>
    <w:next w:val="Normal"/>
    <w:qFormat/>
    <w:rsid w:val="00083488"/>
    <w:pPr>
      <w:keepNext/>
      <w:numPr>
        <w:ilvl w:val="6"/>
        <w:numId w:val="2"/>
      </w:numPr>
      <w:tabs>
        <w:tab w:val="clear" w:pos="360"/>
        <w:tab w:val="clear" w:pos="720"/>
        <w:tab w:val="clear" w:pos="1080"/>
        <w:tab w:val="left" w:pos="1152"/>
      </w:tabs>
      <w:spacing w:before="240" w:after="240"/>
      <w:jc w:val="left"/>
      <w:outlineLvl w:val="6"/>
    </w:pPr>
    <w:rPr>
      <w:b/>
    </w:rPr>
  </w:style>
  <w:style w:type="paragraph" w:styleId="Heading8">
    <w:name w:val="heading 8"/>
    <w:basedOn w:val="Normal"/>
    <w:next w:val="Normal"/>
    <w:qFormat/>
    <w:rsid w:val="00083488"/>
    <w:pPr>
      <w:keepNext/>
      <w:numPr>
        <w:ilvl w:val="7"/>
        <w:numId w:val="2"/>
      </w:numPr>
      <w:tabs>
        <w:tab w:val="clear" w:pos="360"/>
        <w:tab w:val="clear" w:pos="720"/>
        <w:tab w:val="clear" w:pos="1080"/>
        <w:tab w:val="left" w:pos="1296"/>
      </w:tabs>
      <w:spacing w:before="240" w:after="240"/>
      <w:jc w:val="left"/>
      <w:outlineLvl w:val="7"/>
    </w:pPr>
    <w:rPr>
      <w:b/>
    </w:rPr>
  </w:style>
  <w:style w:type="paragraph" w:styleId="Heading9">
    <w:name w:val="heading 9"/>
    <w:basedOn w:val="Normal"/>
    <w:next w:val="Normal"/>
    <w:qFormat/>
    <w:rsid w:val="00083488"/>
    <w:pPr>
      <w:keepNext/>
      <w:numPr>
        <w:ilvl w:val="8"/>
        <w:numId w:val="2"/>
      </w:numPr>
      <w:tabs>
        <w:tab w:val="clear" w:pos="360"/>
        <w:tab w:val="clear" w:pos="720"/>
        <w:tab w:val="clear" w:pos="1080"/>
        <w:tab w:val="left" w:pos="1440"/>
      </w:tabs>
      <w:spacing w:before="240" w:after="240"/>
      <w:jc w:val="left"/>
      <w:outlineLvl w:val="8"/>
    </w:pPr>
    <w:rPr>
      <w:b/>
    </w:rPr>
  </w:style>
  <w:style w:type="character" w:default="1" w:styleId="DefaultParagraphFont">
    <w:name w:val="Default Paragraph Font"/>
    <w:uiPriority w:val="1"/>
    <w:semiHidden/>
    <w:unhideWhenUsed/>
    <w:rsid w:val="00083488"/>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083488"/>
  </w:style>
  <w:style w:type="paragraph" w:styleId="NormalIndent">
    <w:name w:val="Normal Indent"/>
    <w:basedOn w:val="Normal"/>
    <w:link w:val="NormalIndentChar"/>
    <w:uiPriority w:val="99"/>
    <w:rsid w:val="00083488"/>
    <w:pPr>
      <w:ind w:firstLine="360"/>
    </w:pPr>
  </w:style>
  <w:style w:type="character" w:customStyle="1" w:styleId="NormalIndentChar">
    <w:name w:val="Normal Indent Char"/>
    <w:link w:val="NormalIndent"/>
    <w:uiPriority w:val="99"/>
    <w:rsid w:val="00083488"/>
    <w:rPr>
      <w:rFonts w:eastAsiaTheme="minorEastAsia"/>
      <w:snapToGrid w:val="0"/>
      <w:sz w:val="22"/>
      <w:lang w:val="en-CA"/>
    </w:rPr>
  </w:style>
  <w:style w:type="paragraph" w:customStyle="1" w:styleId="Heading">
    <w:name w:val="Heading"/>
    <w:basedOn w:val="Normal"/>
    <w:next w:val="Normal"/>
    <w:link w:val="HeadingChar"/>
    <w:rsid w:val="00083488"/>
    <w:pPr>
      <w:keepNext/>
      <w:spacing w:before="360"/>
      <w:jc w:val="left"/>
    </w:pPr>
    <w:rPr>
      <w:b/>
      <w:caps/>
    </w:rPr>
  </w:style>
  <w:style w:type="paragraph" w:customStyle="1" w:styleId="Program">
    <w:name w:val="Program"/>
    <w:basedOn w:val="Normal"/>
    <w:rsid w:val="00083488"/>
    <w:pPr>
      <w:ind w:left="360"/>
    </w:pPr>
    <w:rPr>
      <w:rFonts w:ascii="Courier New" w:hAnsi="Courier New"/>
      <w:sz w:val="18"/>
    </w:rPr>
  </w:style>
  <w:style w:type="paragraph" w:customStyle="1" w:styleId="ProgramStart">
    <w:name w:val="ProgramStart"/>
    <w:basedOn w:val="Program"/>
    <w:rsid w:val="00083488"/>
  </w:style>
  <w:style w:type="paragraph" w:customStyle="1" w:styleId="ProgramEnd">
    <w:name w:val="ProgramEnd"/>
    <w:basedOn w:val="Program"/>
    <w:rsid w:val="00083488"/>
    <w:pPr>
      <w:spacing w:after="40"/>
    </w:pPr>
  </w:style>
  <w:style w:type="paragraph" w:customStyle="1" w:styleId="ProgramBoth">
    <w:name w:val="ProgramBoth"/>
    <w:basedOn w:val="Normal"/>
    <w:rsid w:val="00083488"/>
    <w:pPr>
      <w:spacing w:after="40"/>
      <w:ind w:left="360"/>
    </w:pPr>
    <w:rPr>
      <w:rFonts w:ascii="Courier New" w:hAnsi="Courier New"/>
      <w:sz w:val="18"/>
    </w:rPr>
  </w:style>
  <w:style w:type="paragraph" w:customStyle="1" w:styleId="Equation">
    <w:name w:val="Equation"/>
    <w:basedOn w:val="Normal"/>
    <w:rsid w:val="00083488"/>
    <w:pPr>
      <w:tabs>
        <w:tab w:val="clear" w:pos="360"/>
        <w:tab w:val="clear" w:pos="720"/>
        <w:tab w:val="clear" w:pos="1080"/>
        <w:tab w:val="center" w:pos="2380"/>
        <w:tab w:val="right" w:pos="4760"/>
      </w:tabs>
    </w:pPr>
  </w:style>
  <w:style w:type="character" w:customStyle="1" w:styleId="style91">
    <w:name w:val="style91"/>
    <w:rsid w:val="00083488"/>
    <w:rPr>
      <w:sz w:val="24"/>
      <w:szCs w:val="24"/>
    </w:rPr>
  </w:style>
  <w:style w:type="paragraph" w:customStyle="1" w:styleId="Reference">
    <w:name w:val="Reference"/>
    <w:basedOn w:val="Normal"/>
    <w:rsid w:val="00083488"/>
    <w:pPr>
      <w:spacing w:after="80"/>
      <w:ind w:left="357" w:hanging="357"/>
    </w:pPr>
  </w:style>
  <w:style w:type="paragraph" w:styleId="Title">
    <w:name w:val="Title"/>
    <w:basedOn w:val="Normal"/>
    <w:qFormat/>
    <w:rsid w:val="00083488"/>
    <w:pPr>
      <w:spacing w:after="120" w:line="276" w:lineRule="auto"/>
      <w:jc w:val="center"/>
    </w:pPr>
    <w:rPr>
      <w:b/>
      <w:caps/>
      <w:sz w:val="24"/>
      <w:szCs w:val="22"/>
    </w:rPr>
  </w:style>
  <w:style w:type="paragraph" w:customStyle="1" w:styleId="FigureLabel">
    <w:name w:val="Figure Label"/>
    <w:basedOn w:val="Normal"/>
    <w:next w:val="NormalIndent"/>
    <w:rsid w:val="00083488"/>
    <w:pPr>
      <w:spacing w:before="120" w:after="240"/>
      <w:jc w:val="center"/>
    </w:pPr>
  </w:style>
  <w:style w:type="paragraph" w:customStyle="1" w:styleId="Biography">
    <w:name w:val="Biography"/>
    <w:basedOn w:val="Normal"/>
    <w:rsid w:val="00083488"/>
    <w:pPr>
      <w:spacing w:after="240"/>
    </w:pPr>
  </w:style>
  <w:style w:type="paragraph" w:customStyle="1" w:styleId="Appendices">
    <w:name w:val="Appendices"/>
    <w:basedOn w:val="Heading1"/>
    <w:next w:val="Normal"/>
    <w:rsid w:val="00083488"/>
    <w:pPr>
      <w:numPr>
        <w:numId w:val="16"/>
      </w:numPr>
    </w:pPr>
  </w:style>
  <w:style w:type="character" w:styleId="CommentReference">
    <w:name w:val="annotation reference"/>
    <w:semiHidden/>
    <w:rsid w:val="00083488"/>
    <w:rPr>
      <w:sz w:val="16"/>
    </w:rPr>
  </w:style>
  <w:style w:type="paragraph" w:styleId="CommentText">
    <w:name w:val="annotation text"/>
    <w:basedOn w:val="Normal"/>
    <w:semiHidden/>
    <w:rsid w:val="00083488"/>
  </w:style>
  <w:style w:type="paragraph" w:customStyle="1" w:styleId="FigureLabelMultiline">
    <w:name w:val="Figure Label Multiline"/>
    <w:basedOn w:val="FigureLabel"/>
    <w:next w:val="NormalIndent"/>
    <w:rsid w:val="00083488"/>
    <w:pPr>
      <w:jc w:val="both"/>
    </w:pPr>
  </w:style>
  <w:style w:type="paragraph" w:customStyle="1" w:styleId="TableLabelMultiline">
    <w:name w:val="Table Label Multiline"/>
    <w:basedOn w:val="TableLabel"/>
    <w:rsid w:val="00083488"/>
    <w:pPr>
      <w:jc w:val="both"/>
    </w:pPr>
  </w:style>
  <w:style w:type="paragraph" w:customStyle="1" w:styleId="TableLabel">
    <w:name w:val="Table Label"/>
    <w:basedOn w:val="FigureLabel"/>
    <w:rsid w:val="00083488"/>
    <w:pPr>
      <w:spacing w:before="240" w:after="120"/>
    </w:pPr>
  </w:style>
  <w:style w:type="character" w:styleId="Hyperlink">
    <w:name w:val="Hyperlink"/>
    <w:rsid w:val="00083488"/>
    <w:rPr>
      <w:color w:val="4F81BD"/>
    </w:rPr>
  </w:style>
  <w:style w:type="paragraph" w:customStyle="1" w:styleId="AbstractHeading">
    <w:name w:val="Abstract Heading"/>
    <w:basedOn w:val="Heading"/>
    <w:next w:val="Normal"/>
    <w:link w:val="AbstractHeadingChar"/>
    <w:rsid w:val="00083488"/>
    <w:pPr>
      <w:spacing w:before="600"/>
    </w:pPr>
  </w:style>
  <w:style w:type="paragraph" w:styleId="BalloonText">
    <w:name w:val="Balloon Text"/>
    <w:basedOn w:val="Normal"/>
    <w:semiHidden/>
    <w:rsid w:val="00083488"/>
    <w:rPr>
      <w:rFonts w:ascii="Tahoma" w:hAnsi="Tahoma" w:cs="Tahoma"/>
      <w:sz w:val="16"/>
      <w:szCs w:val="16"/>
    </w:rPr>
  </w:style>
  <w:style w:type="paragraph" w:customStyle="1" w:styleId="Listenum">
    <w:name w:val="List enum"/>
    <w:basedOn w:val="Normal"/>
    <w:rsid w:val="00083488"/>
    <w:pPr>
      <w:numPr>
        <w:numId w:val="3"/>
      </w:numPr>
    </w:pPr>
  </w:style>
  <w:style w:type="paragraph" w:customStyle="1" w:styleId="ListBulleted">
    <w:name w:val="List Bulleted"/>
    <w:basedOn w:val="Normal"/>
    <w:rsid w:val="00083488"/>
    <w:pPr>
      <w:numPr>
        <w:numId w:val="1"/>
      </w:numPr>
    </w:pPr>
  </w:style>
  <w:style w:type="character" w:customStyle="1" w:styleId="ExternalHyperlink">
    <w:name w:val="External Hyperlink"/>
    <w:rsid w:val="00083488"/>
    <w:rPr>
      <w:rFonts w:ascii="Courier New" w:hAnsi="Courier New"/>
      <w:dstrike w:val="0"/>
      <w:color w:val="FF0000"/>
      <w:sz w:val="22"/>
      <w:vertAlign w:val="baseline"/>
    </w:rPr>
  </w:style>
  <w:style w:type="paragraph" w:styleId="CommentSubject">
    <w:name w:val="annotation subject"/>
    <w:basedOn w:val="CommentText"/>
    <w:next w:val="CommentText"/>
    <w:semiHidden/>
    <w:rsid w:val="00083488"/>
    <w:rPr>
      <w:b/>
      <w:bCs/>
    </w:rPr>
  </w:style>
  <w:style w:type="table" w:styleId="TableGrid">
    <w:name w:val="Table Grid"/>
    <w:basedOn w:val="TableNormal"/>
    <w:rsid w:val="00083488"/>
    <w:pPr>
      <w:tabs>
        <w:tab w:val="left" w:pos="360"/>
        <w:tab w:val="left" w:pos="720"/>
        <w:tab w:val="left" w:pos="1080"/>
      </w:tabs>
      <w:jc w:val="both"/>
    </w:pPr>
    <w:rPr>
      <w:rFonts w:eastAsiaTheme="minorEastAsia"/>
      <w:lang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083488"/>
    <w:pPr>
      <w:tabs>
        <w:tab w:val="clear" w:pos="360"/>
        <w:tab w:val="clear" w:pos="720"/>
        <w:tab w:val="clear" w:pos="1080"/>
        <w:tab w:val="center" w:pos="4320"/>
        <w:tab w:val="right" w:pos="8640"/>
      </w:tabs>
    </w:pPr>
  </w:style>
  <w:style w:type="paragraph" w:styleId="Footer">
    <w:name w:val="footer"/>
    <w:basedOn w:val="Normal"/>
    <w:link w:val="FooterChar"/>
    <w:uiPriority w:val="99"/>
    <w:rsid w:val="00083488"/>
    <w:pPr>
      <w:tabs>
        <w:tab w:val="clear" w:pos="360"/>
        <w:tab w:val="clear" w:pos="720"/>
        <w:tab w:val="clear" w:pos="1080"/>
        <w:tab w:val="center" w:pos="4320"/>
        <w:tab w:val="right" w:pos="8640"/>
      </w:tabs>
    </w:pPr>
  </w:style>
  <w:style w:type="character" w:styleId="FollowedHyperlink">
    <w:name w:val="FollowedHyperlink"/>
    <w:rsid w:val="00083488"/>
    <w:rPr>
      <w:color w:val="800080"/>
      <w:u w:val="single"/>
    </w:rPr>
  </w:style>
  <w:style w:type="paragraph" w:styleId="BlockText">
    <w:name w:val="Block Text"/>
    <w:basedOn w:val="Normal"/>
    <w:rsid w:val="00083488"/>
    <w:pPr>
      <w:spacing w:after="120"/>
      <w:ind w:left="1440" w:right="1440"/>
    </w:pPr>
  </w:style>
  <w:style w:type="paragraph" w:styleId="BodyText">
    <w:name w:val="Body Text"/>
    <w:basedOn w:val="Normal"/>
    <w:rsid w:val="00083488"/>
    <w:pPr>
      <w:spacing w:after="120"/>
    </w:pPr>
  </w:style>
  <w:style w:type="paragraph" w:styleId="BodyText2">
    <w:name w:val="Body Text 2"/>
    <w:basedOn w:val="Normal"/>
    <w:rsid w:val="00083488"/>
    <w:pPr>
      <w:spacing w:after="120" w:line="480" w:lineRule="auto"/>
    </w:pPr>
  </w:style>
  <w:style w:type="paragraph" w:styleId="BodyText3">
    <w:name w:val="Body Text 3"/>
    <w:basedOn w:val="Normal"/>
    <w:rsid w:val="00083488"/>
    <w:pPr>
      <w:spacing w:after="120"/>
    </w:pPr>
    <w:rPr>
      <w:sz w:val="18"/>
      <w:szCs w:val="16"/>
    </w:rPr>
  </w:style>
  <w:style w:type="paragraph" w:styleId="BodyTextFirstIndent">
    <w:name w:val="Body Text First Indent"/>
    <w:basedOn w:val="BodyText"/>
    <w:rsid w:val="00083488"/>
    <w:pPr>
      <w:ind w:firstLine="210"/>
    </w:pPr>
  </w:style>
  <w:style w:type="paragraph" w:styleId="BodyTextIndent">
    <w:name w:val="Body Text Indent"/>
    <w:basedOn w:val="Normal"/>
    <w:rsid w:val="00083488"/>
    <w:pPr>
      <w:spacing w:after="120"/>
      <w:ind w:left="360"/>
    </w:pPr>
  </w:style>
  <w:style w:type="paragraph" w:styleId="BodyTextFirstIndent2">
    <w:name w:val="Body Text First Indent 2"/>
    <w:basedOn w:val="BodyTextIndent"/>
    <w:rsid w:val="00083488"/>
    <w:pPr>
      <w:ind w:firstLine="210"/>
    </w:pPr>
  </w:style>
  <w:style w:type="paragraph" w:styleId="BodyTextIndent2">
    <w:name w:val="Body Text Indent 2"/>
    <w:basedOn w:val="Normal"/>
    <w:rsid w:val="00083488"/>
    <w:pPr>
      <w:spacing w:after="120" w:line="480" w:lineRule="auto"/>
      <w:ind w:left="360"/>
    </w:pPr>
  </w:style>
  <w:style w:type="paragraph" w:styleId="BodyTextIndent3">
    <w:name w:val="Body Text Indent 3"/>
    <w:basedOn w:val="Normal"/>
    <w:rsid w:val="00083488"/>
    <w:pPr>
      <w:spacing w:after="120"/>
      <w:ind w:left="360"/>
    </w:pPr>
    <w:rPr>
      <w:sz w:val="18"/>
      <w:szCs w:val="16"/>
    </w:rPr>
  </w:style>
  <w:style w:type="paragraph" w:styleId="Caption">
    <w:name w:val="caption"/>
    <w:aliases w:val="Caption Figure"/>
    <w:basedOn w:val="Normal"/>
    <w:next w:val="Normal"/>
    <w:qFormat/>
    <w:rsid w:val="00083488"/>
    <w:pPr>
      <w:spacing w:before="120" w:after="240"/>
      <w:jc w:val="center"/>
    </w:pPr>
    <w:rPr>
      <w:bCs/>
    </w:rPr>
  </w:style>
  <w:style w:type="paragraph" w:styleId="Closing">
    <w:name w:val="Closing"/>
    <w:basedOn w:val="Normal"/>
    <w:rsid w:val="00083488"/>
    <w:pPr>
      <w:ind w:left="4320"/>
    </w:pPr>
  </w:style>
  <w:style w:type="paragraph" w:styleId="Date">
    <w:name w:val="Date"/>
    <w:basedOn w:val="Normal"/>
    <w:next w:val="Normal"/>
    <w:rsid w:val="00083488"/>
  </w:style>
  <w:style w:type="paragraph" w:styleId="DocumentMap">
    <w:name w:val="Document Map"/>
    <w:basedOn w:val="Normal"/>
    <w:semiHidden/>
    <w:rsid w:val="00083488"/>
    <w:pPr>
      <w:shd w:val="clear" w:color="auto" w:fill="000080"/>
    </w:pPr>
    <w:rPr>
      <w:rFonts w:ascii="Tahoma" w:hAnsi="Tahoma" w:cs="Tahoma"/>
    </w:rPr>
  </w:style>
  <w:style w:type="paragraph" w:styleId="E-mailSignature">
    <w:name w:val="E-mail Signature"/>
    <w:basedOn w:val="Normal"/>
    <w:rsid w:val="00083488"/>
  </w:style>
  <w:style w:type="paragraph" w:styleId="EndnoteText">
    <w:name w:val="endnote text"/>
    <w:basedOn w:val="Normal"/>
    <w:semiHidden/>
    <w:rsid w:val="00083488"/>
  </w:style>
  <w:style w:type="paragraph" w:styleId="EnvelopeAddress">
    <w:name w:val="envelope address"/>
    <w:basedOn w:val="Normal"/>
    <w:rsid w:val="00083488"/>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rsid w:val="00083488"/>
    <w:rPr>
      <w:rFonts w:ascii="Arial" w:hAnsi="Arial" w:cs="Arial"/>
    </w:rPr>
  </w:style>
  <w:style w:type="paragraph" w:styleId="FootnoteText">
    <w:name w:val="footnote text"/>
    <w:basedOn w:val="Normal"/>
    <w:link w:val="FootnoteTextChar"/>
    <w:semiHidden/>
    <w:rsid w:val="00083488"/>
  </w:style>
  <w:style w:type="paragraph" w:styleId="HTMLAddress">
    <w:name w:val="HTML Address"/>
    <w:basedOn w:val="Normal"/>
    <w:rsid w:val="00083488"/>
    <w:rPr>
      <w:i/>
      <w:iCs/>
    </w:rPr>
  </w:style>
  <w:style w:type="paragraph" w:styleId="HTMLPreformatted">
    <w:name w:val="HTML Preformatted"/>
    <w:basedOn w:val="Normal"/>
    <w:rsid w:val="00083488"/>
    <w:rPr>
      <w:rFonts w:ascii="Courier New" w:hAnsi="Courier New" w:cs="Courier New"/>
    </w:rPr>
  </w:style>
  <w:style w:type="paragraph" w:styleId="Index1">
    <w:name w:val="index 1"/>
    <w:basedOn w:val="Normal"/>
    <w:next w:val="Normal"/>
    <w:autoRedefine/>
    <w:semiHidden/>
    <w:rsid w:val="00083488"/>
    <w:pPr>
      <w:tabs>
        <w:tab w:val="clear" w:pos="360"/>
        <w:tab w:val="clear" w:pos="720"/>
        <w:tab w:val="clear" w:pos="1080"/>
      </w:tabs>
      <w:ind w:left="200" w:hanging="200"/>
    </w:pPr>
  </w:style>
  <w:style w:type="paragraph" w:styleId="Index2">
    <w:name w:val="index 2"/>
    <w:basedOn w:val="Normal"/>
    <w:next w:val="Normal"/>
    <w:autoRedefine/>
    <w:semiHidden/>
    <w:rsid w:val="00083488"/>
    <w:pPr>
      <w:tabs>
        <w:tab w:val="clear" w:pos="360"/>
        <w:tab w:val="clear" w:pos="720"/>
        <w:tab w:val="clear" w:pos="1080"/>
      </w:tabs>
      <w:ind w:left="400" w:hanging="200"/>
    </w:pPr>
  </w:style>
  <w:style w:type="paragraph" w:styleId="Index3">
    <w:name w:val="index 3"/>
    <w:basedOn w:val="Normal"/>
    <w:next w:val="Normal"/>
    <w:autoRedefine/>
    <w:semiHidden/>
    <w:rsid w:val="00083488"/>
    <w:pPr>
      <w:tabs>
        <w:tab w:val="clear" w:pos="360"/>
        <w:tab w:val="clear" w:pos="720"/>
        <w:tab w:val="clear" w:pos="1080"/>
      </w:tabs>
      <w:ind w:left="600" w:hanging="200"/>
    </w:pPr>
  </w:style>
  <w:style w:type="paragraph" w:styleId="Index4">
    <w:name w:val="index 4"/>
    <w:basedOn w:val="Normal"/>
    <w:next w:val="Normal"/>
    <w:autoRedefine/>
    <w:semiHidden/>
    <w:rsid w:val="00083488"/>
    <w:pPr>
      <w:tabs>
        <w:tab w:val="clear" w:pos="360"/>
        <w:tab w:val="clear" w:pos="720"/>
        <w:tab w:val="clear" w:pos="1080"/>
      </w:tabs>
      <w:ind w:left="800" w:hanging="200"/>
    </w:pPr>
  </w:style>
  <w:style w:type="paragraph" w:styleId="Index5">
    <w:name w:val="index 5"/>
    <w:basedOn w:val="Normal"/>
    <w:next w:val="Normal"/>
    <w:autoRedefine/>
    <w:semiHidden/>
    <w:rsid w:val="00083488"/>
    <w:pPr>
      <w:tabs>
        <w:tab w:val="clear" w:pos="360"/>
        <w:tab w:val="clear" w:pos="720"/>
        <w:tab w:val="clear" w:pos="1080"/>
      </w:tabs>
      <w:ind w:left="1000" w:hanging="200"/>
    </w:pPr>
  </w:style>
  <w:style w:type="paragraph" w:styleId="Index6">
    <w:name w:val="index 6"/>
    <w:basedOn w:val="Normal"/>
    <w:next w:val="Normal"/>
    <w:autoRedefine/>
    <w:semiHidden/>
    <w:rsid w:val="00083488"/>
    <w:pPr>
      <w:tabs>
        <w:tab w:val="clear" w:pos="360"/>
        <w:tab w:val="clear" w:pos="720"/>
        <w:tab w:val="clear" w:pos="1080"/>
      </w:tabs>
      <w:ind w:left="1200" w:hanging="200"/>
    </w:pPr>
  </w:style>
  <w:style w:type="paragraph" w:styleId="Index7">
    <w:name w:val="index 7"/>
    <w:basedOn w:val="Normal"/>
    <w:next w:val="Normal"/>
    <w:autoRedefine/>
    <w:semiHidden/>
    <w:rsid w:val="00083488"/>
    <w:pPr>
      <w:tabs>
        <w:tab w:val="clear" w:pos="360"/>
        <w:tab w:val="clear" w:pos="720"/>
        <w:tab w:val="clear" w:pos="1080"/>
      </w:tabs>
      <w:ind w:left="1400" w:hanging="200"/>
    </w:pPr>
  </w:style>
  <w:style w:type="paragraph" w:styleId="Index8">
    <w:name w:val="index 8"/>
    <w:basedOn w:val="Normal"/>
    <w:next w:val="Normal"/>
    <w:autoRedefine/>
    <w:semiHidden/>
    <w:rsid w:val="00083488"/>
    <w:pPr>
      <w:tabs>
        <w:tab w:val="clear" w:pos="360"/>
        <w:tab w:val="clear" w:pos="720"/>
        <w:tab w:val="clear" w:pos="1080"/>
      </w:tabs>
      <w:ind w:left="1600" w:hanging="200"/>
    </w:pPr>
  </w:style>
  <w:style w:type="paragraph" w:styleId="Index9">
    <w:name w:val="index 9"/>
    <w:basedOn w:val="Normal"/>
    <w:next w:val="Normal"/>
    <w:autoRedefine/>
    <w:semiHidden/>
    <w:rsid w:val="00083488"/>
    <w:pPr>
      <w:tabs>
        <w:tab w:val="clear" w:pos="360"/>
        <w:tab w:val="clear" w:pos="720"/>
        <w:tab w:val="clear" w:pos="1080"/>
      </w:tabs>
      <w:ind w:left="1800" w:hanging="200"/>
    </w:pPr>
  </w:style>
  <w:style w:type="paragraph" w:styleId="IndexHeading">
    <w:name w:val="index heading"/>
    <w:basedOn w:val="Normal"/>
    <w:next w:val="Index1"/>
    <w:semiHidden/>
    <w:rsid w:val="00083488"/>
    <w:rPr>
      <w:rFonts w:ascii="Arial" w:hAnsi="Arial" w:cs="Arial"/>
      <w:b/>
      <w:bCs/>
    </w:rPr>
  </w:style>
  <w:style w:type="paragraph" w:styleId="List">
    <w:name w:val="List"/>
    <w:basedOn w:val="Normal"/>
    <w:rsid w:val="00083488"/>
    <w:pPr>
      <w:ind w:left="360" w:hanging="360"/>
    </w:pPr>
  </w:style>
  <w:style w:type="paragraph" w:styleId="List2">
    <w:name w:val="List 2"/>
    <w:basedOn w:val="Normal"/>
    <w:rsid w:val="00083488"/>
    <w:pPr>
      <w:ind w:left="720" w:hanging="360"/>
    </w:pPr>
  </w:style>
  <w:style w:type="paragraph" w:styleId="List3">
    <w:name w:val="List 3"/>
    <w:basedOn w:val="Normal"/>
    <w:rsid w:val="00083488"/>
    <w:pPr>
      <w:ind w:left="1080" w:hanging="360"/>
    </w:pPr>
  </w:style>
  <w:style w:type="paragraph" w:styleId="List4">
    <w:name w:val="List 4"/>
    <w:basedOn w:val="Normal"/>
    <w:rsid w:val="00083488"/>
    <w:pPr>
      <w:ind w:left="1440" w:hanging="360"/>
    </w:pPr>
  </w:style>
  <w:style w:type="paragraph" w:styleId="List5">
    <w:name w:val="List 5"/>
    <w:basedOn w:val="Normal"/>
    <w:rsid w:val="00083488"/>
    <w:pPr>
      <w:ind w:left="1800" w:hanging="360"/>
    </w:pPr>
  </w:style>
  <w:style w:type="paragraph" w:styleId="ListBullet">
    <w:name w:val="List Bullet"/>
    <w:basedOn w:val="Normal"/>
    <w:autoRedefine/>
    <w:rsid w:val="00083488"/>
    <w:pPr>
      <w:numPr>
        <w:numId w:val="6"/>
      </w:numPr>
    </w:pPr>
  </w:style>
  <w:style w:type="paragraph" w:styleId="ListBullet2">
    <w:name w:val="List Bullet 2"/>
    <w:basedOn w:val="Normal"/>
    <w:autoRedefine/>
    <w:rsid w:val="00083488"/>
    <w:pPr>
      <w:numPr>
        <w:numId w:val="7"/>
      </w:numPr>
    </w:pPr>
  </w:style>
  <w:style w:type="paragraph" w:styleId="ListBullet3">
    <w:name w:val="List Bullet 3"/>
    <w:basedOn w:val="Normal"/>
    <w:autoRedefine/>
    <w:rsid w:val="00083488"/>
    <w:pPr>
      <w:numPr>
        <w:numId w:val="8"/>
      </w:numPr>
    </w:pPr>
  </w:style>
  <w:style w:type="paragraph" w:styleId="ListBullet4">
    <w:name w:val="List Bullet 4"/>
    <w:basedOn w:val="Normal"/>
    <w:autoRedefine/>
    <w:rsid w:val="00083488"/>
    <w:pPr>
      <w:numPr>
        <w:numId w:val="9"/>
      </w:numPr>
    </w:pPr>
  </w:style>
  <w:style w:type="paragraph" w:styleId="ListBullet5">
    <w:name w:val="List Bullet 5"/>
    <w:basedOn w:val="Normal"/>
    <w:autoRedefine/>
    <w:rsid w:val="00083488"/>
    <w:pPr>
      <w:numPr>
        <w:numId w:val="10"/>
      </w:numPr>
    </w:pPr>
  </w:style>
  <w:style w:type="paragraph" w:styleId="ListContinue">
    <w:name w:val="List Continue"/>
    <w:basedOn w:val="Normal"/>
    <w:rsid w:val="00083488"/>
    <w:pPr>
      <w:spacing w:after="120"/>
      <w:ind w:left="360"/>
    </w:pPr>
  </w:style>
  <w:style w:type="paragraph" w:styleId="ListContinue2">
    <w:name w:val="List Continue 2"/>
    <w:basedOn w:val="Normal"/>
    <w:rsid w:val="00083488"/>
    <w:pPr>
      <w:spacing w:after="120"/>
      <w:ind w:left="720"/>
    </w:pPr>
  </w:style>
  <w:style w:type="paragraph" w:styleId="ListContinue3">
    <w:name w:val="List Continue 3"/>
    <w:basedOn w:val="Normal"/>
    <w:rsid w:val="00083488"/>
    <w:pPr>
      <w:spacing w:after="120"/>
      <w:ind w:left="1080"/>
    </w:pPr>
  </w:style>
  <w:style w:type="paragraph" w:styleId="ListContinue4">
    <w:name w:val="List Continue 4"/>
    <w:basedOn w:val="Normal"/>
    <w:rsid w:val="00083488"/>
    <w:pPr>
      <w:spacing w:after="120"/>
      <w:ind w:left="1440"/>
    </w:pPr>
  </w:style>
  <w:style w:type="paragraph" w:styleId="ListContinue5">
    <w:name w:val="List Continue 5"/>
    <w:basedOn w:val="Normal"/>
    <w:rsid w:val="00083488"/>
    <w:pPr>
      <w:spacing w:after="120"/>
      <w:ind w:left="1800"/>
    </w:pPr>
  </w:style>
  <w:style w:type="paragraph" w:styleId="ListNumber">
    <w:name w:val="List Number"/>
    <w:basedOn w:val="Normal"/>
    <w:rsid w:val="00083488"/>
    <w:pPr>
      <w:numPr>
        <w:numId w:val="11"/>
      </w:numPr>
    </w:pPr>
  </w:style>
  <w:style w:type="paragraph" w:styleId="ListNumber2">
    <w:name w:val="List Number 2"/>
    <w:basedOn w:val="Normal"/>
    <w:rsid w:val="00083488"/>
    <w:pPr>
      <w:numPr>
        <w:numId w:val="12"/>
      </w:numPr>
    </w:pPr>
  </w:style>
  <w:style w:type="paragraph" w:styleId="ListNumber3">
    <w:name w:val="List Number 3"/>
    <w:basedOn w:val="Normal"/>
    <w:rsid w:val="00083488"/>
    <w:pPr>
      <w:numPr>
        <w:numId w:val="13"/>
      </w:numPr>
    </w:pPr>
  </w:style>
  <w:style w:type="paragraph" w:styleId="ListNumber4">
    <w:name w:val="List Number 4"/>
    <w:basedOn w:val="Normal"/>
    <w:rsid w:val="00083488"/>
    <w:pPr>
      <w:numPr>
        <w:numId w:val="14"/>
      </w:numPr>
    </w:pPr>
  </w:style>
  <w:style w:type="paragraph" w:styleId="ListNumber5">
    <w:name w:val="List Number 5"/>
    <w:basedOn w:val="Normal"/>
    <w:rsid w:val="00083488"/>
    <w:pPr>
      <w:numPr>
        <w:numId w:val="15"/>
      </w:numPr>
    </w:pPr>
  </w:style>
  <w:style w:type="paragraph" w:styleId="MacroText">
    <w:name w:val="macro"/>
    <w:semiHidden/>
    <w:rsid w:val="00083488"/>
    <w:pPr>
      <w:tabs>
        <w:tab w:val="left" w:pos="480"/>
        <w:tab w:val="left" w:pos="960"/>
        <w:tab w:val="left" w:pos="1440"/>
        <w:tab w:val="left" w:pos="1920"/>
        <w:tab w:val="left" w:pos="2400"/>
        <w:tab w:val="left" w:pos="2880"/>
        <w:tab w:val="left" w:pos="3360"/>
        <w:tab w:val="left" w:pos="3840"/>
        <w:tab w:val="left" w:pos="4320"/>
      </w:tabs>
      <w:jc w:val="both"/>
    </w:pPr>
    <w:rPr>
      <w:rFonts w:ascii="Courier New" w:eastAsiaTheme="minorEastAsia" w:hAnsi="Courier New" w:cs="Courier New"/>
      <w:snapToGrid w:val="0"/>
    </w:rPr>
  </w:style>
  <w:style w:type="paragraph" w:styleId="MessageHeader">
    <w:name w:val="Message Header"/>
    <w:basedOn w:val="Normal"/>
    <w:rsid w:val="00083488"/>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Web">
    <w:name w:val="Normal (Web)"/>
    <w:basedOn w:val="Normal"/>
    <w:rsid w:val="00083488"/>
    <w:rPr>
      <w:sz w:val="24"/>
      <w:szCs w:val="24"/>
    </w:rPr>
  </w:style>
  <w:style w:type="paragraph" w:styleId="NoteHeading">
    <w:name w:val="Note Heading"/>
    <w:basedOn w:val="Normal"/>
    <w:next w:val="Normal"/>
    <w:rsid w:val="00083488"/>
  </w:style>
  <w:style w:type="paragraph" w:styleId="PlainText">
    <w:name w:val="Plain Text"/>
    <w:basedOn w:val="Normal"/>
    <w:rsid w:val="00083488"/>
    <w:rPr>
      <w:rFonts w:ascii="Courier New" w:hAnsi="Courier New" w:cs="Courier New"/>
    </w:rPr>
  </w:style>
  <w:style w:type="paragraph" w:styleId="Salutation">
    <w:name w:val="Salutation"/>
    <w:basedOn w:val="Normal"/>
    <w:next w:val="Normal"/>
    <w:rsid w:val="00083488"/>
  </w:style>
  <w:style w:type="paragraph" w:styleId="Signature">
    <w:name w:val="Signature"/>
    <w:basedOn w:val="Normal"/>
    <w:rsid w:val="00083488"/>
    <w:pPr>
      <w:ind w:left="4320"/>
    </w:pPr>
  </w:style>
  <w:style w:type="paragraph" w:styleId="Subtitle">
    <w:name w:val="Subtitle"/>
    <w:basedOn w:val="Normal"/>
    <w:qFormat/>
    <w:rsid w:val="00083488"/>
    <w:pPr>
      <w:spacing w:after="60"/>
      <w:jc w:val="center"/>
      <w:outlineLvl w:val="1"/>
    </w:pPr>
    <w:rPr>
      <w:rFonts w:ascii="Arial" w:hAnsi="Arial" w:cs="Arial"/>
      <w:sz w:val="24"/>
      <w:szCs w:val="24"/>
    </w:rPr>
  </w:style>
  <w:style w:type="paragraph" w:styleId="TableofAuthorities">
    <w:name w:val="table of authorities"/>
    <w:basedOn w:val="Normal"/>
    <w:next w:val="Normal"/>
    <w:semiHidden/>
    <w:rsid w:val="00083488"/>
    <w:pPr>
      <w:tabs>
        <w:tab w:val="clear" w:pos="360"/>
        <w:tab w:val="clear" w:pos="720"/>
        <w:tab w:val="clear" w:pos="1080"/>
      </w:tabs>
      <w:ind w:left="200" w:hanging="200"/>
    </w:pPr>
  </w:style>
  <w:style w:type="paragraph" w:styleId="TableofFigures">
    <w:name w:val="table of figures"/>
    <w:basedOn w:val="Normal"/>
    <w:next w:val="Normal"/>
    <w:semiHidden/>
    <w:rsid w:val="00083488"/>
    <w:pPr>
      <w:tabs>
        <w:tab w:val="clear" w:pos="360"/>
        <w:tab w:val="clear" w:pos="720"/>
        <w:tab w:val="clear" w:pos="1080"/>
      </w:tabs>
      <w:ind w:left="400" w:hanging="400"/>
    </w:pPr>
  </w:style>
  <w:style w:type="paragraph" w:styleId="TOAHeading">
    <w:name w:val="toa heading"/>
    <w:basedOn w:val="Normal"/>
    <w:next w:val="Normal"/>
    <w:semiHidden/>
    <w:rsid w:val="00083488"/>
    <w:pPr>
      <w:spacing w:before="120"/>
    </w:pPr>
    <w:rPr>
      <w:rFonts w:ascii="Arial" w:hAnsi="Arial" w:cs="Arial"/>
      <w:b/>
      <w:bCs/>
      <w:sz w:val="24"/>
      <w:szCs w:val="24"/>
    </w:rPr>
  </w:style>
  <w:style w:type="paragraph" w:styleId="TOC1">
    <w:name w:val="toc 1"/>
    <w:basedOn w:val="Normal"/>
    <w:next w:val="Normal"/>
    <w:autoRedefine/>
    <w:semiHidden/>
    <w:rsid w:val="00083488"/>
    <w:pPr>
      <w:tabs>
        <w:tab w:val="clear" w:pos="360"/>
        <w:tab w:val="clear" w:pos="720"/>
        <w:tab w:val="clear" w:pos="1080"/>
      </w:tabs>
    </w:pPr>
  </w:style>
  <w:style w:type="paragraph" w:styleId="TOC2">
    <w:name w:val="toc 2"/>
    <w:basedOn w:val="Normal"/>
    <w:next w:val="Normal"/>
    <w:autoRedefine/>
    <w:semiHidden/>
    <w:rsid w:val="00083488"/>
    <w:pPr>
      <w:tabs>
        <w:tab w:val="clear" w:pos="360"/>
        <w:tab w:val="clear" w:pos="720"/>
        <w:tab w:val="clear" w:pos="1080"/>
      </w:tabs>
      <w:ind w:left="200"/>
    </w:pPr>
  </w:style>
  <w:style w:type="paragraph" w:styleId="TOC3">
    <w:name w:val="toc 3"/>
    <w:basedOn w:val="Normal"/>
    <w:next w:val="Normal"/>
    <w:autoRedefine/>
    <w:semiHidden/>
    <w:rsid w:val="00083488"/>
    <w:pPr>
      <w:tabs>
        <w:tab w:val="clear" w:pos="360"/>
        <w:tab w:val="clear" w:pos="720"/>
        <w:tab w:val="clear" w:pos="1080"/>
      </w:tabs>
      <w:ind w:left="400"/>
    </w:pPr>
  </w:style>
  <w:style w:type="paragraph" w:styleId="TOC4">
    <w:name w:val="toc 4"/>
    <w:basedOn w:val="Normal"/>
    <w:next w:val="Normal"/>
    <w:autoRedefine/>
    <w:semiHidden/>
    <w:rsid w:val="00083488"/>
    <w:pPr>
      <w:tabs>
        <w:tab w:val="clear" w:pos="360"/>
        <w:tab w:val="clear" w:pos="720"/>
        <w:tab w:val="clear" w:pos="1080"/>
      </w:tabs>
      <w:ind w:left="600"/>
    </w:pPr>
  </w:style>
  <w:style w:type="paragraph" w:styleId="TOC5">
    <w:name w:val="toc 5"/>
    <w:basedOn w:val="Normal"/>
    <w:next w:val="Normal"/>
    <w:autoRedefine/>
    <w:semiHidden/>
    <w:rsid w:val="00083488"/>
    <w:pPr>
      <w:tabs>
        <w:tab w:val="clear" w:pos="360"/>
        <w:tab w:val="clear" w:pos="720"/>
        <w:tab w:val="clear" w:pos="1080"/>
      </w:tabs>
      <w:ind w:left="800"/>
    </w:pPr>
  </w:style>
  <w:style w:type="paragraph" w:styleId="TOC6">
    <w:name w:val="toc 6"/>
    <w:basedOn w:val="Normal"/>
    <w:next w:val="Normal"/>
    <w:autoRedefine/>
    <w:semiHidden/>
    <w:rsid w:val="00083488"/>
    <w:pPr>
      <w:tabs>
        <w:tab w:val="clear" w:pos="360"/>
        <w:tab w:val="clear" w:pos="720"/>
        <w:tab w:val="clear" w:pos="1080"/>
      </w:tabs>
      <w:ind w:left="1000"/>
    </w:pPr>
  </w:style>
  <w:style w:type="paragraph" w:styleId="TOC7">
    <w:name w:val="toc 7"/>
    <w:basedOn w:val="Normal"/>
    <w:next w:val="Normal"/>
    <w:autoRedefine/>
    <w:semiHidden/>
    <w:rsid w:val="00083488"/>
    <w:pPr>
      <w:tabs>
        <w:tab w:val="clear" w:pos="360"/>
        <w:tab w:val="clear" w:pos="720"/>
        <w:tab w:val="clear" w:pos="1080"/>
      </w:tabs>
      <w:ind w:left="1200"/>
    </w:pPr>
  </w:style>
  <w:style w:type="paragraph" w:styleId="TOC8">
    <w:name w:val="toc 8"/>
    <w:basedOn w:val="Normal"/>
    <w:next w:val="Normal"/>
    <w:autoRedefine/>
    <w:semiHidden/>
    <w:rsid w:val="00083488"/>
    <w:pPr>
      <w:tabs>
        <w:tab w:val="clear" w:pos="360"/>
        <w:tab w:val="clear" w:pos="720"/>
        <w:tab w:val="clear" w:pos="1080"/>
      </w:tabs>
      <w:ind w:left="1400"/>
    </w:pPr>
  </w:style>
  <w:style w:type="paragraph" w:styleId="TOC9">
    <w:name w:val="toc 9"/>
    <w:basedOn w:val="Normal"/>
    <w:next w:val="Normal"/>
    <w:autoRedefine/>
    <w:semiHidden/>
    <w:rsid w:val="00083488"/>
    <w:pPr>
      <w:tabs>
        <w:tab w:val="clear" w:pos="360"/>
        <w:tab w:val="clear" w:pos="720"/>
        <w:tab w:val="clear" w:pos="1080"/>
      </w:tabs>
      <w:ind w:left="1600"/>
    </w:pPr>
  </w:style>
  <w:style w:type="paragraph" w:customStyle="1" w:styleId="MediumGrid21">
    <w:name w:val="Medium Grid 21"/>
    <w:uiPriority w:val="1"/>
    <w:qFormat/>
    <w:rsid w:val="00083488"/>
    <w:pPr>
      <w:tabs>
        <w:tab w:val="left" w:pos="360"/>
        <w:tab w:val="left" w:pos="720"/>
        <w:tab w:val="left" w:pos="1080"/>
      </w:tabs>
      <w:jc w:val="both"/>
    </w:pPr>
    <w:rPr>
      <w:rFonts w:eastAsiaTheme="minorEastAsia"/>
      <w:snapToGrid w:val="0"/>
      <w:sz w:val="22"/>
    </w:rPr>
  </w:style>
  <w:style w:type="character" w:styleId="HTMLCode">
    <w:name w:val="HTML Code"/>
    <w:uiPriority w:val="99"/>
    <w:unhideWhenUsed/>
    <w:rsid w:val="00083488"/>
    <w:rPr>
      <w:rFonts w:ascii="Courier New" w:eastAsia="Times New Roman" w:hAnsi="Courier New" w:cs="Courier New"/>
      <w:sz w:val="20"/>
      <w:szCs w:val="20"/>
    </w:rPr>
  </w:style>
  <w:style w:type="character" w:customStyle="1" w:styleId="apple-converted-space">
    <w:name w:val="apple-converted-space"/>
    <w:basedOn w:val="DefaultParagraphFont"/>
    <w:rsid w:val="00083488"/>
  </w:style>
  <w:style w:type="paragraph" w:customStyle="1" w:styleId="Abstract">
    <w:name w:val="Abstract"/>
    <w:basedOn w:val="AbstractHeading"/>
    <w:link w:val="AbstractChar"/>
    <w:qFormat/>
    <w:rsid w:val="00083488"/>
  </w:style>
  <w:style w:type="character" w:customStyle="1" w:styleId="HeadingChar">
    <w:name w:val="Heading Char"/>
    <w:basedOn w:val="DefaultParagraphFont"/>
    <w:link w:val="Heading"/>
    <w:rsid w:val="00083488"/>
    <w:rPr>
      <w:rFonts w:eastAsiaTheme="minorEastAsia"/>
      <w:b/>
      <w:caps/>
      <w:snapToGrid w:val="0"/>
      <w:sz w:val="22"/>
      <w:lang w:val="en-CA"/>
    </w:rPr>
  </w:style>
  <w:style w:type="character" w:customStyle="1" w:styleId="AbstractHeadingChar">
    <w:name w:val="Abstract Heading Char"/>
    <w:basedOn w:val="HeadingChar"/>
    <w:link w:val="AbstractHeading"/>
    <w:rsid w:val="00083488"/>
    <w:rPr>
      <w:rFonts w:eastAsiaTheme="minorEastAsia"/>
      <w:b/>
      <w:caps/>
      <w:snapToGrid w:val="0"/>
      <w:sz w:val="22"/>
      <w:lang w:val="en-CA"/>
    </w:rPr>
  </w:style>
  <w:style w:type="character" w:customStyle="1" w:styleId="AbstractChar">
    <w:name w:val="Abstract Char"/>
    <w:basedOn w:val="AbstractHeadingChar"/>
    <w:link w:val="Abstract"/>
    <w:rsid w:val="00083488"/>
    <w:rPr>
      <w:rFonts w:eastAsiaTheme="minorEastAsia"/>
      <w:b/>
      <w:caps/>
      <w:snapToGrid w:val="0"/>
      <w:sz w:val="22"/>
      <w:lang w:val="en-CA"/>
    </w:rPr>
  </w:style>
  <w:style w:type="paragraph" w:styleId="ListParagraph">
    <w:name w:val="List Paragraph"/>
    <w:basedOn w:val="Normal"/>
    <w:uiPriority w:val="72"/>
    <w:rsid w:val="00083488"/>
    <w:pPr>
      <w:ind w:left="720"/>
      <w:contextualSpacing/>
    </w:pPr>
  </w:style>
  <w:style w:type="character" w:customStyle="1" w:styleId="FooterChar">
    <w:name w:val="Footer Char"/>
    <w:basedOn w:val="DefaultParagraphFont"/>
    <w:link w:val="Footer"/>
    <w:uiPriority w:val="99"/>
    <w:rsid w:val="00083488"/>
    <w:rPr>
      <w:rFonts w:eastAsiaTheme="minorEastAsia"/>
      <w:snapToGrid w:val="0"/>
      <w:sz w:val="22"/>
      <w:lang w:val="en-CA"/>
    </w:rPr>
  </w:style>
  <w:style w:type="paragraph" w:customStyle="1" w:styleId="UnnumberedHeading1">
    <w:name w:val="UnnumberedHeading1"/>
    <w:basedOn w:val="Heading1"/>
    <w:link w:val="UnnumberedHeading1Char"/>
    <w:qFormat/>
    <w:rsid w:val="00083488"/>
    <w:pPr>
      <w:numPr>
        <w:numId w:val="0"/>
      </w:numPr>
      <w:ind w:left="360" w:hanging="360"/>
    </w:pPr>
  </w:style>
  <w:style w:type="character" w:customStyle="1" w:styleId="Heading1Char">
    <w:name w:val="Heading 1 Char"/>
    <w:basedOn w:val="DefaultParagraphFont"/>
    <w:link w:val="Heading1"/>
    <w:rsid w:val="00083488"/>
    <w:rPr>
      <w:rFonts w:eastAsiaTheme="minorEastAsia"/>
      <w:b/>
      <w:caps/>
      <w:snapToGrid w:val="0"/>
      <w:sz w:val="22"/>
      <w:lang w:val="en-CA"/>
    </w:rPr>
  </w:style>
  <w:style w:type="character" w:customStyle="1" w:styleId="UnnumberedHeading1Char">
    <w:name w:val="UnnumberedHeading1 Char"/>
    <w:basedOn w:val="Heading1Char"/>
    <w:link w:val="UnnumberedHeading1"/>
    <w:rsid w:val="00083488"/>
    <w:rPr>
      <w:rFonts w:eastAsiaTheme="minorEastAsia"/>
      <w:b/>
      <w:caps/>
      <w:snapToGrid w:val="0"/>
      <w:sz w:val="22"/>
      <w:lang w:val="en-CA"/>
    </w:rPr>
  </w:style>
  <w:style w:type="character" w:styleId="UnresolvedMention">
    <w:name w:val="Unresolved Mention"/>
    <w:basedOn w:val="DefaultParagraphFont"/>
    <w:uiPriority w:val="99"/>
    <w:semiHidden/>
    <w:unhideWhenUsed/>
    <w:rsid w:val="00083488"/>
    <w:rPr>
      <w:color w:val="605E5C"/>
      <w:shd w:val="clear" w:color="auto" w:fill="E1DFDD"/>
    </w:rPr>
  </w:style>
  <w:style w:type="table" w:styleId="GridTable1Light">
    <w:name w:val="Grid Table 1 Light"/>
    <w:basedOn w:val="TableNormal"/>
    <w:uiPriority w:val="46"/>
    <w:rsid w:val="00DC18EB"/>
    <w:rPr>
      <w:rFonts w:asciiTheme="minorHAnsi" w:eastAsiaTheme="minorHAnsi" w:hAnsiTheme="minorHAnsi" w:cstheme="minorBidi"/>
      <w:sz w:val="22"/>
      <w:szCs w:val="22"/>
      <w:lang w:val="en-CA"/>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DC18EB"/>
    <w:rPr>
      <w:rFonts w:asciiTheme="minorHAnsi" w:eastAsiaTheme="minorHAnsi" w:hAnsiTheme="minorHAnsi" w:cstheme="minorBidi"/>
      <w:sz w:val="22"/>
      <w:szCs w:val="22"/>
      <w:lang w:val="en-CA"/>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FootnoteTextChar">
    <w:name w:val="Footnote Text Char"/>
    <w:basedOn w:val="DefaultParagraphFont"/>
    <w:link w:val="FootnoteText"/>
    <w:semiHidden/>
    <w:rsid w:val="002D3B05"/>
    <w:rPr>
      <w:rFonts w:eastAsiaTheme="minorEastAsia"/>
      <w:snapToGrid w:val="0"/>
      <w:sz w:val="22"/>
      <w:lang w:val="en-CA"/>
    </w:rPr>
  </w:style>
  <w:style w:type="character" w:styleId="FootnoteReference">
    <w:name w:val="footnote reference"/>
    <w:basedOn w:val="DefaultParagraphFont"/>
    <w:uiPriority w:val="99"/>
    <w:semiHidden/>
    <w:unhideWhenUsed/>
    <w:rsid w:val="002D3B05"/>
    <w:rPr>
      <w:vertAlign w:val="superscript"/>
    </w:rPr>
  </w:style>
  <w:style w:type="paragraph" w:customStyle="1" w:styleId="CaptionTable">
    <w:name w:val="Caption Table"/>
    <w:basedOn w:val="Caption"/>
    <w:qFormat/>
    <w:rsid w:val="00F56520"/>
    <w:pPr>
      <w:keepNext/>
      <w:spacing w:before="240" w:after="1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9099118">
      <w:bodyDiv w:val="1"/>
      <w:marLeft w:val="0"/>
      <w:marRight w:val="0"/>
      <w:marTop w:val="0"/>
      <w:marBottom w:val="0"/>
      <w:divBdr>
        <w:top w:val="none" w:sz="0" w:space="0" w:color="auto"/>
        <w:left w:val="none" w:sz="0" w:space="0" w:color="auto"/>
        <w:bottom w:val="none" w:sz="0" w:space="0" w:color="auto"/>
        <w:right w:val="none" w:sz="0" w:space="0" w:color="auto"/>
      </w:divBdr>
    </w:div>
    <w:div w:id="862591699">
      <w:bodyDiv w:val="1"/>
      <w:marLeft w:val="0"/>
      <w:marRight w:val="0"/>
      <w:marTop w:val="0"/>
      <w:marBottom w:val="0"/>
      <w:divBdr>
        <w:top w:val="none" w:sz="0" w:space="0" w:color="auto"/>
        <w:left w:val="none" w:sz="0" w:space="0" w:color="auto"/>
        <w:bottom w:val="none" w:sz="0" w:space="0" w:color="auto"/>
        <w:right w:val="none" w:sz="0" w:space="0" w:color="auto"/>
      </w:divBdr>
    </w:div>
    <w:div w:id="1235890806">
      <w:bodyDiv w:val="1"/>
      <w:marLeft w:val="0"/>
      <w:marRight w:val="0"/>
      <w:marTop w:val="0"/>
      <w:marBottom w:val="0"/>
      <w:divBdr>
        <w:top w:val="none" w:sz="0" w:space="0" w:color="auto"/>
        <w:left w:val="none" w:sz="0" w:space="0" w:color="auto"/>
        <w:bottom w:val="none" w:sz="0" w:space="0" w:color="auto"/>
        <w:right w:val="none" w:sz="0" w:space="0" w:color="auto"/>
      </w:divBdr>
    </w:div>
    <w:div w:id="1252465812">
      <w:bodyDiv w:val="1"/>
      <w:marLeft w:val="0"/>
      <w:marRight w:val="0"/>
      <w:marTop w:val="0"/>
      <w:marBottom w:val="0"/>
      <w:divBdr>
        <w:top w:val="none" w:sz="0" w:space="0" w:color="auto"/>
        <w:left w:val="none" w:sz="0" w:space="0" w:color="auto"/>
        <w:bottom w:val="none" w:sz="0" w:space="0" w:color="auto"/>
        <w:right w:val="none" w:sz="0" w:space="0" w:color="auto"/>
      </w:divBdr>
    </w:div>
    <w:div w:id="1421485578">
      <w:bodyDiv w:val="1"/>
      <w:marLeft w:val="0"/>
      <w:marRight w:val="0"/>
      <w:marTop w:val="0"/>
      <w:marBottom w:val="0"/>
      <w:divBdr>
        <w:top w:val="none" w:sz="0" w:space="0" w:color="auto"/>
        <w:left w:val="none" w:sz="0" w:space="0" w:color="auto"/>
        <w:bottom w:val="none" w:sz="0" w:space="0" w:color="auto"/>
        <w:right w:val="none" w:sz="0" w:space="0" w:color="auto"/>
      </w:divBdr>
    </w:div>
    <w:div w:id="1679968412">
      <w:bodyDiv w:val="1"/>
      <w:marLeft w:val="0"/>
      <w:marRight w:val="0"/>
      <w:marTop w:val="0"/>
      <w:marBottom w:val="0"/>
      <w:divBdr>
        <w:top w:val="none" w:sz="0" w:space="0" w:color="auto"/>
        <w:left w:val="none" w:sz="0" w:space="0" w:color="auto"/>
        <w:bottom w:val="none" w:sz="0" w:space="0" w:color="auto"/>
        <w:right w:val="none" w:sz="0" w:space="0" w:color="auto"/>
      </w:divBdr>
    </w:div>
    <w:div w:id="1872760562">
      <w:bodyDiv w:val="1"/>
      <w:marLeft w:val="0"/>
      <w:marRight w:val="0"/>
      <w:marTop w:val="0"/>
      <w:marBottom w:val="0"/>
      <w:divBdr>
        <w:top w:val="none" w:sz="0" w:space="0" w:color="auto"/>
        <w:left w:val="none" w:sz="0" w:space="0" w:color="auto"/>
        <w:bottom w:val="none" w:sz="0" w:space="0" w:color="auto"/>
        <w:right w:val="none" w:sz="0" w:space="0" w:color="auto"/>
      </w:divBdr>
    </w:div>
    <w:div w:id="19722033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rheinmetall-defence.com/en/rheinmetall_defence/systems_and_products/air_defence_systems/stationary_air_defence/index.php"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help.agi.com/stk/LinkedDocuments/Printed%20Manual%20-%20Comprehensive.pdf"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s://www.agi.com/products/stk"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simdis.nrl.navy.mil/" TargetMode="Externa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www.sce.carleton.ca/courses/sysc-5104/lib/exe/fetch.php?media=cadmium.pdf" TargetMode="Externa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ranc\OneDrive\Documents\PGTP\Fall%202020\SYSC5104\Project\Template\SCS21WordPaper%20(1)\SCS21WordPaper\SCS21_WordPaper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4AF6B0-C15B-E645-A4C3-57FA13357D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SCS21_WordPaperTemplate.dotx</Template>
  <TotalTime>9976</TotalTime>
  <Pages>17</Pages>
  <Words>5741</Words>
  <Characters>33205</Characters>
  <Application>Microsoft Office Word</Application>
  <DocSecurity>0</DocSecurity>
  <Lines>276</Lines>
  <Paragraphs>77</Paragraphs>
  <ScaleCrop>false</ScaleCrop>
  <HeadingPairs>
    <vt:vector size="6" baseType="variant">
      <vt:variant>
        <vt:lpstr>Title</vt:lpstr>
      </vt:variant>
      <vt:variant>
        <vt:i4>1</vt:i4>
      </vt:variant>
      <vt:variant>
        <vt:lpstr>Título</vt:lpstr>
      </vt:variant>
      <vt:variant>
        <vt:i4>1</vt:i4>
      </vt:variant>
      <vt:variant>
        <vt:lpstr>Konu Başlığı</vt:lpstr>
      </vt:variant>
      <vt:variant>
        <vt:i4>1</vt:i4>
      </vt:variant>
    </vt:vector>
  </HeadingPairs>
  <TitlesOfParts>
    <vt:vector size="3" baseType="lpstr">
      <vt:lpstr>SCS Preparing Manuscripts</vt:lpstr>
      <vt:lpstr>SCS Preparing Manuscripts</vt:lpstr>
      <vt:lpstr>SCS Preparing Manuscripts</vt:lpstr>
    </vt:vector>
  </TitlesOfParts>
  <Company>Microsoft</Company>
  <LinksUpToDate>false</LinksUpToDate>
  <CharactersWithSpaces>38869</CharactersWithSpaces>
  <SharedDoc>false</SharedDoc>
  <HLinks>
    <vt:vector size="48" baseType="variant">
      <vt:variant>
        <vt:i4>4259850</vt:i4>
      </vt:variant>
      <vt:variant>
        <vt:i4>21</vt:i4>
      </vt:variant>
      <vt:variant>
        <vt:i4>0</vt:i4>
      </vt:variant>
      <vt:variant>
        <vt:i4>5</vt:i4>
      </vt:variant>
      <vt:variant>
        <vt:lpwstr>http://www.wintersim.org/</vt:lpwstr>
      </vt:variant>
      <vt:variant>
        <vt:lpwstr/>
      </vt:variant>
      <vt:variant>
        <vt:i4>5767289</vt:i4>
      </vt:variant>
      <vt:variant>
        <vt:i4>18</vt:i4>
      </vt:variant>
      <vt:variant>
        <vt:i4>0</vt:i4>
      </vt:variant>
      <vt:variant>
        <vt:i4>5</vt:i4>
      </vt:variant>
      <vt:variant>
        <vt:lpwstr>mailto:wsc14yilmaz@gmail.com</vt:lpwstr>
      </vt:variant>
      <vt:variant>
        <vt:lpwstr/>
      </vt:variant>
      <vt:variant>
        <vt:i4>4259946</vt:i4>
      </vt:variant>
      <vt:variant>
        <vt:i4>15</vt:i4>
      </vt:variant>
      <vt:variant>
        <vt:i4>0</vt:i4>
      </vt:variant>
      <vt:variant>
        <vt:i4>5</vt:i4>
      </vt:variant>
      <vt:variant>
        <vt:lpwstr>mailto:wsc14ryzhov@gmail.com</vt:lpwstr>
      </vt:variant>
      <vt:variant>
        <vt:lpwstr/>
      </vt:variant>
      <vt:variant>
        <vt:i4>524313</vt:i4>
      </vt:variant>
      <vt:variant>
        <vt:i4>12</vt:i4>
      </vt:variant>
      <vt:variant>
        <vt:i4>0</vt:i4>
      </vt:variant>
      <vt:variant>
        <vt:i4>5</vt:i4>
      </vt:variant>
      <vt:variant>
        <vt:lpwstr>https://plus.google.com/u/0/109031395814418855968?prsrc=4</vt:lpwstr>
      </vt:variant>
      <vt:variant>
        <vt:lpwstr/>
      </vt:variant>
      <vt:variant>
        <vt:i4>4980836</vt:i4>
      </vt:variant>
      <vt:variant>
        <vt:i4>9</vt:i4>
      </vt:variant>
      <vt:variant>
        <vt:i4>0</vt:i4>
      </vt:variant>
      <vt:variant>
        <vt:i4>5</vt:i4>
      </vt:variant>
      <vt:variant>
        <vt:lpwstr>mailto:wsc14diallo@gmail.com</vt:lpwstr>
      </vt:variant>
      <vt:variant>
        <vt:lpwstr/>
      </vt:variant>
      <vt:variant>
        <vt:i4>2228245</vt:i4>
      </vt:variant>
      <vt:variant>
        <vt:i4>6</vt:i4>
      </vt:variant>
      <vt:variant>
        <vt:i4>0</vt:i4>
      </vt:variant>
      <vt:variant>
        <vt:i4>5</vt:i4>
      </vt:variant>
      <vt:variant>
        <vt:lpwstr>mailto:wsc14tolk@gmail.com</vt:lpwstr>
      </vt:variant>
      <vt:variant>
        <vt:lpwstr/>
      </vt:variant>
      <vt:variant>
        <vt:i4>3997698</vt:i4>
      </vt:variant>
      <vt:variant>
        <vt:i4>3</vt:i4>
      </vt:variant>
      <vt:variant>
        <vt:i4>0</vt:i4>
      </vt:variant>
      <vt:variant>
        <vt:i4>5</vt:i4>
      </vt:variant>
      <vt:variant>
        <vt:lpwstr>mailto:wsc14proceedings@gmail.com</vt:lpwstr>
      </vt:variant>
      <vt:variant>
        <vt:lpwstr/>
      </vt:variant>
      <vt:variant>
        <vt:i4>4259850</vt:i4>
      </vt:variant>
      <vt:variant>
        <vt:i4>0</vt:i4>
      </vt:variant>
      <vt:variant>
        <vt:i4>0</vt:i4>
      </vt:variant>
      <vt:variant>
        <vt:i4>5</vt:i4>
      </vt:variant>
      <vt:variant>
        <vt:lpwstr>http://www.wintersim.org/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SCS Preparing Manuscripts</dc:title>
  <dc:subject>SCS Proceedings</dc:subject>
  <dc:creator>Françoise Blanc</dc:creator>
  <cp:keywords>SpringSim2017</cp:keywords>
  <dc:description/>
  <cp:lastModifiedBy>Françoise Blanc</cp:lastModifiedBy>
  <cp:revision>272</cp:revision>
  <cp:lastPrinted>2016-08-12T11:54:00Z</cp:lastPrinted>
  <dcterms:created xsi:type="dcterms:W3CDTF">2020-12-10T20:23:00Z</dcterms:created>
  <dcterms:modified xsi:type="dcterms:W3CDTF">2020-12-18T20:51:00Z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ies>
</file>